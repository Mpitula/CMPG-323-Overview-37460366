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216DE" w14:textId="77777777" w:rsidR="007F2FDE" w:rsidRPr="00A02770" w:rsidRDefault="007F2FDE">
      <w:pPr>
        <w:pStyle w:val="Title"/>
        <w:rPr>
          <w:color w:val="auto"/>
        </w:rPr>
      </w:pPr>
    </w:p>
    <w:p w14:paraId="055411DA" w14:textId="77777777" w:rsidR="007F2FDE" w:rsidRPr="00A02770" w:rsidRDefault="007F2FDE">
      <w:pPr>
        <w:pStyle w:val="Title"/>
        <w:rPr>
          <w:color w:val="auto"/>
        </w:rPr>
      </w:pPr>
    </w:p>
    <w:p w14:paraId="053D8B73" w14:textId="77777777" w:rsidR="007F2FDE" w:rsidRPr="00A02770" w:rsidRDefault="007F2FDE">
      <w:pPr>
        <w:pStyle w:val="Title"/>
        <w:rPr>
          <w:color w:val="auto"/>
        </w:rPr>
      </w:pPr>
    </w:p>
    <w:p w14:paraId="29C5F540" w14:textId="23CD289E" w:rsidR="007F2FDE" w:rsidRPr="00A02770" w:rsidRDefault="007F2FDE">
      <w:pPr>
        <w:pStyle w:val="Title"/>
        <w:rPr>
          <w:color w:val="auto"/>
        </w:rPr>
      </w:pPr>
    </w:p>
    <w:p w14:paraId="109C0C05" w14:textId="77777777" w:rsidR="008A6681" w:rsidRPr="00A02770" w:rsidRDefault="008A6681" w:rsidP="008A6681">
      <w:pPr>
        <w:rPr>
          <w:sz w:val="10"/>
        </w:rPr>
      </w:pPr>
    </w:p>
    <w:p w14:paraId="499F88D9" w14:textId="56D0DCA5" w:rsidR="00EC4E54" w:rsidRPr="00A02770" w:rsidRDefault="00CD6B84" w:rsidP="00EC4E54">
      <w:pPr>
        <w:jc w:val="center"/>
        <w:rPr>
          <w:rFonts w:eastAsiaTheme="majorEastAsia" w:cstheme="majorBidi"/>
          <w:b/>
          <w:spacing w:val="5"/>
          <w:kern w:val="28"/>
          <w:sz w:val="40"/>
          <w:szCs w:val="52"/>
        </w:rPr>
      </w:pPr>
      <w:r w:rsidRPr="00A02770">
        <w:rPr>
          <w:rFonts w:eastAsiaTheme="majorEastAsia" w:cstheme="majorBidi"/>
          <w:b/>
          <w:spacing w:val="5"/>
          <w:kern w:val="28"/>
          <w:sz w:val="40"/>
          <w:szCs w:val="52"/>
        </w:rPr>
        <w:t>PORTFOLIO OF EVIDENCE</w:t>
      </w:r>
    </w:p>
    <w:p w14:paraId="0FE3011A" w14:textId="77777777" w:rsidR="00CD6B84" w:rsidRPr="00A02770" w:rsidRDefault="00CD6B84" w:rsidP="00EC4E54">
      <w:pPr>
        <w:jc w:val="center"/>
        <w:rPr>
          <w:sz w:val="18"/>
        </w:rPr>
      </w:pPr>
    </w:p>
    <w:sdt>
      <w:sdtPr>
        <w:rPr>
          <w:b/>
          <w:sz w:val="36"/>
          <w:szCs w:val="36"/>
        </w:rPr>
        <w:alias w:val="Initial and Surname"/>
        <w:tag w:val="InitialandSurname"/>
        <w:id w:val="-1214123473"/>
        <w:placeholder>
          <w:docPart w:val="14E4D6A5B1874C6CA35A6EA1A5C8229C"/>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InitialandSurname[1]" w:storeItemID="{A3A2649F-51E7-4BAB-97E8-E589016BDBFC}"/>
        <w:text/>
      </w:sdtPr>
      <w:sdtContent>
        <w:p w14:paraId="5F6F2B94" w14:textId="31D05BCC" w:rsidR="007F2FDE" w:rsidRPr="00A02770" w:rsidRDefault="00504AEC">
          <w:pPr>
            <w:spacing w:after="120" w:line="240" w:lineRule="auto"/>
            <w:jc w:val="center"/>
            <w:rPr>
              <w:b/>
              <w:sz w:val="36"/>
              <w:szCs w:val="36"/>
            </w:rPr>
          </w:pPr>
          <w:r>
            <w:rPr>
              <w:b/>
              <w:sz w:val="36"/>
              <w:szCs w:val="36"/>
            </w:rPr>
            <w:t>A Mpitula</w:t>
          </w:r>
        </w:p>
      </w:sdtContent>
    </w:sdt>
    <w:sdt>
      <w:sdtPr>
        <w:rPr>
          <w:b/>
          <w:sz w:val="36"/>
          <w:szCs w:val="36"/>
        </w:rPr>
        <w:alias w:val="Student Number"/>
        <w:tag w:val="StudentNumber"/>
        <w:id w:val="1384449726"/>
        <w:placeholder>
          <w:docPart w:val="DF5D5FB5C8C44BEABDC7FB5A1AA0C9E6"/>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StudentNumber[1]" w:storeItemID="{A3A2649F-51E7-4BAB-97E8-E589016BDBFC}"/>
        <w:text/>
      </w:sdtPr>
      <w:sdtContent>
        <w:p w14:paraId="46E7C6C0" w14:textId="057EDFBB" w:rsidR="007F2FDE" w:rsidRPr="00A02770" w:rsidRDefault="00504AEC">
          <w:pPr>
            <w:spacing w:after="120" w:line="240" w:lineRule="auto"/>
            <w:jc w:val="center"/>
            <w:rPr>
              <w:b/>
              <w:sz w:val="36"/>
              <w:szCs w:val="36"/>
            </w:rPr>
          </w:pPr>
          <w:r>
            <w:rPr>
              <w:b/>
              <w:sz w:val="36"/>
              <w:szCs w:val="36"/>
            </w:rPr>
            <w:t>37460366</w:t>
          </w:r>
        </w:p>
      </w:sdtContent>
    </w:sdt>
    <w:p w14:paraId="237553E8" w14:textId="1E5B1D34" w:rsidR="00215CED" w:rsidRPr="00A02770" w:rsidRDefault="00CD6B84" w:rsidP="00215CED">
      <w:pPr>
        <w:jc w:val="center"/>
        <w:rPr>
          <w:i/>
          <w:iCs/>
          <w:lang w:val="en-US"/>
        </w:rPr>
      </w:pPr>
      <w:r w:rsidRPr="00A02770">
        <w:rPr>
          <w:i/>
          <w:iCs/>
          <w:lang w:val="en-US"/>
        </w:rPr>
        <w:t xml:space="preserve"> </w:t>
      </w:r>
      <w:sdt>
        <w:sdtPr>
          <w:rPr>
            <w:i/>
            <w:iCs/>
            <w:lang w:val="en-US"/>
          </w:rPr>
          <w:alias w:val="Personality Type"/>
          <w:tag w:val="PersonalityType"/>
          <w:id w:val="-515996396"/>
          <w:placeholder>
            <w:docPart w:val="F756BCCE9A4243E0A48235FD5D358C03"/>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PersonalityType[1]" w:storeItemID="{A3A2649F-51E7-4BAB-97E8-E589016BDBFC}"/>
          <w:text/>
        </w:sdtPr>
        <w:sdtContent>
          <w:r w:rsidR="00403904" w:rsidRPr="00403904">
            <w:rPr>
              <w:i/>
              <w:iCs/>
              <w:lang w:val="en-US"/>
            </w:rPr>
            <w:t>Architect</w:t>
          </w:r>
        </w:sdtContent>
      </w:sdt>
    </w:p>
    <w:p w14:paraId="041268DC" w14:textId="68352001" w:rsidR="008A6681" w:rsidRPr="00A02770" w:rsidRDefault="008A6681" w:rsidP="00656161">
      <w:pPr>
        <w:rPr>
          <w:lang w:val="en-US"/>
        </w:rPr>
      </w:pPr>
    </w:p>
    <w:sdt>
      <w:sdtPr>
        <w:rPr>
          <w:sz w:val="32"/>
        </w:rPr>
        <w:alias w:val="Current Field of Interest"/>
        <w:tag w:val="CurrentFieldofInterest"/>
        <w:id w:val="-2095319695"/>
        <w:placeholder>
          <w:docPart w:val="CFC5B2D66B0B432DAD441DBE83A97FE1"/>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CurrentFieldofInterest[1]" w:storeItemID="{A3A2649F-51E7-4BAB-97E8-E589016BDBFC}"/>
        <w:text/>
      </w:sdtPr>
      <w:sdtContent>
        <w:p w14:paraId="199EBABA" w14:textId="5851AE49" w:rsidR="00731024" w:rsidRPr="00A02770" w:rsidRDefault="00702496" w:rsidP="00731024">
          <w:pPr>
            <w:pStyle w:val="Dessertation"/>
            <w:rPr>
              <w:sz w:val="32"/>
            </w:rPr>
          </w:pPr>
          <w:r w:rsidRPr="00702496">
            <w:rPr>
              <w:sz w:val="32"/>
            </w:rPr>
            <w:t>Data Science and Analytics</w:t>
          </w:r>
        </w:p>
      </w:sdtContent>
    </w:sdt>
    <w:sdt>
      <w:sdtPr>
        <w:rPr>
          <w:sz w:val="24"/>
          <w:szCs w:val="24"/>
        </w:rPr>
        <w:alias w:val="Field of Interest Description"/>
        <w:tag w:val="FieldofInterestDescription"/>
        <w:id w:val="-702098368"/>
        <w:placeholder>
          <w:docPart w:val="ED0EAA739D134B65B5F09F51B08BB1FE"/>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FieldofInterestDescription[1]" w:storeItemID="{A3A2649F-51E7-4BAB-97E8-E589016BDBFC}"/>
        <w:text/>
      </w:sdtPr>
      <w:sdtContent>
        <w:p w14:paraId="285B3EAB" w14:textId="6454C918" w:rsidR="007F2FDE" w:rsidRPr="00A02770" w:rsidRDefault="00702496">
          <w:pPr>
            <w:pStyle w:val="Dessertation"/>
            <w:rPr>
              <w:sz w:val="24"/>
              <w:szCs w:val="24"/>
            </w:rPr>
          </w:pPr>
          <w:r w:rsidRPr="00702496">
            <w:rPr>
              <w:sz w:val="24"/>
              <w:szCs w:val="24"/>
            </w:rPr>
            <w:t>Data science and analytics include extracting insights from information utilizing statistical analysis, machine learning, and information visualization. Key roles include data scientists, who build predictive models, and data analysts, who interpret data for decision-making. Essential skills encompass programming (Python, R), statistical analysis, and tools like SQL and Tableau. Applications span various industries, including business, healthcare, finance, and retail, driving informed decision-making and strategic planning.</w:t>
          </w:r>
        </w:p>
      </w:sdtContent>
    </w:sdt>
    <w:p w14:paraId="118BF0F2" w14:textId="77777777" w:rsidR="00215CED" w:rsidRPr="00A02770" w:rsidRDefault="00215CED">
      <w:pPr>
        <w:pStyle w:val="Dessertation"/>
        <w:rPr>
          <w:sz w:val="32"/>
        </w:rPr>
      </w:pPr>
    </w:p>
    <w:p w14:paraId="6A350C5C" w14:textId="77777777" w:rsidR="00FA686B" w:rsidRPr="00A02770" w:rsidRDefault="00FA686B">
      <w:pPr>
        <w:pStyle w:val="Dessertation"/>
        <w:rPr>
          <w:sz w:val="32"/>
        </w:rPr>
      </w:pPr>
    </w:p>
    <w:p w14:paraId="68067458" w14:textId="4A594862" w:rsidR="00215CED" w:rsidRPr="00A02770" w:rsidRDefault="00215CED">
      <w:pPr>
        <w:pStyle w:val="Dessertation"/>
        <w:rPr>
          <w:sz w:val="32"/>
          <w:u w:val="single"/>
        </w:rPr>
      </w:pPr>
      <w:r w:rsidRPr="00A02770">
        <w:rPr>
          <w:sz w:val="32"/>
          <w:u w:val="single"/>
        </w:rPr>
        <w:t>Most proficient in:</w:t>
      </w:r>
    </w:p>
    <w:sdt>
      <w:sdtPr>
        <w:rPr>
          <w:sz w:val="24"/>
          <w:szCs w:val="24"/>
        </w:rPr>
        <w:alias w:val="Favourite Programming Language"/>
        <w:tag w:val="FavouriteProgrammingLanguage"/>
        <w:id w:val="-1931116645"/>
        <w:placeholder>
          <w:docPart w:val="E7B8F789B0174D828497974B5B129D4D"/>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FavouriteProgrammingLanguage[1]" w:storeItemID="{A3A2649F-51E7-4BAB-97E8-E589016BDBFC}"/>
        <w:text/>
      </w:sdtPr>
      <w:sdtContent>
        <w:p w14:paraId="0B827B90" w14:textId="3C0F5CC2" w:rsidR="00215CED" w:rsidRPr="00A02770" w:rsidRDefault="00D93861">
          <w:pPr>
            <w:pStyle w:val="Dessertation"/>
            <w:rPr>
              <w:sz w:val="24"/>
              <w:szCs w:val="24"/>
            </w:rPr>
          </w:pPr>
          <w:r>
            <w:rPr>
              <w:sz w:val="24"/>
              <w:szCs w:val="24"/>
            </w:rPr>
            <w:t>C</w:t>
          </w:r>
          <w:r w:rsidR="00702496">
            <w:rPr>
              <w:sz w:val="24"/>
              <w:szCs w:val="24"/>
            </w:rPr>
            <w:t>#</w:t>
          </w:r>
          <w:r w:rsidR="00CF4990">
            <w:rPr>
              <w:sz w:val="24"/>
              <w:szCs w:val="24"/>
            </w:rPr>
            <w:t>; HTML &amp; CSS; PYTHON; JAVA</w:t>
          </w:r>
        </w:p>
      </w:sdtContent>
    </w:sdt>
    <w:p w14:paraId="7BE49989" w14:textId="77777777" w:rsidR="007F2FDE" w:rsidRPr="00A02770" w:rsidRDefault="007F2FDE">
      <w:pPr>
        <w:rPr>
          <w:lang w:val="en-US"/>
        </w:rPr>
      </w:pPr>
    </w:p>
    <w:p w14:paraId="776280C4" w14:textId="55AB7DDB" w:rsidR="007F2FDE" w:rsidRPr="00A02770" w:rsidRDefault="007F2FDE">
      <w:pPr>
        <w:pStyle w:val="Month"/>
        <w:rPr>
          <w:sz w:val="32"/>
          <w:szCs w:val="32"/>
        </w:rPr>
      </w:pPr>
    </w:p>
    <w:p w14:paraId="18F2CC60" w14:textId="77777777" w:rsidR="007F2FDE" w:rsidRPr="00A02770" w:rsidRDefault="007F2FDE" w:rsidP="00A02770">
      <w:pPr>
        <w:pStyle w:val="Heading0"/>
        <w:sectPr w:rsidR="007F2FDE" w:rsidRPr="00A02770">
          <w:headerReference w:type="default" r:id="rId11"/>
          <w:pgSz w:w="11907" w:h="16840" w:code="9"/>
          <w:pgMar w:top="1134" w:right="1134" w:bottom="1418" w:left="1418" w:header="851" w:footer="1134" w:gutter="0"/>
          <w:cols w:space="708"/>
          <w:docGrid w:linePitch="360"/>
        </w:sectPr>
      </w:pPr>
    </w:p>
    <w:p w14:paraId="35974B61" w14:textId="77777777" w:rsidR="007F2FDE" w:rsidRPr="00A02770" w:rsidRDefault="0052368E" w:rsidP="00A02770">
      <w:pPr>
        <w:pStyle w:val="Heading0"/>
      </w:pPr>
      <w:bookmarkStart w:id="0" w:name="_Toc322953584"/>
      <w:r w:rsidRPr="00A02770">
        <w:lastRenderedPageBreak/>
        <w:t>Table of contents</w:t>
      </w:r>
      <w:bookmarkEnd w:id="0"/>
    </w:p>
    <w:p w14:paraId="3A9C0941" w14:textId="4430B2DB" w:rsidR="00A02770" w:rsidRDefault="00A02770">
      <w:pPr>
        <w:pStyle w:val="TOC1"/>
        <w:rPr>
          <w:rFonts w:asciiTheme="minorHAnsi" w:eastAsiaTheme="minorEastAsia" w:hAnsiTheme="minorHAnsi" w:cstheme="minorBidi"/>
          <w:b w:val="0"/>
          <w:caps w:val="0"/>
          <w:noProof/>
          <w:kern w:val="2"/>
          <w:lang w:val="en-US"/>
          <w14:ligatures w14:val="standardContextual"/>
        </w:rPr>
      </w:pPr>
      <w:r>
        <w:rPr>
          <w:rFonts w:ascii="Arial" w:hAnsi="Arial"/>
          <w:sz w:val="20"/>
        </w:rPr>
        <w:fldChar w:fldCharType="begin"/>
      </w:r>
      <w:r>
        <w:rPr>
          <w:rFonts w:ascii="Arial" w:hAnsi="Arial"/>
          <w:sz w:val="20"/>
        </w:rPr>
        <w:instrText xml:space="preserve"> TOC \o "1-3" \h \z \u </w:instrText>
      </w:r>
      <w:r>
        <w:rPr>
          <w:rFonts w:ascii="Arial" w:hAnsi="Arial"/>
          <w:sz w:val="20"/>
        </w:rPr>
        <w:fldChar w:fldCharType="separate"/>
      </w:r>
      <w:hyperlink w:anchor="_Toc141861538" w:history="1">
        <w:r w:rsidRPr="002033B4">
          <w:rPr>
            <w:rStyle w:val="Hyperlink"/>
            <w:noProof/>
          </w:rPr>
          <w:t>1</w:t>
        </w:r>
        <w:r>
          <w:rPr>
            <w:rFonts w:asciiTheme="minorHAnsi" w:eastAsiaTheme="minorEastAsia" w:hAnsiTheme="minorHAnsi" w:cstheme="minorBidi"/>
            <w:b w:val="0"/>
            <w:caps w:val="0"/>
            <w:noProof/>
            <w:kern w:val="2"/>
            <w:lang w:val="en-US"/>
            <w14:ligatures w14:val="standardContextual"/>
          </w:rPr>
          <w:tab/>
        </w:r>
        <w:r w:rsidRPr="002033B4">
          <w:rPr>
            <w:rStyle w:val="Hyperlink"/>
            <w:noProof/>
          </w:rPr>
          <w:t>MODERATION PREPARATION</w:t>
        </w:r>
        <w:r>
          <w:rPr>
            <w:noProof/>
            <w:webHidden/>
          </w:rPr>
          <w:tab/>
        </w:r>
        <w:r>
          <w:rPr>
            <w:noProof/>
            <w:webHidden/>
          </w:rPr>
          <w:fldChar w:fldCharType="begin"/>
        </w:r>
        <w:r>
          <w:rPr>
            <w:noProof/>
            <w:webHidden/>
          </w:rPr>
          <w:instrText xml:space="preserve"> PAGEREF _Toc141861538 \h </w:instrText>
        </w:r>
        <w:r>
          <w:rPr>
            <w:noProof/>
            <w:webHidden/>
          </w:rPr>
        </w:r>
        <w:r>
          <w:rPr>
            <w:noProof/>
            <w:webHidden/>
          </w:rPr>
          <w:fldChar w:fldCharType="separate"/>
        </w:r>
        <w:r>
          <w:rPr>
            <w:noProof/>
            <w:webHidden/>
          </w:rPr>
          <w:t>1</w:t>
        </w:r>
        <w:r>
          <w:rPr>
            <w:noProof/>
            <w:webHidden/>
          </w:rPr>
          <w:fldChar w:fldCharType="end"/>
        </w:r>
      </w:hyperlink>
    </w:p>
    <w:p w14:paraId="0F1BCDB2" w14:textId="5315C8DA" w:rsidR="00A02770" w:rsidRDefault="00F00D70">
      <w:pPr>
        <w:pStyle w:val="TOC2"/>
        <w:rPr>
          <w:rFonts w:asciiTheme="minorHAnsi" w:eastAsiaTheme="minorEastAsia" w:hAnsiTheme="minorHAnsi" w:cstheme="minorBidi"/>
          <w:noProof/>
          <w:kern w:val="2"/>
          <w:szCs w:val="22"/>
          <w:lang w:val="en-US"/>
          <w14:ligatures w14:val="standardContextual"/>
        </w:rPr>
      </w:pPr>
      <w:hyperlink w:anchor="_Toc141861539" w:history="1">
        <w:r w:rsidR="00A02770" w:rsidRPr="002033B4">
          <w:rPr>
            <w:rStyle w:val="Hyperlink"/>
            <w:noProof/>
          </w:rPr>
          <w:t>1.1</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Introduction</w:t>
        </w:r>
        <w:r w:rsidR="00A02770">
          <w:rPr>
            <w:noProof/>
            <w:webHidden/>
          </w:rPr>
          <w:tab/>
        </w:r>
        <w:r w:rsidR="00A02770">
          <w:rPr>
            <w:noProof/>
            <w:webHidden/>
          </w:rPr>
          <w:fldChar w:fldCharType="begin"/>
        </w:r>
        <w:r w:rsidR="00A02770">
          <w:rPr>
            <w:noProof/>
            <w:webHidden/>
          </w:rPr>
          <w:instrText xml:space="preserve"> PAGEREF _Toc141861539 \h </w:instrText>
        </w:r>
        <w:r w:rsidR="00A02770">
          <w:rPr>
            <w:noProof/>
            <w:webHidden/>
          </w:rPr>
        </w:r>
        <w:r w:rsidR="00A02770">
          <w:rPr>
            <w:noProof/>
            <w:webHidden/>
          </w:rPr>
          <w:fldChar w:fldCharType="separate"/>
        </w:r>
        <w:r w:rsidR="00A02770">
          <w:rPr>
            <w:noProof/>
            <w:webHidden/>
          </w:rPr>
          <w:t>1</w:t>
        </w:r>
        <w:r w:rsidR="00A02770">
          <w:rPr>
            <w:noProof/>
            <w:webHidden/>
          </w:rPr>
          <w:fldChar w:fldCharType="end"/>
        </w:r>
      </w:hyperlink>
    </w:p>
    <w:p w14:paraId="38AED94A" w14:textId="539AB8FD" w:rsidR="00A02770" w:rsidRDefault="00F00D70">
      <w:pPr>
        <w:pStyle w:val="TOC2"/>
        <w:rPr>
          <w:rFonts w:asciiTheme="minorHAnsi" w:eastAsiaTheme="minorEastAsia" w:hAnsiTheme="minorHAnsi" w:cstheme="minorBidi"/>
          <w:noProof/>
          <w:kern w:val="2"/>
          <w:szCs w:val="22"/>
          <w:lang w:val="en-US"/>
          <w14:ligatures w14:val="standardContextual"/>
        </w:rPr>
      </w:pPr>
      <w:hyperlink w:anchor="_Toc141861540" w:history="1">
        <w:r w:rsidR="00A02770" w:rsidRPr="002033B4">
          <w:rPr>
            <w:rStyle w:val="Hyperlink"/>
            <w:noProof/>
          </w:rPr>
          <w:t>1.2</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Pre-CMPG323 Skillset</w:t>
        </w:r>
        <w:r w:rsidR="00A02770">
          <w:rPr>
            <w:noProof/>
            <w:webHidden/>
          </w:rPr>
          <w:tab/>
        </w:r>
        <w:r w:rsidR="00A02770">
          <w:rPr>
            <w:noProof/>
            <w:webHidden/>
          </w:rPr>
          <w:fldChar w:fldCharType="begin"/>
        </w:r>
        <w:r w:rsidR="00A02770">
          <w:rPr>
            <w:noProof/>
            <w:webHidden/>
          </w:rPr>
          <w:instrText xml:space="preserve"> PAGEREF _Toc141861540 \h </w:instrText>
        </w:r>
        <w:r w:rsidR="00A02770">
          <w:rPr>
            <w:noProof/>
            <w:webHidden/>
          </w:rPr>
        </w:r>
        <w:r w:rsidR="00A02770">
          <w:rPr>
            <w:noProof/>
            <w:webHidden/>
          </w:rPr>
          <w:fldChar w:fldCharType="separate"/>
        </w:r>
        <w:r w:rsidR="00A02770">
          <w:rPr>
            <w:noProof/>
            <w:webHidden/>
          </w:rPr>
          <w:t>1</w:t>
        </w:r>
        <w:r w:rsidR="00A02770">
          <w:rPr>
            <w:noProof/>
            <w:webHidden/>
          </w:rPr>
          <w:fldChar w:fldCharType="end"/>
        </w:r>
      </w:hyperlink>
    </w:p>
    <w:p w14:paraId="26D2CB7E" w14:textId="03BA50F7" w:rsidR="00A02770" w:rsidRDefault="00F00D70">
      <w:pPr>
        <w:pStyle w:val="TOC3"/>
        <w:rPr>
          <w:rFonts w:asciiTheme="minorHAnsi" w:hAnsiTheme="minorHAnsi" w:cstheme="minorBidi"/>
          <w:kern w:val="2"/>
          <w:sz w:val="22"/>
          <w:szCs w:val="22"/>
          <w:lang w:val="en-US" w:eastAsia="en-US"/>
          <w14:ligatures w14:val="standardContextual"/>
        </w:rPr>
      </w:pPr>
      <w:hyperlink w:anchor="_Toc141861541" w:history="1">
        <w:r w:rsidR="00A02770" w:rsidRPr="002033B4">
          <w:rPr>
            <w:rStyle w:val="Hyperlink"/>
          </w:rPr>
          <w:t>1.2.1</w:t>
        </w:r>
        <w:r w:rsidR="00A02770">
          <w:rPr>
            <w:rFonts w:asciiTheme="minorHAnsi" w:hAnsiTheme="minorHAnsi" w:cstheme="minorBidi"/>
            <w:kern w:val="2"/>
            <w:sz w:val="22"/>
            <w:szCs w:val="22"/>
            <w:lang w:val="en-US" w:eastAsia="en-US"/>
            <w14:ligatures w14:val="standardContextual"/>
          </w:rPr>
          <w:tab/>
        </w:r>
        <w:r w:rsidR="00A02770" w:rsidRPr="002033B4">
          <w:rPr>
            <w:rStyle w:val="Hyperlink"/>
          </w:rPr>
          <w:t>Expectations for CMPG323</w:t>
        </w:r>
        <w:r w:rsidR="00A02770">
          <w:rPr>
            <w:webHidden/>
          </w:rPr>
          <w:tab/>
        </w:r>
        <w:r w:rsidR="00A02770">
          <w:rPr>
            <w:webHidden/>
          </w:rPr>
          <w:fldChar w:fldCharType="begin"/>
        </w:r>
        <w:r w:rsidR="00A02770">
          <w:rPr>
            <w:webHidden/>
          </w:rPr>
          <w:instrText xml:space="preserve"> PAGEREF _Toc141861541 \h </w:instrText>
        </w:r>
        <w:r w:rsidR="00A02770">
          <w:rPr>
            <w:webHidden/>
          </w:rPr>
        </w:r>
        <w:r w:rsidR="00A02770">
          <w:rPr>
            <w:webHidden/>
          </w:rPr>
          <w:fldChar w:fldCharType="separate"/>
        </w:r>
        <w:r w:rsidR="00A02770">
          <w:rPr>
            <w:webHidden/>
          </w:rPr>
          <w:t>2</w:t>
        </w:r>
        <w:r w:rsidR="00A02770">
          <w:rPr>
            <w:webHidden/>
          </w:rPr>
          <w:fldChar w:fldCharType="end"/>
        </w:r>
      </w:hyperlink>
    </w:p>
    <w:p w14:paraId="7FD571EB" w14:textId="75D38C07" w:rsidR="00A02770" w:rsidRDefault="00F00D70">
      <w:pPr>
        <w:pStyle w:val="TOC3"/>
        <w:rPr>
          <w:rFonts w:asciiTheme="minorHAnsi" w:hAnsiTheme="minorHAnsi" w:cstheme="minorBidi"/>
          <w:kern w:val="2"/>
          <w:sz w:val="22"/>
          <w:szCs w:val="22"/>
          <w:lang w:val="en-US" w:eastAsia="en-US"/>
          <w14:ligatures w14:val="standardContextual"/>
        </w:rPr>
      </w:pPr>
      <w:hyperlink w:anchor="_Toc141861542" w:history="1">
        <w:r w:rsidR="00A02770" w:rsidRPr="002033B4">
          <w:rPr>
            <w:rStyle w:val="Hyperlink"/>
          </w:rPr>
          <w:t>1.2.2</w:t>
        </w:r>
        <w:r w:rsidR="00A02770">
          <w:rPr>
            <w:rFonts w:asciiTheme="minorHAnsi" w:hAnsiTheme="minorHAnsi" w:cstheme="minorBidi"/>
            <w:kern w:val="2"/>
            <w:sz w:val="22"/>
            <w:szCs w:val="22"/>
            <w:lang w:val="en-US" w:eastAsia="en-US"/>
            <w14:ligatures w14:val="standardContextual"/>
          </w:rPr>
          <w:tab/>
        </w:r>
        <w:r w:rsidR="00A02770" w:rsidRPr="002033B4">
          <w:rPr>
            <w:rStyle w:val="Hyperlink"/>
          </w:rPr>
          <w:t>Ambitions for CMPG323</w:t>
        </w:r>
        <w:r w:rsidR="00A02770">
          <w:rPr>
            <w:webHidden/>
          </w:rPr>
          <w:tab/>
        </w:r>
        <w:r w:rsidR="00A02770">
          <w:rPr>
            <w:webHidden/>
          </w:rPr>
          <w:fldChar w:fldCharType="begin"/>
        </w:r>
        <w:r w:rsidR="00A02770">
          <w:rPr>
            <w:webHidden/>
          </w:rPr>
          <w:instrText xml:space="preserve"> PAGEREF _Toc141861542 \h </w:instrText>
        </w:r>
        <w:r w:rsidR="00A02770">
          <w:rPr>
            <w:webHidden/>
          </w:rPr>
        </w:r>
        <w:r w:rsidR="00A02770">
          <w:rPr>
            <w:webHidden/>
          </w:rPr>
          <w:fldChar w:fldCharType="separate"/>
        </w:r>
        <w:r w:rsidR="00A02770">
          <w:rPr>
            <w:webHidden/>
          </w:rPr>
          <w:t>2</w:t>
        </w:r>
        <w:r w:rsidR="00A02770">
          <w:rPr>
            <w:webHidden/>
          </w:rPr>
          <w:fldChar w:fldCharType="end"/>
        </w:r>
      </w:hyperlink>
    </w:p>
    <w:p w14:paraId="3A8039B6" w14:textId="52982466" w:rsidR="00A02770" w:rsidRDefault="00F00D70">
      <w:pPr>
        <w:pStyle w:val="TOC2"/>
        <w:rPr>
          <w:rFonts w:asciiTheme="minorHAnsi" w:eastAsiaTheme="minorEastAsia" w:hAnsiTheme="minorHAnsi" w:cstheme="minorBidi"/>
          <w:noProof/>
          <w:kern w:val="2"/>
          <w:szCs w:val="22"/>
          <w:lang w:val="en-US"/>
          <w14:ligatures w14:val="standardContextual"/>
        </w:rPr>
      </w:pPr>
      <w:hyperlink w:anchor="_Toc141861543" w:history="1">
        <w:r w:rsidR="00A02770" w:rsidRPr="002033B4">
          <w:rPr>
            <w:rStyle w:val="Hyperlink"/>
            <w:noProof/>
          </w:rPr>
          <w:t>1.3</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Career Path</w:t>
        </w:r>
        <w:r w:rsidR="00A02770">
          <w:rPr>
            <w:noProof/>
            <w:webHidden/>
          </w:rPr>
          <w:tab/>
        </w:r>
        <w:r w:rsidR="00A02770">
          <w:rPr>
            <w:noProof/>
            <w:webHidden/>
          </w:rPr>
          <w:fldChar w:fldCharType="begin"/>
        </w:r>
        <w:r w:rsidR="00A02770">
          <w:rPr>
            <w:noProof/>
            <w:webHidden/>
          </w:rPr>
          <w:instrText xml:space="preserve"> PAGEREF _Toc141861543 \h </w:instrText>
        </w:r>
        <w:r w:rsidR="00A02770">
          <w:rPr>
            <w:noProof/>
            <w:webHidden/>
          </w:rPr>
        </w:r>
        <w:r w:rsidR="00A02770">
          <w:rPr>
            <w:noProof/>
            <w:webHidden/>
          </w:rPr>
          <w:fldChar w:fldCharType="separate"/>
        </w:r>
        <w:r w:rsidR="00A02770">
          <w:rPr>
            <w:noProof/>
            <w:webHidden/>
          </w:rPr>
          <w:t>2</w:t>
        </w:r>
        <w:r w:rsidR="00A02770">
          <w:rPr>
            <w:noProof/>
            <w:webHidden/>
          </w:rPr>
          <w:fldChar w:fldCharType="end"/>
        </w:r>
      </w:hyperlink>
    </w:p>
    <w:p w14:paraId="6432BFF9" w14:textId="6E60AC13" w:rsidR="00A02770" w:rsidRDefault="00F00D70">
      <w:pPr>
        <w:pStyle w:val="TOC1"/>
        <w:rPr>
          <w:rFonts w:asciiTheme="minorHAnsi" w:eastAsiaTheme="minorEastAsia" w:hAnsiTheme="minorHAnsi" w:cstheme="minorBidi"/>
          <w:b w:val="0"/>
          <w:caps w:val="0"/>
          <w:noProof/>
          <w:kern w:val="2"/>
          <w:lang w:val="en-US"/>
          <w14:ligatures w14:val="standardContextual"/>
        </w:rPr>
      </w:pPr>
      <w:hyperlink w:anchor="_Toc141861544" w:history="1">
        <w:r w:rsidR="00A02770" w:rsidRPr="002033B4">
          <w:rPr>
            <w:rStyle w:val="Hyperlink"/>
            <w:noProof/>
          </w:rPr>
          <w:t>2</w:t>
        </w:r>
        <w:r w:rsidR="00A02770">
          <w:rPr>
            <w:rFonts w:asciiTheme="minorHAnsi" w:eastAsiaTheme="minorEastAsia" w:hAnsiTheme="minorHAnsi" w:cstheme="minorBidi"/>
            <w:b w:val="0"/>
            <w:caps w:val="0"/>
            <w:noProof/>
            <w:kern w:val="2"/>
            <w:lang w:val="en-US"/>
            <w14:ligatures w14:val="standardContextual"/>
          </w:rPr>
          <w:tab/>
        </w:r>
        <w:r w:rsidR="00A02770" w:rsidRPr="002033B4">
          <w:rPr>
            <w:rStyle w:val="Hyperlink"/>
            <w:noProof/>
          </w:rPr>
          <w:t>Training &amp; Certifications</w:t>
        </w:r>
        <w:r w:rsidR="00A02770">
          <w:rPr>
            <w:noProof/>
            <w:webHidden/>
          </w:rPr>
          <w:tab/>
        </w:r>
        <w:r w:rsidR="00A02770">
          <w:rPr>
            <w:noProof/>
            <w:webHidden/>
          </w:rPr>
          <w:fldChar w:fldCharType="begin"/>
        </w:r>
        <w:r w:rsidR="00A02770">
          <w:rPr>
            <w:noProof/>
            <w:webHidden/>
          </w:rPr>
          <w:instrText xml:space="preserve"> PAGEREF _Toc141861544 \h </w:instrText>
        </w:r>
        <w:r w:rsidR="00A02770">
          <w:rPr>
            <w:noProof/>
            <w:webHidden/>
          </w:rPr>
        </w:r>
        <w:r w:rsidR="00A02770">
          <w:rPr>
            <w:noProof/>
            <w:webHidden/>
          </w:rPr>
          <w:fldChar w:fldCharType="separate"/>
        </w:r>
        <w:r w:rsidR="00A02770">
          <w:rPr>
            <w:noProof/>
            <w:webHidden/>
          </w:rPr>
          <w:t>1</w:t>
        </w:r>
        <w:r w:rsidR="00A02770">
          <w:rPr>
            <w:noProof/>
            <w:webHidden/>
          </w:rPr>
          <w:fldChar w:fldCharType="end"/>
        </w:r>
      </w:hyperlink>
    </w:p>
    <w:p w14:paraId="09FBB0E4" w14:textId="72E47EC8" w:rsidR="00A02770" w:rsidRDefault="00F00D70">
      <w:pPr>
        <w:pStyle w:val="TOC2"/>
        <w:rPr>
          <w:rFonts w:asciiTheme="minorHAnsi" w:eastAsiaTheme="minorEastAsia" w:hAnsiTheme="minorHAnsi" w:cstheme="minorBidi"/>
          <w:noProof/>
          <w:kern w:val="2"/>
          <w:szCs w:val="22"/>
          <w:lang w:val="en-US"/>
          <w14:ligatures w14:val="standardContextual"/>
        </w:rPr>
      </w:pPr>
      <w:hyperlink w:anchor="_Toc141861545" w:history="1">
        <w:r w:rsidR="00A02770" w:rsidRPr="002033B4">
          <w:rPr>
            <w:rStyle w:val="Hyperlink"/>
            <w:noProof/>
          </w:rPr>
          <w:t>2.1</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Agile &amp; Scrum</w:t>
        </w:r>
        <w:r w:rsidR="00A02770">
          <w:rPr>
            <w:noProof/>
            <w:webHidden/>
          </w:rPr>
          <w:tab/>
        </w:r>
        <w:r w:rsidR="00A02770">
          <w:rPr>
            <w:noProof/>
            <w:webHidden/>
          </w:rPr>
          <w:fldChar w:fldCharType="begin"/>
        </w:r>
        <w:r w:rsidR="00A02770">
          <w:rPr>
            <w:noProof/>
            <w:webHidden/>
          </w:rPr>
          <w:instrText xml:space="preserve"> PAGEREF _Toc141861545 \h </w:instrText>
        </w:r>
        <w:r w:rsidR="00A02770">
          <w:rPr>
            <w:noProof/>
            <w:webHidden/>
          </w:rPr>
        </w:r>
        <w:r w:rsidR="00A02770">
          <w:rPr>
            <w:noProof/>
            <w:webHidden/>
          </w:rPr>
          <w:fldChar w:fldCharType="separate"/>
        </w:r>
        <w:r w:rsidR="00A02770">
          <w:rPr>
            <w:noProof/>
            <w:webHidden/>
          </w:rPr>
          <w:t>1</w:t>
        </w:r>
        <w:r w:rsidR="00A02770">
          <w:rPr>
            <w:noProof/>
            <w:webHidden/>
          </w:rPr>
          <w:fldChar w:fldCharType="end"/>
        </w:r>
      </w:hyperlink>
    </w:p>
    <w:p w14:paraId="17BDD0DB" w14:textId="114A6B62" w:rsidR="00A02770" w:rsidRDefault="00F00D70">
      <w:pPr>
        <w:pStyle w:val="TOC2"/>
        <w:rPr>
          <w:rFonts w:asciiTheme="minorHAnsi" w:eastAsiaTheme="minorEastAsia" w:hAnsiTheme="minorHAnsi" w:cstheme="minorBidi"/>
          <w:noProof/>
          <w:kern w:val="2"/>
          <w:szCs w:val="22"/>
          <w:lang w:val="en-US"/>
          <w14:ligatures w14:val="standardContextual"/>
        </w:rPr>
      </w:pPr>
      <w:hyperlink w:anchor="_Toc141861546" w:history="1">
        <w:r w:rsidR="00A02770" w:rsidRPr="002033B4">
          <w:rPr>
            <w:rStyle w:val="Hyperlink"/>
            <w:noProof/>
          </w:rPr>
          <w:t>2.2</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Source Control</w:t>
        </w:r>
        <w:r w:rsidR="00A02770">
          <w:rPr>
            <w:noProof/>
            <w:webHidden/>
          </w:rPr>
          <w:tab/>
        </w:r>
        <w:r w:rsidR="00A02770">
          <w:rPr>
            <w:noProof/>
            <w:webHidden/>
          </w:rPr>
          <w:fldChar w:fldCharType="begin"/>
        </w:r>
        <w:r w:rsidR="00A02770">
          <w:rPr>
            <w:noProof/>
            <w:webHidden/>
          </w:rPr>
          <w:instrText xml:space="preserve"> PAGEREF _Toc141861546 \h </w:instrText>
        </w:r>
        <w:r w:rsidR="00A02770">
          <w:rPr>
            <w:noProof/>
            <w:webHidden/>
          </w:rPr>
        </w:r>
        <w:r w:rsidR="00A02770">
          <w:rPr>
            <w:noProof/>
            <w:webHidden/>
          </w:rPr>
          <w:fldChar w:fldCharType="separate"/>
        </w:r>
        <w:r w:rsidR="00A02770">
          <w:rPr>
            <w:noProof/>
            <w:webHidden/>
          </w:rPr>
          <w:t>1</w:t>
        </w:r>
        <w:r w:rsidR="00A02770">
          <w:rPr>
            <w:noProof/>
            <w:webHidden/>
          </w:rPr>
          <w:fldChar w:fldCharType="end"/>
        </w:r>
      </w:hyperlink>
    </w:p>
    <w:p w14:paraId="6802139C" w14:textId="770B7D38" w:rsidR="00A02770" w:rsidRDefault="00F00D70">
      <w:pPr>
        <w:pStyle w:val="TOC2"/>
        <w:rPr>
          <w:rFonts w:asciiTheme="minorHAnsi" w:eastAsiaTheme="minorEastAsia" w:hAnsiTheme="minorHAnsi" w:cstheme="minorBidi"/>
          <w:noProof/>
          <w:kern w:val="2"/>
          <w:szCs w:val="22"/>
          <w:lang w:val="en-US"/>
          <w14:ligatures w14:val="standardContextual"/>
        </w:rPr>
      </w:pPr>
      <w:hyperlink w:anchor="_Toc141861547" w:history="1">
        <w:r w:rsidR="00A02770" w:rsidRPr="002033B4">
          <w:rPr>
            <w:rStyle w:val="Hyperlink"/>
            <w:noProof/>
          </w:rPr>
          <w:t>2.3</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Web API</w:t>
        </w:r>
        <w:r w:rsidR="00A02770">
          <w:rPr>
            <w:noProof/>
            <w:webHidden/>
          </w:rPr>
          <w:tab/>
        </w:r>
        <w:r w:rsidR="00A02770">
          <w:rPr>
            <w:noProof/>
            <w:webHidden/>
          </w:rPr>
          <w:fldChar w:fldCharType="begin"/>
        </w:r>
        <w:r w:rsidR="00A02770">
          <w:rPr>
            <w:noProof/>
            <w:webHidden/>
          </w:rPr>
          <w:instrText xml:space="preserve"> PAGEREF _Toc141861547 \h </w:instrText>
        </w:r>
        <w:r w:rsidR="00A02770">
          <w:rPr>
            <w:noProof/>
            <w:webHidden/>
          </w:rPr>
        </w:r>
        <w:r w:rsidR="00A02770">
          <w:rPr>
            <w:noProof/>
            <w:webHidden/>
          </w:rPr>
          <w:fldChar w:fldCharType="separate"/>
        </w:r>
        <w:r w:rsidR="00A02770">
          <w:rPr>
            <w:noProof/>
            <w:webHidden/>
          </w:rPr>
          <w:t>2</w:t>
        </w:r>
        <w:r w:rsidR="00A02770">
          <w:rPr>
            <w:noProof/>
            <w:webHidden/>
          </w:rPr>
          <w:fldChar w:fldCharType="end"/>
        </w:r>
      </w:hyperlink>
    </w:p>
    <w:p w14:paraId="32B72E66" w14:textId="1C8B1AA7" w:rsidR="00A02770" w:rsidRDefault="00F00D70">
      <w:pPr>
        <w:pStyle w:val="TOC2"/>
        <w:rPr>
          <w:rFonts w:asciiTheme="minorHAnsi" w:eastAsiaTheme="minorEastAsia" w:hAnsiTheme="minorHAnsi" w:cstheme="minorBidi"/>
          <w:noProof/>
          <w:kern w:val="2"/>
          <w:szCs w:val="22"/>
          <w:lang w:val="en-US"/>
          <w14:ligatures w14:val="standardContextual"/>
        </w:rPr>
      </w:pPr>
      <w:hyperlink w:anchor="_Toc141861548" w:history="1">
        <w:r w:rsidR="00A02770" w:rsidRPr="002033B4">
          <w:rPr>
            <w:rStyle w:val="Hyperlink"/>
            <w:noProof/>
          </w:rPr>
          <w:t>2.4</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Design Patterns &amp; Standards</w:t>
        </w:r>
        <w:r w:rsidR="00A02770">
          <w:rPr>
            <w:noProof/>
            <w:webHidden/>
          </w:rPr>
          <w:tab/>
        </w:r>
        <w:r w:rsidR="00A02770">
          <w:rPr>
            <w:noProof/>
            <w:webHidden/>
          </w:rPr>
          <w:fldChar w:fldCharType="begin"/>
        </w:r>
        <w:r w:rsidR="00A02770">
          <w:rPr>
            <w:noProof/>
            <w:webHidden/>
          </w:rPr>
          <w:instrText xml:space="preserve"> PAGEREF _Toc141861548 \h </w:instrText>
        </w:r>
        <w:r w:rsidR="00A02770">
          <w:rPr>
            <w:noProof/>
            <w:webHidden/>
          </w:rPr>
        </w:r>
        <w:r w:rsidR="00A02770">
          <w:rPr>
            <w:noProof/>
            <w:webHidden/>
          </w:rPr>
          <w:fldChar w:fldCharType="separate"/>
        </w:r>
        <w:r w:rsidR="00A02770">
          <w:rPr>
            <w:noProof/>
            <w:webHidden/>
          </w:rPr>
          <w:t>3</w:t>
        </w:r>
        <w:r w:rsidR="00A02770">
          <w:rPr>
            <w:noProof/>
            <w:webHidden/>
          </w:rPr>
          <w:fldChar w:fldCharType="end"/>
        </w:r>
      </w:hyperlink>
    </w:p>
    <w:p w14:paraId="387BDA05" w14:textId="4E443575" w:rsidR="00A02770" w:rsidRDefault="00F00D70">
      <w:pPr>
        <w:pStyle w:val="TOC2"/>
        <w:rPr>
          <w:rFonts w:asciiTheme="minorHAnsi" w:eastAsiaTheme="minorEastAsia" w:hAnsiTheme="minorHAnsi" w:cstheme="minorBidi"/>
          <w:noProof/>
          <w:kern w:val="2"/>
          <w:szCs w:val="22"/>
          <w:lang w:val="en-US"/>
          <w14:ligatures w14:val="standardContextual"/>
        </w:rPr>
      </w:pPr>
      <w:hyperlink w:anchor="_Toc141861549" w:history="1">
        <w:r w:rsidR="00A02770" w:rsidRPr="002033B4">
          <w:rPr>
            <w:rStyle w:val="Hyperlink"/>
            <w:noProof/>
          </w:rPr>
          <w:t>2.5</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UiPath</w:t>
        </w:r>
        <w:r w:rsidR="00A02770">
          <w:rPr>
            <w:noProof/>
            <w:webHidden/>
          </w:rPr>
          <w:tab/>
        </w:r>
        <w:r w:rsidR="00A02770">
          <w:rPr>
            <w:noProof/>
            <w:webHidden/>
          </w:rPr>
          <w:fldChar w:fldCharType="begin"/>
        </w:r>
        <w:r w:rsidR="00A02770">
          <w:rPr>
            <w:noProof/>
            <w:webHidden/>
          </w:rPr>
          <w:instrText xml:space="preserve"> PAGEREF _Toc141861549 \h </w:instrText>
        </w:r>
        <w:r w:rsidR="00A02770">
          <w:rPr>
            <w:noProof/>
            <w:webHidden/>
          </w:rPr>
        </w:r>
        <w:r w:rsidR="00A02770">
          <w:rPr>
            <w:noProof/>
            <w:webHidden/>
          </w:rPr>
          <w:fldChar w:fldCharType="separate"/>
        </w:r>
        <w:r w:rsidR="00A02770">
          <w:rPr>
            <w:noProof/>
            <w:webHidden/>
          </w:rPr>
          <w:t>4</w:t>
        </w:r>
        <w:r w:rsidR="00A02770">
          <w:rPr>
            <w:noProof/>
            <w:webHidden/>
          </w:rPr>
          <w:fldChar w:fldCharType="end"/>
        </w:r>
      </w:hyperlink>
    </w:p>
    <w:p w14:paraId="0267B8ED" w14:textId="12D11095" w:rsidR="00A02770" w:rsidRDefault="00F00D70">
      <w:pPr>
        <w:pStyle w:val="TOC2"/>
        <w:rPr>
          <w:rFonts w:asciiTheme="minorHAnsi" w:eastAsiaTheme="minorEastAsia" w:hAnsiTheme="minorHAnsi" w:cstheme="minorBidi"/>
          <w:noProof/>
          <w:kern w:val="2"/>
          <w:szCs w:val="22"/>
          <w:lang w:val="en-US"/>
          <w14:ligatures w14:val="standardContextual"/>
        </w:rPr>
      </w:pPr>
      <w:hyperlink w:anchor="_Toc141861550" w:history="1">
        <w:r w:rsidR="00A02770" w:rsidRPr="002033B4">
          <w:rPr>
            <w:rStyle w:val="Hyperlink"/>
            <w:noProof/>
          </w:rPr>
          <w:t>2.6</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Data Visualisation</w:t>
        </w:r>
        <w:r w:rsidR="00A02770">
          <w:rPr>
            <w:noProof/>
            <w:webHidden/>
          </w:rPr>
          <w:tab/>
        </w:r>
        <w:r w:rsidR="00A02770">
          <w:rPr>
            <w:noProof/>
            <w:webHidden/>
          </w:rPr>
          <w:fldChar w:fldCharType="begin"/>
        </w:r>
        <w:r w:rsidR="00A02770">
          <w:rPr>
            <w:noProof/>
            <w:webHidden/>
          </w:rPr>
          <w:instrText xml:space="preserve"> PAGEREF _Toc141861550 \h </w:instrText>
        </w:r>
        <w:r w:rsidR="00A02770">
          <w:rPr>
            <w:noProof/>
            <w:webHidden/>
          </w:rPr>
        </w:r>
        <w:r w:rsidR="00A02770">
          <w:rPr>
            <w:noProof/>
            <w:webHidden/>
          </w:rPr>
          <w:fldChar w:fldCharType="separate"/>
        </w:r>
        <w:r w:rsidR="00A02770">
          <w:rPr>
            <w:noProof/>
            <w:webHidden/>
          </w:rPr>
          <w:t>5</w:t>
        </w:r>
        <w:r w:rsidR="00A02770">
          <w:rPr>
            <w:noProof/>
            <w:webHidden/>
          </w:rPr>
          <w:fldChar w:fldCharType="end"/>
        </w:r>
      </w:hyperlink>
    </w:p>
    <w:p w14:paraId="602E1E08" w14:textId="6F31A1BC" w:rsidR="00A02770" w:rsidRDefault="00F00D70">
      <w:pPr>
        <w:pStyle w:val="TOC2"/>
        <w:rPr>
          <w:rFonts w:asciiTheme="minorHAnsi" w:eastAsiaTheme="minorEastAsia" w:hAnsiTheme="minorHAnsi" w:cstheme="minorBidi"/>
          <w:noProof/>
          <w:kern w:val="2"/>
          <w:szCs w:val="22"/>
          <w:lang w:val="en-US"/>
          <w14:ligatures w14:val="standardContextual"/>
        </w:rPr>
      </w:pPr>
      <w:hyperlink w:anchor="_Toc141861551" w:history="1">
        <w:r w:rsidR="00A02770" w:rsidRPr="002033B4">
          <w:rPr>
            <w:rStyle w:val="Hyperlink"/>
            <w:noProof/>
          </w:rPr>
          <w:t>2.7</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Other</w:t>
        </w:r>
        <w:r w:rsidR="00A02770">
          <w:rPr>
            <w:noProof/>
            <w:webHidden/>
          </w:rPr>
          <w:tab/>
        </w:r>
        <w:r w:rsidR="00A02770">
          <w:rPr>
            <w:noProof/>
            <w:webHidden/>
          </w:rPr>
          <w:fldChar w:fldCharType="begin"/>
        </w:r>
        <w:r w:rsidR="00A02770">
          <w:rPr>
            <w:noProof/>
            <w:webHidden/>
          </w:rPr>
          <w:instrText xml:space="preserve"> PAGEREF _Toc141861551 \h </w:instrText>
        </w:r>
        <w:r w:rsidR="00A02770">
          <w:rPr>
            <w:noProof/>
            <w:webHidden/>
          </w:rPr>
        </w:r>
        <w:r w:rsidR="00A02770">
          <w:rPr>
            <w:noProof/>
            <w:webHidden/>
          </w:rPr>
          <w:fldChar w:fldCharType="separate"/>
        </w:r>
        <w:r w:rsidR="00A02770">
          <w:rPr>
            <w:noProof/>
            <w:webHidden/>
          </w:rPr>
          <w:t>6</w:t>
        </w:r>
        <w:r w:rsidR="00A02770">
          <w:rPr>
            <w:noProof/>
            <w:webHidden/>
          </w:rPr>
          <w:fldChar w:fldCharType="end"/>
        </w:r>
      </w:hyperlink>
    </w:p>
    <w:p w14:paraId="6443131D" w14:textId="469665B5" w:rsidR="00A02770" w:rsidRDefault="00F00D70">
      <w:pPr>
        <w:pStyle w:val="TOC1"/>
        <w:rPr>
          <w:rFonts w:asciiTheme="minorHAnsi" w:eastAsiaTheme="minorEastAsia" w:hAnsiTheme="minorHAnsi" w:cstheme="minorBidi"/>
          <w:b w:val="0"/>
          <w:caps w:val="0"/>
          <w:noProof/>
          <w:kern w:val="2"/>
          <w:lang w:val="en-US"/>
          <w14:ligatures w14:val="standardContextual"/>
        </w:rPr>
      </w:pPr>
      <w:hyperlink w:anchor="_Toc141861552" w:history="1">
        <w:r w:rsidR="00A02770" w:rsidRPr="002033B4">
          <w:rPr>
            <w:rStyle w:val="Hyperlink"/>
            <w:noProof/>
          </w:rPr>
          <w:t>3</w:t>
        </w:r>
        <w:r w:rsidR="00A02770">
          <w:rPr>
            <w:rFonts w:asciiTheme="minorHAnsi" w:eastAsiaTheme="minorEastAsia" w:hAnsiTheme="minorHAnsi" w:cstheme="minorBidi"/>
            <w:b w:val="0"/>
            <w:caps w:val="0"/>
            <w:noProof/>
            <w:kern w:val="2"/>
            <w:lang w:val="en-US"/>
            <w14:ligatures w14:val="standardContextual"/>
          </w:rPr>
          <w:tab/>
        </w:r>
        <w:r w:rsidR="00A02770" w:rsidRPr="002033B4">
          <w:rPr>
            <w:rStyle w:val="Hyperlink"/>
            <w:noProof/>
          </w:rPr>
          <w:t>Project Results</w:t>
        </w:r>
        <w:r w:rsidR="00A02770">
          <w:rPr>
            <w:noProof/>
            <w:webHidden/>
          </w:rPr>
          <w:tab/>
        </w:r>
        <w:r w:rsidR="00A02770">
          <w:rPr>
            <w:noProof/>
            <w:webHidden/>
          </w:rPr>
          <w:fldChar w:fldCharType="begin"/>
        </w:r>
        <w:r w:rsidR="00A02770">
          <w:rPr>
            <w:noProof/>
            <w:webHidden/>
          </w:rPr>
          <w:instrText xml:space="preserve"> PAGEREF _Toc141861552 \h </w:instrText>
        </w:r>
        <w:r w:rsidR="00A02770">
          <w:rPr>
            <w:noProof/>
            <w:webHidden/>
          </w:rPr>
        </w:r>
        <w:r w:rsidR="00A02770">
          <w:rPr>
            <w:noProof/>
            <w:webHidden/>
          </w:rPr>
          <w:fldChar w:fldCharType="separate"/>
        </w:r>
        <w:r w:rsidR="00A02770">
          <w:rPr>
            <w:noProof/>
            <w:webHidden/>
          </w:rPr>
          <w:t>1</w:t>
        </w:r>
        <w:r w:rsidR="00A02770">
          <w:rPr>
            <w:noProof/>
            <w:webHidden/>
          </w:rPr>
          <w:fldChar w:fldCharType="end"/>
        </w:r>
      </w:hyperlink>
    </w:p>
    <w:p w14:paraId="7C413A30" w14:textId="707F9341" w:rsidR="00A02770" w:rsidRDefault="00F00D70">
      <w:pPr>
        <w:pStyle w:val="TOC1"/>
        <w:rPr>
          <w:rFonts w:asciiTheme="minorHAnsi" w:eastAsiaTheme="minorEastAsia" w:hAnsiTheme="minorHAnsi" w:cstheme="minorBidi"/>
          <w:b w:val="0"/>
          <w:caps w:val="0"/>
          <w:noProof/>
          <w:kern w:val="2"/>
          <w:lang w:val="en-US"/>
          <w14:ligatures w14:val="standardContextual"/>
        </w:rPr>
      </w:pPr>
      <w:hyperlink w:anchor="_Toc141861553" w:history="1">
        <w:r w:rsidR="00A02770" w:rsidRPr="002033B4">
          <w:rPr>
            <w:rStyle w:val="Hyperlink"/>
            <w:noProof/>
          </w:rPr>
          <w:t>4</w:t>
        </w:r>
        <w:r w:rsidR="00A02770">
          <w:rPr>
            <w:rFonts w:asciiTheme="minorHAnsi" w:eastAsiaTheme="minorEastAsia" w:hAnsiTheme="minorHAnsi" w:cstheme="minorBidi"/>
            <w:b w:val="0"/>
            <w:caps w:val="0"/>
            <w:noProof/>
            <w:kern w:val="2"/>
            <w:lang w:val="en-US"/>
            <w14:ligatures w14:val="standardContextual"/>
          </w:rPr>
          <w:tab/>
        </w:r>
        <w:r w:rsidR="00A02770" w:rsidRPr="002033B4">
          <w:rPr>
            <w:rStyle w:val="Hyperlink"/>
            <w:noProof/>
          </w:rPr>
          <w:t>Project Retrospectives</w:t>
        </w:r>
        <w:r w:rsidR="00A02770">
          <w:rPr>
            <w:noProof/>
            <w:webHidden/>
          </w:rPr>
          <w:tab/>
        </w:r>
        <w:r w:rsidR="00A02770">
          <w:rPr>
            <w:noProof/>
            <w:webHidden/>
          </w:rPr>
          <w:fldChar w:fldCharType="begin"/>
        </w:r>
        <w:r w:rsidR="00A02770">
          <w:rPr>
            <w:noProof/>
            <w:webHidden/>
          </w:rPr>
          <w:instrText xml:space="preserve"> PAGEREF _Toc141861553 \h </w:instrText>
        </w:r>
        <w:r w:rsidR="00A02770">
          <w:rPr>
            <w:noProof/>
            <w:webHidden/>
          </w:rPr>
        </w:r>
        <w:r w:rsidR="00A02770">
          <w:rPr>
            <w:noProof/>
            <w:webHidden/>
          </w:rPr>
          <w:fldChar w:fldCharType="separate"/>
        </w:r>
        <w:r w:rsidR="00A02770">
          <w:rPr>
            <w:noProof/>
            <w:webHidden/>
          </w:rPr>
          <w:t>2</w:t>
        </w:r>
        <w:r w:rsidR="00A02770">
          <w:rPr>
            <w:noProof/>
            <w:webHidden/>
          </w:rPr>
          <w:fldChar w:fldCharType="end"/>
        </w:r>
      </w:hyperlink>
    </w:p>
    <w:p w14:paraId="6D6250E6" w14:textId="0DA225D2" w:rsidR="00A02770" w:rsidRDefault="00F00D70">
      <w:pPr>
        <w:pStyle w:val="TOC1"/>
        <w:rPr>
          <w:rFonts w:asciiTheme="minorHAnsi" w:eastAsiaTheme="minorEastAsia" w:hAnsiTheme="minorHAnsi" w:cstheme="minorBidi"/>
          <w:b w:val="0"/>
          <w:caps w:val="0"/>
          <w:noProof/>
          <w:kern w:val="2"/>
          <w:lang w:val="en-US"/>
          <w14:ligatures w14:val="standardContextual"/>
        </w:rPr>
      </w:pPr>
      <w:hyperlink w:anchor="_Toc141861554" w:history="1">
        <w:r w:rsidR="00A02770" w:rsidRPr="002033B4">
          <w:rPr>
            <w:rStyle w:val="Hyperlink"/>
            <w:noProof/>
          </w:rPr>
          <w:t>5</w:t>
        </w:r>
        <w:r w:rsidR="00A02770">
          <w:rPr>
            <w:rFonts w:asciiTheme="minorHAnsi" w:eastAsiaTheme="minorEastAsia" w:hAnsiTheme="minorHAnsi" w:cstheme="minorBidi"/>
            <w:b w:val="0"/>
            <w:caps w:val="0"/>
            <w:noProof/>
            <w:kern w:val="2"/>
            <w:lang w:val="en-US"/>
            <w14:ligatures w14:val="standardContextual"/>
          </w:rPr>
          <w:tab/>
        </w:r>
        <w:r w:rsidR="00A02770" w:rsidRPr="002033B4">
          <w:rPr>
            <w:rStyle w:val="Hyperlink"/>
            <w:noProof/>
          </w:rPr>
          <w:t>Community Engagement</w:t>
        </w:r>
        <w:r w:rsidR="00A02770">
          <w:rPr>
            <w:noProof/>
            <w:webHidden/>
          </w:rPr>
          <w:tab/>
        </w:r>
        <w:r w:rsidR="00A02770">
          <w:rPr>
            <w:noProof/>
            <w:webHidden/>
          </w:rPr>
          <w:fldChar w:fldCharType="begin"/>
        </w:r>
        <w:r w:rsidR="00A02770">
          <w:rPr>
            <w:noProof/>
            <w:webHidden/>
          </w:rPr>
          <w:instrText xml:space="preserve"> PAGEREF _Toc141861554 \h </w:instrText>
        </w:r>
        <w:r w:rsidR="00A02770">
          <w:rPr>
            <w:noProof/>
            <w:webHidden/>
          </w:rPr>
        </w:r>
        <w:r w:rsidR="00A02770">
          <w:rPr>
            <w:noProof/>
            <w:webHidden/>
          </w:rPr>
          <w:fldChar w:fldCharType="separate"/>
        </w:r>
        <w:r w:rsidR="00A02770">
          <w:rPr>
            <w:noProof/>
            <w:webHidden/>
          </w:rPr>
          <w:t>3</w:t>
        </w:r>
        <w:r w:rsidR="00A02770">
          <w:rPr>
            <w:noProof/>
            <w:webHidden/>
          </w:rPr>
          <w:fldChar w:fldCharType="end"/>
        </w:r>
      </w:hyperlink>
    </w:p>
    <w:p w14:paraId="6FC6855B" w14:textId="51EEF699" w:rsidR="00A02770" w:rsidRDefault="00F00D70">
      <w:pPr>
        <w:pStyle w:val="TOC2"/>
        <w:rPr>
          <w:rFonts w:asciiTheme="minorHAnsi" w:eastAsiaTheme="minorEastAsia" w:hAnsiTheme="minorHAnsi" w:cstheme="minorBidi"/>
          <w:noProof/>
          <w:kern w:val="2"/>
          <w:szCs w:val="22"/>
          <w:lang w:val="en-US"/>
          <w14:ligatures w14:val="standardContextual"/>
        </w:rPr>
      </w:pPr>
      <w:hyperlink w:anchor="_Toc141861555" w:history="1">
        <w:r w:rsidR="00A02770" w:rsidRPr="002033B4">
          <w:rPr>
            <w:rStyle w:val="Hyperlink"/>
            <w:noProof/>
          </w:rPr>
          <w:t>5.1</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Contributing to a Community or Forum</w:t>
        </w:r>
        <w:r w:rsidR="00A02770">
          <w:rPr>
            <w:noProof/>
            <w:webHidden/>
          </w:rPr>
          <w:tab/>
        </w:r>
        <w:r w:rsidR="00A02770">
          <w:rPr>
            <w:noProof/>
            <w:webHidden/>
          </w:rPr>
          <w:fldChar w:fldCharType="begin"/>
        </w:r>
        <w:r w:rsidR="00A02770">
          <w:rPr>
            <w:noProof/>
            <w:webHidden/>
          </w:rPr>
          <w:instrText xml:space="preserve"> PAGEREF _Toc141861555 \h </w:instrText>
        </w:r>
        <w:r w:rsidR="00A02770">
          <w:rPr>
            <w:noProof/>
            <w:webHidden/>
          </w:rPr>
        </w:r>
        <w:r w:rsidR="00A02770">
          <w:rPr>
            <w:noProof/>
            <w:webHidden/>
          </w:rPr>
          <w:fldChar w:fldCharType="separate"/>
        </w:r>
        <w:r w:rsidR="00A02770">
          <w:rPr>
            <w:noProof/>
            <w:webHidden/>
          </w:rPr>
          <w:t>3</w:t>
        </w:r>
        <w:r w:rsidR="00A02770">
          <w:rPr>
            <w:noProof/>
            <w:webHidden/>
          </w:rPr>
          <w:fldChar w:fldCharType="end"/>
        </w:r>
      </w:hyperlink>
    </w:p>
    <w:p w14:paraId="2DF6F35D" w14:textId="74EE1812" w:rsidR="00A02770" w:rsidRDefault="00F00D70">
      <w:pPr>
        <w:pStyle w:val="TOC2"/>
        <w:rPr>
          <w:rFonts w:asciiTheme="minorHAnsi" w:eastAsiaTheme="minorEastAsia" w:hAnsiTheme="minorHAnsi" w:cstheme="minorBidi"/>
          <w:noProof/>
          <w:kern w:val="2"/>
          <w:szCs w:val="22"/>
          <w:lang w:val="en-US"/>
          <w14:ligatures w14:val="standardContextual"/>
        </w:rPr>
      </w:pPr>
      <w:hyperlink w:anchor="_Toc141861556" w:history="1">
        <w:r w:rsidR="00A02770" w:rsidRPr="002033B4">
          <w:rPr>
            <w:rStyle w:val="Hyperlink"/>
            <w:noProof/>
          </w:rPr>
          <w:t>5.2</w:t>
        </w:r>
        <w:r w:rsidR="00A02770">
          <w:rPr>
            <w:rFonts w:asciiTheme="minorHAnsi" w:eastAsiaTheme="minorEastAsia" w:hAnsiTheme="minorHAnsi" w:cstheme="minorBidi"/>
            <w:noProof/>
            <w:kern w:val="2"/>
            <w:szCs w:val="22"/>
            <w:lang w:val="en-US"/>
            <w14:ligatures w14:val="standardContextual"/>
          </w:rPr>
          <w:tab/>
        </w:r>
        <w:r w:rsidR="00A02770" w:rsidRPr="002033B4">
          <w:rPr>
            <w:rStyle w:val="Hyperlink"/>
            <w:noProof/>
          </w:rPr>
          <w:t>Extracting Knowledge from a Community or Forum</w:t>
        </w:r>
        <w:r w:rsidR="00A02770">
          <w:rPr>
            <w:noProof/>
            <w:webHidden/>
          </w:rPr>
          <w:tab/>
        </w:r>
        <w:r w:rsidR="00A02770">
          <w:rPr>
            <w:noProof/>
            <w:webHidden/>
          </w:rPr>
          <w:fldChar w:fldCharType="begin"/>
        </w:r>
        <w:r w:rsidR="00A02770">
          <w:rPr>
            <w:noProof/>
            <w:webHidden/>
          </w:rPr>
          <w:instrText xml:space="preserve"> PAGEREF _Toc141861556 \h </w:instrText>
        </w:r>
        <w:r w:rsidR="00A02770">
          <w:rPr>
            <w:noProof/>
            <w:webHidden/>
          </w:rPr>
        </w:r>
        <w:r w:rsidR="00A02770">
          <w:rPr>
            <w:noProof/>
            <w:webHidden/>
          </w:rPr>
          <w:fldChar w:fldCharType="separate"/>
        </w:r>
        <w:r w:rsidR="00A02770">
          <w:rPr>
            <w:noProof/>
            <w:webHidden/>
          </w:rPr>
          <w:t>3</w:t>
        </w:r>
        <w:r w:rsidR="00A02770">
          <w:rPr>
            <w:noProof/>
            <w:webHidden/>
          </w:rPr>
          <w:fldChar w:fldCharType="end"/>
        </w:r>
      </w:hyperlink>
    </w:p>
    <w:p w14:paraId="75E301A3" w14:textId="5F382FDA" w:rsidR="00A02770" w:rsidRDefault="00F00D70">
      <w:pPr>
        <w:pStyle w:val="TOC1"/>
        <w:rPr>
          <w:rFonts w:asciiTheme="minorHAnsi" w:eastAsiaTheme="minorEastAsia" w:hAnsiTheme="minorHAnsi" w:cstheme="minorBidi"/>
          <w:b w:val="0"/>
          <w:caps w:val="0"/>
          <w:noProof/>
          <w:kern w:val="2"/>
          <w:lang w:val="en-US"/>
          <w14:ligatures w14:val="standardContextual"/>
        </w:rPr>
      </w:pPr>
      <w:hyperlink w:anchor="_Toc141861557" w:history="1">
        <w:r w:rsidR="00A02770" w:rsidRPr="002033B4">
          <w:rPr>
            <w:rStyle w:val="Hyperlink"/>
            <w:noProof/>
          </w:rPr>
          <w:t>6</w:t>
        </w:r>
        <w:r w:rsidR="00A02770">
          <w:rPr>
            <w:rFonts w:asciiTheme="minorHAnsi" w:eastAsiaTheme="minorEastAsia" w:hAnsiTheme="minorHAnsi" w:cstheme="minorBidi"/>
            <w:b w:val="0"/>
            <w:caps w:val="0"/>
            <w:noProof/>
            <w:kern w:val="2"/>
            <w:lang w:val="en-US"/>
            <w14:ligatures w14:val="standardContextual"/>
          </w:rPr>
          <w:tab/>
        </w:r>
        <w:r w:rsidR="00A02770" w:rsidRPr="002033B4">
          <w:rPr>
            <w:rStyle w:val="Hyperlink"/>
            <w:noProof/>
          </w:rPr>
          <w:t>Class Attendance</w:t>
        </w:r>
        <w:r w:rsidR="00A02770">
          <w:rPr>
            <w:noProof/>
            <w:webHidden/>
          </w:rPr>
          <w:tab/>
        </w:r>
        <w:r w:rsidR="00A02770">
          <w:rPr>
            <w:noProof/>
            <w:webHidden/>
          </w:rPr>
          <w:fldChar w:fldCharType="begin"/>
        </w:r>
        <w:r w:rsidR="00A02770">
          <w:rPr>
            <w:noProof/>
            <w:webHidden/>
          </w:rPr>
          <w:instrText xml:space="preserve"> PAGEREF _Toc141861557 \h </w:instrText>
        </w:r>
        <w:r w:rsidR="00A02770">
          <w:rPr>
            <w:noProof/>
            <w:webHidden/>
          </w:rPr>
        </w:r>
        <w:r w:rsidR="00A02770">
          <w:rPr>
            <w:noProof/>
            <w:webHidden/>
          </w:rPr>
          <w:fldChar w:fldCharType="separate"/>
        </w:r>
        <w:r w:rsidR="00A02770">
          <w:rPr>
            <w:noProof/>
            <w:webHidden/>
          </w:rPr>
          <w:t>4</w:t>
        </w:r>
        <w:r w:rsidR="00A02770">
          <w:rPr>
            <w:noProof/>
            <w:webHidden/>
          </w:rPr>
          <w:fldChar w:fldCharType="end"/>
        </w:r>
      </w:hyperlink>
    </w:p>
    <w:p w14:paraId="20C2B5AA" w14:textId="6F7139AC" w:rsidR="00A02770" w:rsidRDefault="00F00D70">
      <w:pPr>
        <w:pStyle w:val="TOC1"/>
        <w:rPr>
          <w:rFonts w:asciiTheme="minorHAnsi" w:eastAsiaTheme="minorEastAsia" w:hAnsiTheme="minorHAnsi" w:cstheme="minorBidi"/>
          <w:b w:val="0"/>
          <w:caps w:val="0"/>
          <w:noProof/>
          <w:kern w:val="2"/>
          <w:lang w:val="en-US"/>
          <w14:ligatures w14:val="standardContextual"/>
        </w:rPr>
      </w:pPr>
      <w:hyperlink w:anchor="_Toc141861558" w:history="1">
        <w:r w:rsidR="00A02770" w:rsidRPr="002033B4">
          <w:rPr>
            <w:rStyle w:val="Hyperlink"/>
            <w:noProof/>
          </w:rPr>
          <w:t>7</w:t>
        </w:r>
        <w:r w:rsidR="00A02770">
          <w:rPr>
            <w:rFonts w:asciiTheme="minorHAnsi" w:eastAsiaTheme="minorEastAsia" w:hAnsiTheme="minorHAnsi" w:cstheme="minorBidi"/>
            <w:b w:val="0"/>
            <w:caps w:val="0"/>
            <w:noProof/>
            <w:kern w:val="2"/>
            <w:lang w:val="en-US"/>
            <w14:ligatures w14:val="standardContextual"/>
          </w:rPr>
          <w:tab/>
        </w:r>
        <w:r w:rsidR="00A02770" w:rsidRPr="002033B4">
          <w:rPr>
            <w:rStyle w:val="Hyperlink"/>
            <w:noProof/>
          </w:rPr>
          <w:t>Class Participation</w:t>
        </w:r>
        <w:r w:rsidR="00A02770">
          <w:rPr>
            <w:noProof/>
            <w:webHidden/>
          </w:rPr>
          <w:tab/>
        </w:r>
        <w:r w:rsidR="00A02770">
          <w:rPr>
            <w:noProof/>
            <w:webHidden/>
          </w:rPr>
          <w:fldChar w:fldCharType="begin"/>
        </w:r>
        <w:r w:rsidR="00A02770">
          <w:rPr>
            <w:noProof/>
            <w:webHidden/>
          </w:rPr>
          <w:instrText xml:space="preserve"> PAGEREF _Toc141861558 \h </w:instrText>
        </w:r>
        <w:r w:rsidR="00A02770">
          <w:rPr>
            <w:noProof/>
            <w:webHidden/>
          </w:rPr>
        </w:r>
        <w:r w:rsidR="00A02770">
          <w:rPr>
            <w:noProof/>
            <w:webHidden/>
          </w:rPr>
          <w:fldChar w:fldCharType="separate"/>
        </w:r>
        <w:r w:rsidR="00A02770">
          <w:rPr>
            <w:noProof/>
            <w:webHidden/>
          </w:rPr>
          <w:t>4</w:t>
        </w:r>
        <w:r w:rsidR="00A02770">
          <w:rPr>
            <w:noProof/>
            <w:webHidden/>
          </w:rPr>
          <w:fldChar w:fldCharType="end"/>
        </w:r>
      </w:hyperlink>
    </w:p>
    <w:p w14:paraId="667C78D7" w14:textId="68C00084" w:rsidR="007F2FDE" w:rsidRPr="00A02770" w:rsidRDefault="00A02770" w:rsidP="00166063">
      <w:pPr>
        <w:pStyle w:val="TOC8"/>
        <w:sectPr w:rsidR="007F2FDE" w:rsidRPr="00A02770">
          <w:headerReference w:type="default" r:id="rId12"/>
          <w:footerReference w:type="default" r:id="rId13"/>
          <w:pgSz w:w="11907" w:h="16840" w:code="9"/>
          <w:pgMar w:top="1134" w:right="1134" w:bottom="1418" w:left="1418" w:header="851" w:footer="1134" w:gutter="0"/>
          <w:pgNumType w:fmt="lowerRoman" w:start="1"/>
          <w:cols w:space="708"/>
          <w:docGrid w:linePitch="360"/>
        </w:sectPr>
      </w:pPr>
      <w:r>
        <w:rPr>
          <w:rFonts w:ascii="Arial" w:hAnsi="Arial"/>
          <w:sz w:val="20"/>
          <w:szCs w:val="22"/>
        </w:rPr>
        <w:fldChar w:fldCharType="end"/>
      </w:r>
    </w:p>
    <w:p w14:paraId="35982FAE" w14:textId="10539481" w:rsidR="007F2FDE" w:rsidRPr="00A02770" w:rsidRDefault="00514C80" w:rsidP="00514C80">
      <w:pPr>
        <w:pStyle w:val="Heading1"/>
      </w:pPr>
      <w:bookmarkStart w:id="1" w:name="_Toc141861538"/>
      <w:bookmarkStart w:id="2" w:name="_Toc322953587"/>
      <w:r w:rsidRPr="00A02770">
        <w:lastRenderedPageBreak/>
        <w:t>MODERATION PREPARATION</w:t>
      </w:r>
      <w:bookmarkEnd w:id="1"/>
    </w:p>
    <w:p w14:paraId="2A69F590" w14:textId="223346FB" w:rsidR="007F2FDE" w:rsidRPr="00A02770" w:rsidRDefault="0052368E" w:rsidP="009C2BFB">
      <w:pPr>
        <w:pStyle w:val="Heading2"/>
      </w:pPr>
      <w:bookmarkStart w:id="3" w:name="_Toc409686021"/>
      <w:bookmarkStart w:id="4" w:name="_Toc141861539"/>
      <w:bookmarkEnd w:id="2"/>
      <w:r w:rsidRPr="00A02770">
        <w:t>Introduction</w:t>
      </w:r>
      <w:bookmarkEnd w:id="3"/>
      <w:bookmarkEnd w:id="4"/>
    </w:p>
    <w:p w14:paraId="35B2A994" w14:textId="26E04D86" w:rsidR="008A6681" w:rsidRPr="00A02770" w:rsidRDefault="00DD2FBA" w:rsidP="00302338">
      <w:pPr>
        <w:rPr>
          <w:lang w:val="en-US"/>
        </w:rPr>
      </w:pPr>
      <w:bookmarkStart w:id="5" w:name="_Toc409686022"/>
      <w:r w:rsidRPr="00A02770">
        <w:rPr>
          <w:lang w:val="en-US"/>
        </w:rPr>
        <w:t xml:space="preserve">As part of the preparation for this module, </w:t>
      </w:r>
      <w:r w:rsidR="001001F4" w:rsidRPr="00A02770">
        <w:rPr>
          <w:lang w:val="en-US"/>
        </w:rPr>
        <w:t xml:space="preserve">a form was provided to allow </w:t>
      </w:r>
      <w:r w:rsidR="00AC2996" w:rsidRPr="00A02770">
        <w:rPr>
          <w:lang w:val="en-US"/>
        </w:rPr>
        <w:t xml:space="preserve">students </w:t>
      </w:r>
      <w:r w:rsidR="001001F4" w:rsidRPr="00A02770">
        <w:rPr>
          <w:lang w:val="en-US"/>
        </w:rPr>
        <w:t xml:space="preserve">an opportunity to provide details about </w:t>
      </w:r>
      <w:r w:rsidR="00AC2996" w:rsidRPr="00A02770">
        <w:rPr>
          <w:lang w:val="en-US"/>
        </w:rPr>
        <w:t>themselves</w:t>
      </w:r>
      <w:r w:rsidR="001001F4" w:rsidRPr="00A02770">
        <w:rPr>
          <w:lang w:val="en-US"/>
        </w:rPr>
        <w:t>.</w:t>
      </w:r>
      <w:r w:rsidR="00AC2996" w:rsidRPr="00A02770">
        <w:rPr>
          <w:lang w:val="en-US"/>
        </w:rPr>
        <w:t xml:space="preserve"> Based on the responses received, the following basic information details were captured:</w:t>
      </w:r>
      <w:r w:rsidR="001001F4" w:rsidRPr="00A02770">
        <w:rPr>
          <w:lang w:val="en-US"/>
        </w:rPr>
        <w:t xml:space="preserve"> </w:t>
      </w:r>
    </w:p>
    <w:tbl>
      <w:tblPr>
        <w:tblStyle w:val="TableGrid"/>
        <w:tblW w:w="0" w:type="auto"/>
        <w:tblLook w:val="04A0" w:firstRow="1" w:lastRow="0" w:firstColumn="1" w:lastColumn="0" w:noHBand="0" w:noVBand="1"/>
      </w:tblPr>
      <w:tblGrid>
        <w:gridCol w:w="4347"/>
        <w:gridCol w:w="4998"/>
      </w:tblGrid>
      <w:tr w:rsidR="00A02770" w:rsidRPr="00A02770" w14:paraId="0B4411C7" w14:textId="77777777" w:rsidTr="00215CED">
        <w:tc>
          <w:tcPr>
            <w:tcW w:w="4672" w:type="dxa"/>
          </w:tcPr>
          <w:p w14:paraId="48EA92EE" w14:textId="207A302C" w:rsidR="00215CED" w:rsidRPr="00A02770" w:rsidRDefault="00215CED" w:rsidP="00711283">
            <w:pPr>
              <w:spacing w:after="0"/>
              <w:rPr>
                <w:lang w:val="en-US"/>
              </w:rPr>
            </w:pPr>
            <w:r w:rsidRPr="00A02770">
              <w:rPr>
                <w:lang w:val="en-US"/>
              </w:rPr>
              <w:t xml:space="preserve">Student Number </w:t>
            </w:r>
          </w:p>
        </w:tc>
        <w:sdt>
          <w:sdtPr>
            <w:rPr>
              <w:lang w:val="en-US"/>
            </w:rPr>
            <w:alias w:val="Student Number"/>
            <w:tag w:val="StudentNumber"/>
            <w:id w:val="-789058884"/>
            <w:placeholder>
              <w:docPart w:val="04F1D06B49E5485DBB6714A04D0CCEE2"/>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StudentNumber[1]" w:storeItemID="{A3A2649F-51E7-4BAB-97E8-E589016BDBFC}"/>
            <w:text/>
          </w:sdtPr>
          <w:sdtContent>
            <w:tc>
              <w:tcPr>
                <w:tcW w:w="4673" w:type="dxa"/>
              </w:tcPr>
              <w:p w14:paraId="6A138E39" w14:textId="6152F1AB" w:rsidR="00215CED" w:rsidRPr="00A02770" w:rsidRDefault="00504AEC" w:rsidP="00711283">
                <w:pPr>
                  <w:spacing w:after="0"/>
                  <w:rPr>
                    <w:lang w:val="en-US"/>
                  </w:rPr>
                </w:pPr>
                <w:r>
                  <w:rPr>
                    <w:lang w:val="en-US"/>
                  </w:rPr>
                  <w:t>37460366</w:t>
                </w:r>
              </w:p>
            </w:tc>
          </w:sdtContent>
        </w:sdt>
      </w:tr>
      <w:tr w:rsidR="00A02770" w:rsidRPr="00A02770" w14:paraId="3A0B9F31" w14:textId="77777777" w:rsidTr="00215CED">
        <w:tc>
          <w:tcPr>
            <w:tcW w:w="4672" w:type="dxa"/>
          </w:tcPr>
          <w:p w14:paraId="4D6AB671" w14:textId="1AC4E3DA" w:rsidR="00215CED" w:rsidRPr="00A02770" w:rsidRDefault="00215CED" w:rsidP="00711283">
            <w:pPr>
              <w:spacing w:after="0"/>
              <w:rPr>
                <w:lang w:val="en-US"/>
              </w:rPr>
            </w:pPr>
            <w:r w:rsidRPr="00A02770">
              <w:rPr>
                <w:lang w:val="en-US"/>
              </w:rPr>
              <w:t>Initials &amp; Surname</w:t>
            </w:r>
          </w:p>
        </w:tc>
        <w:sdt>
          <w:sdtPr>
            <w:rPr>
              <w:lang w:val="en-US"/>
            </w:rPr>
            <w:alias w:val="Initial and Surname"/>
            <w:tag w:val="InitialandSurname"/>
            <w:id w:val="-449772363"/>
            <w:placeholder>
              <w:docPart w:val="C572F19C0FE746819011CF487A7EDED0"/>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InitialandSurname[1]" w:storeItemID="{A3A2649F-51E7-4BAB-97E8-E589016BDBFC}"/>
            <w:text/>
          </w:sdtPr>
          <w:sdtContent>
            <w:tc>
              <w:tcPr>
                <w:tcW w:w="4673" w:type="dxa"/>
              </w:tcPr>
              <w:p w14:paraId="11E5DAE8" w14:textId="3E524876" w:rsidR="00215CED" w:rsidRPr="00A02770" w:rsidRDefault="00504AEC" w:rsidP="00711283">
                <w:pPr>
                  <w:spacing w:after="0"/>
                  <w:rPr>
                    <w:lang w:val="en-US"/>
                  </w:rPr>
                </w:pPr>
                <w:r>
                  <w:rPr>
                    <w:lang w:val="en-US"/>
                  </w:rPr>
                  <w:t>A Mpitula</w:t>
                </w:r>
              </w:p>
            </w:tc>
          </w:sdtContent>
        </w:sdt>
      </w:tr>
      <w:tr w:rsidR="00A02770" w:rsidRPr="00A02770" w14:paraId="46E4EFCD" w14:textId="77777777" w:rsidTr="00215CED">
        <w:tc>
          <w:tcPr>
            <w:tcW w:w="4672" w:type="dxa"/>
          </w:tcPr>
          <w:p w14:paraId="6AE6FB62" w14:textId="5B0C2741" w:rsidR="00215CED" w:rsidRPr="00A02770" w:rsidRDefault="00215CED" w:rsidP="00711283">
            <w:pPr>
              <w:spacing w:after="0"/>
              <w:rPr>
                <w:lang w:val="en-US"/>
              </w:rPr>
            </w:pPr>
            <w:r w:rsidRPr="00A02770">
              <w:rPr>
                <w:lang w:val="en-US"/>
              </w:rPr>
              <w:t>Preferred Name</w:t>
            </w:r>
          </w:p>
        </w:tc>
        <w:sdt>
          <w:sdtPr>
            <w:rPr>
              <w:lang w:val="en-US"/>
            </w:rPr>
            <w:alias w:val="Preferred Name"/>
            <w:tag w:val="PreferredName"/>
            <w:id w:val="1786392852"/>
            <w:placeholder>
              <w:docPart w:val="ACA3E00B6253440E82E03E4E872B7092"/>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PreferredName[1]" w:storeItemID="{A3A2649F-51E7-4BAB-97E8-E589016BDBFC}"/>
            <w:text/>
          </w:sdtPr>
          <w:sdtContent>
            <w:tc>
              <w:tcPr>
                <w:tcW w:w="4673" w:type="dxa"/>
              </w:tcPr>
              <w:p w14:paraId="3A46BD9C" w14:textId="482EB53E" w:rsidR="00215CED" w:rsidRPr="00A02770" w:rsidRDefault="00B36E9D" w:rsidP="00711283">
                <w:pPr>
                  <w:spacing w:after="0"/>
                  <w:rPr>
                    <w:lang w:val="en-US"/>
                  </w:rPr>
                </w:pPr>
                <w:r>
                  <w:rPr>
                    <w:lang w:val="en-US"/>
                  </w:rPr>
                  <w:t>Alone</w:t>
                </w:r>
              </w:p>
            </w:tc>
          </w:sdtContent>
        </w:sdt>
      </w:tr>
      <w:tr w:rsidR="00A02770" w:rsidRPr="00A02770" w14:paraId="50406669" w14:textId="77777777" w:rsidTr="00215CED">
        <w:tc>
          <w:tcPr>
            <w:tcW w:w="4672" w:type="dxa"/>
          </w:tcPr>
          <w:p w14:paraId="57D0550D" w14:textId="506B639A" w:rsidR="00215CED" w:rsidRPr="00A02770" w:rsidRDefault="00215CED" w:rsidP="00711283">
            <w:pPr>
              <w:spacing w:after="0"/>
              <w:rPr>
                <w:lang w:val="en-US"/>
              </w:rPr>
            </w:pPr>
            <w:r w:rsidRPr="00A02770">
              <w:rPr>
                <w:lang w:val="en-US"/>
              </w:rPr>
              <w:t>Preferred Email Address</w:t>
            </w:r>
          </w:p>
        </w:tc>
        <w:sdt>
          <w:sdtPr>
            <w:rPr>
              <w:lang w:val="en-US"/>
            </w:rPr>
            <w:alias w:val="Preferred Email Address"/>
            <w:tag w:val="PreferredEmailAddress"/>
            <w:id w:val="-1648976213"/>
            <w:placeholder>
              <w:docPart w:val="350B799DC5B141DDAEE9324F8A1E02D1"/>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PreferredEmailAddress[1]" w:storeItemID="{A3A2649F-51E7-4BAB-97E8-E589016BDBFC}"/>
            <w:text/>
          </w:sdtPr>
          <w:sdtContent>
            <w:tc>
              <w:tcPr>
                <w:tcW w:w="4673" w:type="dxa"/>
              </w:tcPr>
              <w:p w14:paraId="6E5BBBCC" w14:textId="1EBC98F1" w:rsidR="00215CED" w:rsidRPr="00A02770" w:rsidRDefault="00B36E9D" w:rsidP="00711283">
                <w:pPr>
                  <w:spacing w:after="0"/>
                  <w:rPr>
                    <w:lang w:val="en-US"/>
                  </w:rPr>
                </w:pPr>
                <w:r>
                  <w:rPr>
                    <w:lang w:val="en-US"/>
                  </w:rPr>
                  <w:t>Alonemapitlula@gmail.com</w:t>
                </w:r>
              </w:p>
            </w:tc>
          </w:sdtContent>
        </w:sdt>
      </w:tr>
      <w:tr w:rsidR="00A02770" w:rsidRPr="00A02770" w14:paraId="135CB690" w14:textId="77777777" w:rsidTr="00215CED">
        <w:tc>
          <w:tcPr>
            <w:tcW w:w="4672" w:type="dxa"/>
          </w:tcPr>
          <w:p w14:paraId="4A2ABAA4" w14:textId="2ED6D941" w:rsidR="00215CED" w:rsidRPr="00A02770" w:rsidRDefault="00215CED" w:rsidP="00711283">
            <w:pPr>
              <w:spacing w:after="0"/>
              <w:rPr>
                <w:lang w:val="en-US"/>
              </w:rPr>
            </w:pPr>
            <w:r w:rsidRPr="00A02770">
              <w:rPr>
                <w:lang w:val="en-US"/>
              </w:rPr>
              <w:t>Date of Birth</w:t>
            </w:r>
          </w:p>
        </w:tc>
        <w:sdt>
          <w:sdtPr>
            <w:rPr>
              <w:lang w:val="en-US"/>
            </w:rPr>
            <w:alias w:val="Date of Birth"/>
            <w:tag w:val="DateofBirth"/>
            <w:id w:val="1448894158"/>
            <w:placeholder>
              <w:docPart w:val="661B0C81216C4B5FA0CECF0FE2D85FFF"/>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DateofBirth[1]" w:storeItemID="{A3A2649F-51E7-4BAB-97E8-E589016BDBFC}"/>
            <w:text/>
          </w:sdtPr>
          <w:sdtContent>
            <w:tc>
              <w:tcPr>
                <w:tcW w:w="4673" w:type="dxa"/>
              </w:tcPr>
              <w:p w14:paraId="64470376" w14:textId="7EA61848" w:rsidR="00215CED" w:rsidRPr="00A02770" w:rsidRDefault="00B36E9D" w:rsidP="00711283">
                <w:pPr>
                  <w:spacing w:after="0"/>
                  <w:rPr>
                    <w:lang w:val="en-US"/>
                  </w:rPr>
                </w:pPr>
                <w:r>
                  <w:rPr>
                    <w:lang w:val="en-US"/>
                  </w:rPr>
                  <w:t>2002-01-13</w:t>
                </w:r>
              </w:p>
            </w:tc>
          </w:sdtContent>
        </w:sdt>
      </w:tr>
      <w:tr w:rsidR="00A02770" w:rsidRPr="00A02770" w14:paraId="32319B94" w14:textId="77777777" w:rsidTr="00215CED">
        <w:tc>
          <w:tcPr>
            <w:tcW w:w="4672" w:type="dxa"/>
          </w:tcPr>
          <w:p w14:paraId="43C38B04" w14:textId="2B0789C1" w:rsidR="00215CED" w:rsidRPr="00A02770" w:rsidRDefault="00215CED" w:rsidP="00711283">
            <w:pPr>
              <w:spacing w:after="0"/>
              <w:rPr>
                <w:lang w:val="en-US"/>
              </w:rPr>
            </w:pPr>
            <w:r w:rsidRPr="00A02770">
              <w:rPr>
                <w:lang w:val="en-US"/>
              </w:rPr>
              <w:t>Campus &amp; Delivery Method</w:t>
            </w:r>
          </w:p>
        </w:tc>
        <w:sdt>
          <w:sdtPr>
            <w:rPr>
              <w:lang w:val="en-US"/>
            </w:rPr>
            <w:alias w:val="Campus Delivery Method"/>
            <w:tag w:val="CampusDeliveryMethod"/>
            <w:id w:val="-1385165553"/>
            <w:placeholder>
              <w:docPart w:val="ED2CA0B445C640578E375C0170A87239"/>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CampusDeliveryMethod[1]" w:storeItemID="{A3A2649F-51E7-4BAB-97E8-E589016BDBFC}"/>
            <w:text/>
          </w:sdtPr>
          <w:sdtContent>
            <w:tc>
              <w:tcPr>
                <w:tcW w:w="4673" w:type="dxa"/>
              </w:tcPr>
              <w:p w14:paraId="3FB8DE36" w14:textId="3242ABDE" w:rsidR="00215CED" w:rsidRPr="00A02770" w:rsidRDefault="00B36E9D" w:rsidP="00711283">
                <w:pPr>
                  <w:spacing w:after="0"/>
                  <w:rPr>
                    <w:lang w:val="en-US"/>
                  </w:rPr>
                </w:pPr>
                <w:r>
                  <w:rPr>
                    <w:lang w:val="en-US"/>
                  </w:rPr>
                  <w:t>Vaal - Contact</w:t>
                </w:r>
              </w:p>
            </w:tc>
          </w:sdtContent>
        </w:sdt>
      </w:tr>
      <w:tr w:rsidR="00A02770" w:rsidRPr="00A02770" w14:paraId="3DAA7922" w14:textId="77777777" w:rsidTr="00215CED">
        <w:tc>
          <w:tcPr>
            <w:tcW w:w="4672" w:type="dxa"/>
          </w:tcPr>
          <w:p w14:paraId="7248170C" w14:textId="50AF3AC3" w:rsidR="00215CED" w:rsidRPr="00A02770" w:rsidRDefault="00215CED" w:rsidP="00711283">
            <w:pPr>
              <w:spacing w:after="0"/>
              <w:rPr>
                <w:lang w:val="en-US"/>
              </w:rPr>
            </w:pPr>
            <w:r w:rsidRPr="00A02770">
              <w:rPr>
                <w:lang w:val="en-US"/>
              </w:rPr>
              <w:t>LinkedIn Profile</w:t>
            </w:r>
          </w:p>
        </w:tc>
        <w:sdt>
          <w:sdtPr>
            <w:rPr>
              <w:lang w:val="en-US"/>
            </w:rPr>
            <w:alias w:val="LinkedIn Profile URL"/>
            <w:tag w:val="LinkedInProfileURL"/>
            <w:id w:val="-1514226857"/>
            <w:placeholder>
              <w:docPart w:val="6AD9170EA7B743F29B6D283BCDB4F6A9"/>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LinkedInProfileURL[1]" w:storeItemID="{A3A2649F-51E7-4BAB-97E8-E589016BDBFC}"/>
            <w:text/>
          </w:sdtPr>
          <w:sdtContent>
            <w:tc>
              <w:tcPr>
                <w:tcW w:w="4673" w:type="dxa"/>
              </w:tcPr>
              <w:p w14:paraId="52A922D7" w14:textId="317570A0" w:rsidR="00215CED" w:rsidRPr="00A02770" w:rsidRDefault="00B36E9D" w:rsidP="00711283">
                <w:pPr>
                  <w:spacing w:after="0"/>
                  <w:rPr>
                    <w:lang w:val="en-US"/>
                  </w:rPr>
                </w:pPr>
                <w:r w:rsidRPr="00B36E9D">
                  <w:rPr>
                    <w:lang w:val="en-US"/>
                  </w:rPr>
                  <w:t>https://www.linkedin.com/in/alone-mpitula-3524a3319</w:t>
                </w:r>
              </w:p>
            </w:tc>
          </w:sdtContent>
        </w:sdt>
      </w:tr>
      <w:tr w:rsidR="00A02770" w:rsidRPr="00A02770" w14:paraId="1AFED5A4" w14:textId="77777777" w:rsidTr="00215CED">
        <w:tc>
          <w:tcPr>
            <w:tcW w:w="4672" w:type="dxa"/>
          </w:tcPr>
          <w:p w14:paraId="687A63F5" w14:textId="58A98926" w:rsidR="00215CED" w:rsidRPr="00A02770" w:rsidRDefault="00215CED" w:rsidP="00711283">
            <w:pPr>
              <w:spacing w:after="0"/>
              <w:rPr>
                <w:lang w:val="en-US"/>
              </w:rPr>
            </w:pPr>
            <w:r w:rsidRPr="00A02770">
              <w:rPr>
                <w:lang w:val="en-US"/>
              </w:rPr>
              <w:t>GitHub Profile</w:t>
            </w:r>
          </w:p>
        </w:tc>
        <w:sdt>
          <w:sdtPr>
            <w:rPr>
              <w:lang w:val="en-US"/>
            </w:rPr>
            <w:alias w:val="GitHub Profile URL"/>
            <w:tag w:val="GitHubProfileURL"/>
            <w:id w:val="1824845566"/>
            <w:placeholder>
              <w:docPart w:val="02F4F5CEA9414174B6B42B8CA1F58CDA"/>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GitHubProfileURL[1]" w:storeItemID="{A3A2649F-51E7-4BAB-97E8-E589016BDBFC}"/>
            <w:text/>
          </w:sdtPr>
          <w:sdtContent>
            <w:tc>
              <w:tcPr>
                <w:tcW w:w="4673" w:type="dxa"/>
              </w:tcPr>
              <w:p w14:paraId="3A599D93" w14:textId="232D7457" w:rsidR="00215CED" w:rsidRPr="00A02770" w:rsidRDefault="00B36E9D" w:rsidP="00711283">
                <w:pPr>
                  <w:spacing w:after="0"/>
                  <w:rPr>
                    <w:lang w:val="en-US"/>
                  </w:rPr>
                </w:pPr>
                <w:r w:rsidRPr="00B36E9D">
                  <w:rPr>
                    <w:lang w:val="en-US"/>
                  </w:rPr>
                  <w:t>https://github.com/Mpitula</w:t>
                </w:r>
                <w:r>
                  <w:rPr>
                    <w:lang w:val="en-US"/>
                  </w:rPr>
                  <w:t xml:space="preserve"> </w:t>
                </w:r>
              </w:p>
            </w:tc>
          </w:sdtContent>
        </w:sdt>
      </w:tr>
      <w:tr w:rsidR="00A02770" w:rsidRPr="00A02770" w14:paraId="578F1CFD" w14:textId="77777777" w:rsidTr="00215CED">
        <w:tc>
          <w:tcPr>
            <w:tcW w:w="4672" w:type="dxa"/>
          </w:tcPr>
          <w:p w14:paraId="4240C0AF" w14:textId="470C65A7" w:rsidR="00215CED" w:rsidRPr="00A02770" w:rsidRDefault="00215CED" w:rsidP="00711283">
            <w:pPr>
              <w:spacing w:after="0"/>
              <w:rPr>
                <w:lang w:val="en-US"/>
              </w:rPr>
            </w:pPr>
            <w:r w:rsidRPr="00A02770">
              <w:rPr>
                <w:lang w:val="en-US"/>
              </w:rPr>
              <w:t>Stack Overflow Profile</w:t>
            </w:r>
          </w:p>
        </w:tc>
        <w:sdt>
          <w:sdtPr>
            <w:rPr>
              <w:lang w:val="en-US"/>
            </w:rPr>
            <w:alias w:val="Stack Overflow Profile URL"/>
            <w:tag w:val="StackOverflowProfileURL"/>
            <w:id w:val="1130442184"/>
            <w:placeholder>
              <w:docPart w:val="585B23F76BC14C87BC33352395B97D9A"/>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StackOverflowProfileURL[1]" w:storeItemID="{A3A2649F-51E7-4BAB-97E8-E589016BDBFC}"/>
            <w:text/>
          </w:sdtPr>
          <w:sdtContent>
            <w:tc>
              <w:tcPr>
                <w:tcW w:w="4673" w:type="dxa"/>
              </w:tcPr>
              <w:p w14:paraId="492CD25D" w14:textId="492C348F" w:rsidR="00215CED" w:rsidRPr="00A02770" w:rsidRDefault="00B36E9D" w:rsidP="00711283">
                <w:pPr>
                  <w:keepNext/>
                  <w:spacing w:after="0"/>
                  <w:rPr>
                    <w:lang w:val="en-US"/>
                  </w:rPr>
                </w:pPr>
                <w:r w:rsidRPr="00B36E9D">
                  <w:rPr>
                    <w:lang w:val="en-US"/>
                  </w:rPr>
                  <w:t>https://stackoverflow.com/users/26492851/alone-mpitula</w:t>
                </w:r>
              </w:p>
            </w:tc>
          </w:sdtContent>
        </w:sdt>
      </w:tr>
    </w:tbl>
    <w:p w14:paraId="29E1504C" w14:textId="183454A4" w:rsidR="00FA686B" w:rsidRPr="00A02770" w:rsidRDefault="00AC2996" w:rsidP="00FA686B">
      <w:pPr>
        <w:pStyle w:val="Caption"/>
        <w:jc w:val="center"/>
        <w:rPr>
          <w:color w:val="auto"/>
        </w:rPr>
      </w:pPr>
      <w:r w:rsidRPr="00A02770">
        <w:rPr>
          <w:color w:val="auto"/>
        </w:rPr>
        <w:t xml:space="preserve">Table </w:t>
      </w:r>
      <w:r w:rsidR="00FA686B" w:rsidRPr="00A02770">
        <w:rPr>
          <w:color w:val="auto"/>
        </w:rPr>
        <w:fldChar w:fldCharType="begin"/>
      </w:r>
      <w:r w:rsidR="00FA686B" w:rsidRPr="00A02770">
        <w:rPr>
          <w:color w:val="auto"/>
        </w:rPr>
        <w:instrText xml:space="preserve"> STYLEREF 1 \s </w:instrText>
      </w:r>
      <w:r w:rsidR="00FA686B" w:rsidRPr="00A02770">
        <w:rPr>
          <w:color w:val="auto"/>
        </w:rPr>
        <w:fldChar w:fldCharType="separate"/>
      </w:r>
      <w:r w:rsidR="00A02770">
        <w:rPr>
          <w:noProof/>
          <w:color w:val="auto"/>
        </w:rPr>
        <w:t>1</w:t>
      </w:r>
      <w:r w:rsidR="00FA686B" w:rsidRPr="00A02770">
        <w:rPr>
          <w:color w:val="auto"/>
        </w:rPr>
        <w:fldChar w:fldCharType="end"/>
      </w:r>
      <w:r w:rsidR="00FA686B" w:rsidRPr="00A02770">
        <w:rPr>
          <w:color w:val="auto"/>
        </w:rPr>
        <w:noBreakHyphen/>
      </w:r>
      <w:r w:rsidR="00FA686B" w:rsidRPr="00A02770">
        <w:rPr>
          <w:color w:val="auto"/>
        </w:rPr>
        <w:fldChar w:fldCharType="begin"/>
      </w:r>
      <w:r w:rsidR="00FA686B" w:rsidRPr="00A02770">
        <w:rPr>
          <w:color w:val="auto"/>
        </w:rPr>
        <w:instrText xml:space="preserve"> SEQ Table \* ARABIC \s 1 </w:instrText>
      </w:r>
      <w:r w:rsidR="00FA686B" w:rsidRPr="00A02770">
        <w:rPr>
          <w:color w:val="auto"/>
        </w:rPr>
        <w:fldChar w:fldCharType="separate"/>
      </w:r>
      <w:r w:rsidR="00A02770">
        <w:rPr>
          <w:noProof/>
          <w:color w:val="auto"/>
        </w:rPr>
        <w:t>1</w:t>
      </w:r>
      <w:r w:rsidR="00FA686B" w:rsidRPr="00A02770">
        <w:rPr>
          <w:color w:val="auto"/>
        </w:rPr>
        <w:fldChar w:fldCharType="end"/>
      </w:r>
      <w:r w:rsidRPr="00A02770">
        <w:rPr>
          <w:color w:val="auto"/>
        </w:rPr>
        <w:t>: Basic Student Information</w:t>
      </w:r>
    </w:p>
    <w:p w14:paraId="61494763" w14:textId="4EA94C5F" w:rsidR="007F2FDE" w:rsidRPr="00A02770" w:rsidRDefault="00B03995" w:rsidP="009C2BFB">
      <w:pPr>
        <w:pStyle w:val="Heading2"/>
      </w:pPr>
      <w:bookmarkStart w:id="6" w:name="_Toc141861540"/>
      <w:bookmarkEnd w:id="5"/>
      <w:r w:rsidRPr="00A02770">
        <w:t>Pre-</w:t>
      </w:r>
      <w:r w:rsidR="00D72C38" w:rsidRPr="00A02770">
        <w:t>CMPG323</w:t>
      </w:r>
      <w:r w:rsidR="009C2BFB" w:rsidRPr="00A02770">
        <w:t xml:space="preserve"> Skillset</w:t>
      </w:r>
      <w:bookmarkEnd w:id="6"/>
    </w:p>
    <w:p w14:paraId="0E7E4848" w14:textId="59E81C98" w:rsidR="001A415A" w:rsidRPr="00A02770" w:rsidRDefault="00F44327" w:rsidP="00302338">
      <w:r w:rsidRPr="00A02770">
        <w:t>Prior to the commencement of work, students were prompted to provide their current rating of specific skill</w:t>
      </w:r>
      <w:r w:rsidR="00711283" w:rsidRPr="00A02770">
        <w:t xml:space="preserve"> </w:t>
      </w:r>
      <w:r w:rsidRPr="00A02770">
        <w:t xml:space="preserve">sets which would be focused on and enhanced throughout the semester. </w:t>
      </w:r>
      <w:r w:rsidR="00B021D1" w:rsidRPr="00A02770">
        <w:t>Each skill has been rated as follows:</w:t>
      </w:r>
    </w:p>
    <w:tbl>
      <w:tblPr>
        <w:tblStyle w:val="TableGrid"/>
        <w:tblW w:w="0" w:type="auto"/>
        <w:tblLook w:val="04A0" w:firstRow="1" w:lastRow="0" w:firstColumn="1" w:lastColumn="0" w:noHBand="0" w:noVBand="1"/>
      </w:tblPr>
      <w:tblGrid>
        <w:gridCol w:w="4957"/>
        <w:gridCol w:w="4388"/>
      </w:tblGrid>
      <w:tr w:rsidR="00A02770" w:rsidRPr="00A02770" w14:paraId="652A5350" w14:textId="77777777" w:rsidTr="00302338">
        <w:tc>
          <w:tcPr>
            <w:tcW w:w="4957" w:type="dxa"/>
          </w:tcPr>
          <w:p w14:paraId="38BC04A6" w14:textId="12FDE429" w:rsidR="003328F7" w:rsidRPr="00A02770" w:rsidRDefault="003328F7" w:rsidP="00711283">
            <w:pPr>
              <w:spacing w:after="0"/>
              <w:rPr>
                <w:b/>
                <w:bCs/>
              </w:rPr>
            </w:pPr>
            <w:r w:rsidRPr="00A02770">
              <w:rPr>
                <w:b/>
                <w:bCs/>
              </w:rPr>
              <w:t>Skill</w:t>
            </w:r>
          </w:p>
        </w:tc>
        <w:tc>
          <w:tcPr>
            <w:tcW w:w="4388" w:type="dxa"/>
          </w:tcPr>
          <w:p w14:paraId="200B1B7D" w14:textId="7CFC8C4F" w:rsidR="003328F7" w:rsidRPr="00A02770" w:rsidRDefault="003328F7" w:rsidP="00711283">
            <w:pPr>
              <w:spacing w:after="0"/>
              <w:rPr>
                <w:b/>
                <w:bCs/>
              </w:rPr>
            </w:pPr>
            <w:r w:rsidRPr="00A02770">
              <w:rPr>
                <w:b/>
                <w:bCs/>
              </w:rPr>
              <w:t>Rating</w:t>
            </w:r>
          </w:p>
        </w:tc>
      </w:tr>
      <w:tr w:rsidR="00A02770" w:rsidRPr="00A02770" w14:paraId="25B46307" w14:textId="77777777" w:rsidTr="00302338">
        <w:tc>
          <w:tcPr>
            <w:tcW w:w="4957" w:type="dxa"/>
          </w:tcPr>
          <w:p w14:paraId="23CB1A27" w14:textId="09243573" w:rsidR="003328F7" w:rsidRPr="00A02770" w:rsidRDefault="00C76AA2" w:rsidP="00711283">
            <w:pPr>
              <w:spacing w:after="0"/>
            </w:pPr>
            <w:r w:rsidRPr="00A02770">
              <w:t>Agile &amp; Scrum Implementation</w:t>
            </w:r>
          </w:p>
        </w:tc>
        <w:sdt>
          <w:sdtPr>
            <w:alias w:val="Agile Knowledge"/>
            <w:tag w:val="AgileKnowledge"/>
            <w:id w:val="778608899"/>
            <w:placeholder>
              <w:docPart w:val="02590EDB1F28423FB5668B1AB098E8A6"/>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AgileKnowledge[1]" w:storeItemID="{A3A2649F-51E7-4BAB-97E8-E589016BDBFC}"/>
            <w:text/>
          </w:sdtPr>
          <w:sdtContent>
            <w:tc>
              <w:tcPr>
                <w:tcW w:w="4388" w:type="dxa"/>
              </w:tcPr>
              <w:p w14:paraId="41B707D6" w14:textId="4CB967D9" w:rsidR="003328F7" w:rsidRPr="00A02770" w:rsidRDefault="00B94BD0" w:rsidP="00711283">
                <w:pPr>
                  <w:spacing w:after="0"/>
                </w:pPr>
                <w:r>
                  <w:t>3</w:t>
                </w:r>
              </w:p>
            </w:tc>
          </w:sdtContent>
        </w:sdt>
      </w:tr>
      <w:tr w:rsidR="00A02770" w:rsidRPr="00A02770" w14:paraId="6B592F96" w14:textId="77777777" w:rsidTr="00302338">
        <w:tc>
          <w:tcPr>
            <w:tcW w:w="4957" w:type="dxa"/>
          </w:tcPr>
          <w:p w14:paraId="1447C58F" w14:textId="325AC25A" w:rsidR="003328F7" w:rsidRPr="00A02770" w:rsidRDefault="00C76AA2" w:rsidP="00711283">
            <w:pPr>
              <w:spacing w:after="0"/>
            </w:pPr>
            <w:r w:rsidRPr="00A02770">
              <w:t>API Development</w:t>
            </w:r>
          </w:p>
        </w:tc>
        <w:sdt>
          <w:sdtPr>
            <w:alias w:val="API Development Knowledge"/>
            <w:tag w:val="APIDevelopmentKnowledge"/>
            <w:id w:val="1109696305"/>
            <w:placeholder>
              <w:docPart w:val="B884647786B942338F5F4D4B858E9931"/>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APIDevelopmentKnowledge[1]" w:storeItemID="{A3A2649F-51E7-4BAB-97E8-E589016BDBFC}"/>
            <w:text/>
          </w:sdtPr>
          <w:sdtContent>
            <w:tc>
              <w:tcPr>
                <w:tcW w:w="4388" w:type="dxa"/>
              </w:tcPr>
              <w:p w14:paraId="2072B367" w14:textId="179205F3" w:rsidR="003328F7" w:rsidRPr="00A02770" w:rsidRDefault="00B94BD0" w:rsidP="00711283">
                <w:pPr>
                  <w:spacing w:after="0"/>
                </w:pPr>
                <w:r>
                  <w:t>2</w:t>
                </w:r>
              </w:p>
            </w:tc>
          </w:sdtContent>
        </w:sdt>
      </w:tr>
      <w:tr w:rsidR="00A02770" w:rsidRPr="00A02770" w14:paraId="56128439" w14:textId="77777777" w:rsidTr="00302338">
        <w:tc>
          <w:tcPr>
            <w:tcW w:w="4957" w:type="dxa"/>
          </w:tcPr>
          <w:p w14:paraId="57837E09" w14:textId="384019A9" w:rsidR="003328F7" w:rsidRPr="00A02770" w:rsidRDefault="00C76AA2" w:rsidP="00711283">
            <w:pPr>
              <w:spacing w:after="0"/>
            </w:pPr>
            <w:r w:rsidRPr="00A02770">
              <w:t>Design &amp; Architectural Patterns Implementation</w:t>
            </w:r>
          </w:p>
        </w:tc>
        <w:sdt>
          <w:sdtPr>
            <w:alias w:val="Web Development Patterns Knowledge"/>
            <w:tag w:val="WebDevelopmentPatternsKnowledge"/>
            <w:id w:val="739838958"/>
            <w:placeholder>
              <w:docPart w:val="75B007B312F84B19A7582440307D7F68"/>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WebDevelopmentPatternsKnowledge[1]" w:storeItemID="{A3A2649F-51E7-4BAB-97E8-E589016BDBFC}"/>
            <w:text/>
          </w:sdtPr>
          <w:sdtContent>
            <w:tc>
              <w:tcPr>
                <w:tcW w:w="4388" w:type="dxa"/>
              </w:tcPr>
              <w:p w14:paraId="6A86F283" w14:textId="38D0DD47" w:rsidR="003328F7" w:rsidRPr="00A02770" w:rsidRDefault="00B94BD0" w:rsidP="00711283">
                <w:pPr>
                  <w:spacing w:after="0"/>
                </w:pPr>
                <w:r>
                  <w:t>1</w:t>
                </w:r>
              </w:p>
            </w:tc>
          </w:sdtContent>
        </w:sdt>
      </w:tr>
      <w:tr w:rsidR="00A02770" w:rsidRPr="00A02770" w14:paraId="70F5EA15" w14:textId="77777777" w:rsidTr="00302338">
        <w:tc>
          <w:tcPr>
            <w:tcW w:w="4957" w:type="dxa"/>
          </w:tcPr>
          <w:p w14:paraId="1F67697B" w14:textId="6C3D3C44" w:rsidR="003328F7" w:rsidRPr="00A02770" w:rsidRDefault="00C76AA2" w:rsidP="00711283">
            <w:pPr>
              <w:spacing w:after="0"/>
            </w:pPr>
            <w:r w:rsidRPr="00A02770">
              <w:t>Testing Approach Implementation</w:t>
            </w:r>
          </w:p>
        </w:tc>
        <w:sdt>
          <w:sdtPr>
            <w:alias w:val="Testing Knowledge"/>
            <w:tag w:val="TestingKnowledge"/>
            <w:id w:val="1157030321"/>
            <w:placeholder>
              <w:docPart w:val="AB799DEE50064BC28DEA04FB14B93326"/>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TestingKnowledge[1]" w:storeItemID="{A3A2649F-51E7-4BAB-97E8-E589016BDBFC}"/>
            <w:text/>
          </w:sdtPr>
          <w:sdtContent>
            <w:tc>
              <w:tcPr>
                <w:tcW w:w="4388" w:type="dxa"/>
              </w:tcPr>
              <w:p w14:paraId="5D46674D" w14:textId="16C2ADF3" w:rsidR="003328F7" w:rsidRPr="00A02770" w:rsidRDefault="00B94BD0" w:rsidP="00711283">
                <w:pPr>
                  <w:spacing w:after="0"/>
                </w:pPr>
                <w:r>
                  <w:t>1</w:t>
                </w:r>
              </w:p>
            </w:tc>
          </w:sdtContent>
        </w:sdt>
      </w:tr>
      <w:tr w:rsidR="00A02770" w:rsidRPr="00A02770" w14:paraId="7A848F35" w14:textId="77777777" w:rsidTr="00302338">
        <w:tc>
          <w:tcPr>
            <w:tcW w:w="4957" w:type="dxa"/>
          </w:tcPr>
          <w:p w14:paraId="25222429" w14:textId="019EDF62" w:rsidR="003328F7" w:rsidRPr="00A02770" w:rsidRDefault="00C76AA2" w:rsidP="00711283">
            <w:pPr>
              <w:spacing w:after="0"/>
            </w:pPr>
            <w:r w:rsidRPr="00A02770">
              <w:t xml:space="preserve">Robotic Process Automation Implementation </w:t>
            </w:r>
          </w:p>
        </w:tc>
        <w:sdt>
          <w:sdtPr>
            <w:alias w:val="RPA Knowledge"/>
            <w:tag w:val="RPAKnowledge"/>
            <w:id w:val="340433616"/>
            <w:placeholder>
              <w:docPart w:val="023084BB3F44452BA4679F19F78A7050"/>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RPAKnowledge[1]" w:storeItemID="{A3A2649F-51E7-4BAB-97E8-E589016BDBFC}"/>
            <w:text/>
          </w:sdtPr>
          <w:sdtContent>
            <w:tc>
              <w:tcPr>
                <w:tcW w:w="4388" w:type="dxa"/>
              </w:tcPr>
              <w:p w14:paraId="29D20E8A" w14:textId="601A18ED" w:rsidR="003328F7" w:rsidRPr="00A02770" w:rsidRDefault="00B94BD0" w:rsidP="00711283">
                <w:pPr>
                  <w:spacing w:after="0"/>
                </w:pPr>
                <w:r>
                  <w:t>1</w:t>
                </w:r>
              </w:p>
            </w:tc>
          </w:sdtContent>
        </w:sdt>
      </w:tr>
      <w:tr w:rsidR="00A02770" w:rsidRPr="00A02770" w14:paraId="0C7357F5" w14:textId="77777777" w:rsidTr="00302338">
        <w:tc>
          <w:tcPr>
            <w:tcW w:w="4957" w:type="dxa"/>
          </w:tcPr>
          <w:p w14:paraId="7C055036" w14:textId="1FDB6B48" w:rsidR="00C76AA2" w:rsidRPr="00A02770" w:rsidRDefault="00C76AA2" w:rsidP="00711283">
            <w:pPr>
              <w:spacing w:after="0"/>
            </w:pPr>
            <w:r w:rsidRPr="00A02770">
              <w:t>Data Visualisation Implementation</w:t>
            </w:r>
          </w:p>
        </w:tc>
        <w:sdt>
          <w:sdtPr>
            <w:alias w:val="Power BI Knowledge"/>
            <w:tag w:val="PowerBIKnowledge"/>
            <w:id w:val="1627128997"/>
            <w:placeholder>
              <w:docPart w:val="F6FDD611678C47BBB2FE0C6942446092"/>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PowerBIKnowledge[1]" w:storeItemID="{A3A2649F-51E7-4BAB-97E8-E589016BDBFC}"/>
            <w:text/>
          </w:sdtPr>
          <w:sdtContent>
            <w:tc>
              <w:tcPr>
                <w:tcW w:w="4388" w:type="dxa"/>
              </w:tcPr>
              <w:p w14:paraId="72E31396" w14:textId="351E9FA7" w:rsidR="00C76AA2" w:rsidRPr="00A02770" w:rsidRDefault="00B94BD0" w:rsidP="00711283">
                <w:pPr>
                  <w:keepNext/>
                  <w:spacing w:after="0"/>
                </w:pPr>
                <w:r>
                  <w:t>2</w:t>
                </w:r>
              </w:p>
            </w:tc>
          </w:sdtContent>
        </w:sdt>
      </w:tr>
    </w:tbl>
    <w:p w14:paraId="561155CD" w14:textId="392D2D93" w:rsidR="009C2BFB" w:rsidRPr="00A02770" w:rsidRDefault="00B021D1" w:rsidP="00B021D1">
      <w:pPr>
        <w:pStyle w:val="Caption"/>
        <w:jc w:val="center"/>
        <w:rPr>
          <w:color w:val="auto"/>
        </w:rPr>
      </w:pPr>
      <w:r w:rsidRPr="00A02770">
        <w:rPr>
          <w:color w:val="auto"/>
        </w:rPr>
        <w:t xml:space="preserve">Table </w:t>
      </w:r>
      <w:r w:rsidR="00FA686B" w:rsidRPr="00A02770">
        <w:rPr>
          <w:color w:val="auto"/>
        </w:rPr>
        <w:fldChar w:fldCharType="begin"/>
      </w:r>
      <w:r w:rsidR="00FA686B" w:rsidRPr="00A02770">
        <w:rPr>
          <w:color w:val="auto"/>
        </w:rPr>
        <w:instrText xml:space="preserve"> STYLEREF 1 \s </w:instrText>
      </w:r>
      <w:r w:rsidR="00FA686B" w:rsidRPr="00A02770">
        <w:rPr>
          <w:color w:val="auto"/>
        </w:rPr>
        <w:fldChar w:fldCharType="separate"/>
      </w:r>
      <w:r w:rsidR="00A02770">
        <w:rPr>
          <w:noProof/>
          <w:color w:val="auto"/>
        </w:rPr>
        <w:t>1</w:t>
      </w:r>
      <w:r w:rsidR="00FA686B" w:rsidRPr="00A02770">
        <w:rPr>
          <w:color w:val="auto"/>
        </w:rPr>
        <w:fldChar w:fldCharType="end"/>
      </w:r>
      <w:r w:rsidR="00FA686B" w:rsidRPr="00A02770">
        <w:rPr>
          <w:color w:val="auto"/>
        </w:rPr>
        <w:noBreakHyphen/>
      </w:r>
      <w:r w:rsidR="00FA686B" w:rsidRPr="00A02770">
        <w:rPr>
          <w:color w:val="auto"/>
        </w:rPr>
        <w:fldChar w:fldCharType="begin"/>
      </w:r>
      <w:r w:rsidR="00FA686B" w:rsidRPr="00A02770">
        <w:rPr>
          <w:color w:val="auto"/>
        </w:rPr>
        <w:instrText xml:space="preserve"> SEQ Table \* ARABIC \s 1 </w:instrText>
      </w:r>
      <w:r w:rsidR="00FA686B" w:rsidRPr="00A02770">
        <w:rPr>
          <w:color w:val="auto"/>
        </w:rPr>
        <w:fldChar w:fldCharType="separate"/>
      </w:r>
      <w:r w:rsidR="00A02770">
        <w:rPr>
          <w:noProof/>
          <w:color w:val="auto"/>
        </w:rPr>
        <w:t>2</w:t>
      </w:r>
      <w:r w:rsidR="00FA686B" w:rsidRPr="00A02770">
        <w:rPr>
          <w:color w:val="auto"/>
        </w:rPr>
        <w:fldChar w:fldCharType="end"/>
      </w:r>
      <w:r w:rsidRPr="00A02770">
        <w:rPr>
          <w:color w:val="auto"/>
        </w:rPr>
        <w:t>: Skills Rating</w:t>
      </w:r>
    </w:p>
    <w:p w14:paraId="72AF7380" w14:textId="51485926" w:rsidR="00B021D1" w:rsidRPr="00A02770" w:rsidRDefault="006D5517" w:rsidP="00B021D1">
      <w:r w:rsidRPr="00A02770">
        <w:t>The above table is subject to the following rating</w:t>
      </w:r>
      <w:r w:rsidR="004356E8" w:rsidRPr="00A02770">
        <w:t xml:space="preserve"> description</w:t>
      </w:r>
      <w:r w:rsidRPr="00A02770">
        <w:t>s:</w:t>
      </w:r>
    </w:p>
    <w:p w14:paraId="5F34D594" w14:textId="7B1AB4E6" w:rsidR="004356E8" w:rsidRPr="00A02770" w:rsidRDefault="004356E8" w:rsidP="004356E8">
      <w:pPr>
        <w:pStyle w:val="ListParagraph"/>
        <w:numPr>
          <w:ilvl w:val="0"/>
          <w:numId w:val="30"/>
        </w:numPr>
        <w:rPr>
          <w:rFonts w:cs="Arial"/>
        </w:rPr>
      </w:pPr>
      <w:r w:rsidRPr="00A02770">
        <w:rPr>
          <w:rFonts w:cs="Arial"/>
          <w:sz w:val="21"/>
          <w:szCs w:val="21"/>
        </w:rPr>
        <w:t>No prior knowledge/experience with implementation</w:t>
      </w:r>
    </w:p>
    <w:p w14:paraId="18CBC9A5" w14:textId="0DCA327F" w:rsidR="004356E8" w:rsidRPr="00A02770" w:rsidRDefault="004356E8" w:rsidP="004356E8">
      <w:pPr>
        <w:pStyle w:val="ListParagraph"/>
        <w:numPr>
          <w:ilvl w:val="0"/>
          <w:numId w:val="30"/>
        </w:numPr>
        <w:rPr>
          <w:rFonts w:cs="Arial"/>
        </w:rPr>
      </w:pPr>
      <w:r w:rsidRPr="00A02770">
        <w:rPr>
          <w:rFonts w:cs="Arial"/>
          <w:sz w:val="21"/>
          <w:szCs w:val="21"/>
        </w:rPr>
        <w:t>Some knowledge but no experience with implementation</w:t>
      </w:r>
    </w:p>
    <w:p w14:paraId="65D35790" w14:textId="136EF157" w:rsidR="004356E8" w:rsidRPr="00A02770" w:rsidRDefault="004356E8" w:rsidP="004356E8">
      <w:pPr>
        <w:pStyle w:val="ListParagraph"/>
        <w:numPr>
          <w:ilvl w:val="0"/>
          <w:numId w:val="30"/>
        </w:numPr>
        <w:rPr>
          <w:rFonts w:cs="Arial"/>
        </w:rPr>
      </w:pPr>
      <w:r w:rsidRPr="00A02770">
        <w:rPr>
          <w:rFonts w:cs="Arial"/>
          <w:sz w:val="21"/>
          <w:szCs w:val="21"/>
        </w:rPr>
        <w:lastRenderedPageBreak/>
        <w:t>Some knowledge and experience with implementation</w:t>
      </w:r>
    </w:p>
    <w:p w14:paraId="7E24B1D5" w14:textId="150767E0" w:rsidR="006D5517" w:rsidRPr="00A02770" w:rsidRDefault="004356E8" w:rsidP="004356E8">
      <w:pPr>
        <w:pStyle w:val="ListParagraph"/>
        <w:numPr>
          <w:ilvl w:val="0"/>
          <w:numId w:val="30"/>
        </w:numPr>
        <w:rPr>
          <w:rFonts w:cs="Arial"/>
        </w:rPr>
      </w:pPr>
      <w:r w:rsidRPr="00A02770">
        <w:rPr>
          <w:rFonts w:cs="Arial"/>
          <w:sz w:val="21"/>
          <w:szCs w:val="21"/>
        </w:rPr>
        <w:t>Advanced knowledge and experience with implementation</w:t>
      </w:r>
    </w:p>
    <w:p w14:paraId="385938B9" w14:textId="7ED5FFC0" w:rsidR="001A415A" w:rsidRPr="00A02770" w:rsidRDefault="001A415A" w:rsidP="001A415A">
      <w:pPr>
        <w:pStyle w:val="Heading3"/>
      </w:pPr>
      <w:bookmarkStart w:id="7" w:name="_Toc141861541"/>
      <w:r w:rsidRPr="00A02770">
        <w:t>Expectations for CMPG323</w:t>
      </w:r>
      <w:bookmarkEnd w:id="7"/>
    </w:p>
    <w:sdt>
      <w:sdtPr>
        <w:alias w:val="Module Expectations"/>
        <w:tag w:val="ModuleExpectations"/>
        <w:id w:val="-1683736389"/>
        <w:placeholder>
          <w:docPart w:val="7461D2CCF3B04BA39536489CC8C02140"/>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ModuleExpectations[1]" w:storeItemID="{A3A2649F-51E7-4BAB-97E8-E589016BDBFC}"/>
        <w:text/>
      </w:sdtPr>
      <w:sdtContent>
        <w:p w14:paraId="7F743AF0" w14:textId="3F39C1F8" w:rsidR="001A415A" w:rsidRPr="00A02770" w:rsidRDefault="00BA77B0" w:rsidP="001A415A">
          <w:r>
            <w:t xml:space="preserve">Module expectations, </w:t>
          </w:r>
          <w:r w:rsidRPr="00BA77B0">
            <w:t xml:space="preserve">students to </w:t>
          </w:r>
          <w:r w:rsidRPr="00BA77B0">
            <w:t>analyse</w:t>
          </w:r>
          <w:r w:rsidRPr="00BA77B0">
            <w:t xml:space="preserve"> and address business challenges NWU Tech Patterns face, particularly in measuring the benefits and esteem realized from their automation. Students will need to propose arrangements that distinguish time and cost savings for projects and clients, develop secure and dependable front-end applications, and guarantee data is processed and stored safely. The solutions should be both cloud-hosted or </w:t>
          </w:r>
          <w:r w:rsidRPr="00BA77B0">
            <w:t>on-premises</w:t>
          </w:r>
          <w:r w:rsidRPr="00BA77B0">
            <w:t>, thoroughly tested, source-controlled, and compliant with industry measures and best practices.</w:t>
          </w:r>
        </w:p>
      </w:sdtContent>
    </w:sdt>
    <w:p w14:paraId="60C281A8" w14:textId="77777777" w:rsidR="00215CED" w:rsidRPr="00A02770" w:rsidRDefault="00215CED" w:rsidP="001A415A"/>
    <w:p w14:paraId="2698FA98" w14:textId="19D212C4" w:rsidR="00785A26" w:rsidRPr="00A02770" w:rsidRDefault="00785A26" w:rsidP="00D337C3">
      <w:pPr>
        <w:pStyle w:val="Heading3"/>
      </w:pPr>
      <w:bookmarkStart w:id="8" w:name="_Toc141861542"/>
      <w:r w:rsidRPr="00A02770">
        <w:t xml:space="preserve">Ambitions </w:t>
      </w:r>
      <w:r w:rsidR="00D337C3" w:rsidRPr="00A02770">
        <w:t>for CMPG323</w:t>
      </w:r>
      <w:bookmarkEnd w:id="8"/>
    </w:p>
    <w:sdt>
      <w:sdtPr>
        <w:alias w:val="Skills to be Acquired"/>
        <w:tag w:val="SkillstobeAcquired"/>
        <w:id w:val="-1548672489"/>
        <w:placeholder>
          <w:docPart w:val="929596CE53064EE4A5E6EFAFB026F29B"/>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SkillstobeAcquired[1]" w:storeItemID="{A3A2649F-51E7-4BAB-97E8-E589016BDBFC}"/>
        <w:text/>
      </w:sdtPr>
      <w:sdtContent>
        <w:p w14:paraId="7D186230" w14:textId="6BF0D2AB" w:rsidR="00D337C3" w:rsidRPr="00A02770" w:rsidRDefault="00CC4B38" w:rsidP="00D337C3">
          <w:r w:rsidRPr="00CC4B38">
            <w:t xml:space="preserve">Throughout the </w:t>
          </w:r>
          <w:r>
            <w:t>module</w:t>
          </w:r>
          <w:r w:rsidRPr="00CC4B38">
            <w:t>, I want to acquire technical skills in developing Web APIs, and web applications, and executing Robotic Process Automation (RPA) for testing and learn to create reporting tools for data visualization. Additionally, project management skills through planning, documenting implementations and iteratively delivering and illustrating project progress.</w:t>
          </w:r>
        </w:p>
      </w:sdtContent>
    </w:sdt>
    <w:p w14:paraId="4876965C" w14:textId="3B08F6EC" w:rsidR="00D337C3" w:rsidRPr="00A02770" w:rsidRDefault="00D337C3" w:rsidP="00D337C3">
      <w:pPr>
        <w:pStyle w:val="Heading2"/>
      </w:pPr>
      <w:bookmarkStart w:id="9" w:name="_Toc141861543"/>
      <w:r w:rsidRPr="00A02770">
        <w:t>Career Path</w:t>
      </w:r>
      <w:bookmarkEnd w:id="9"/>
    </w:p>
    <w:p w14:paraId="2E400159" w14:textId="2F4569B1" w:rsidR="002F2668" w:rsidRPr="00A02770" w:rsidRDefault="002F2668" w:rsidP="002F2668">
      <w:r w:rsidRPr="00A02770">
        <w:t>A number of questions were posed to students to prompt their</w:t>
      </w:r>
      <w:r w:rsidR="006D5517" w:rsidRPr="00A02770">
        <w:t xml:space="preserve"> investigation into different professions to decide which they would like to pursue. The following responses were captured for each question:</w:t>
      </w:r>
    </w:p>
    <w:tbl>
      <w:tblPr>
        <w:tblStyle w:val="TableGrid"/>
        <w:tblW w:w="0" w:type="auto"/>
        <w:tblLook w:val="04A0" w:firstRow="1" w:lastRow="0" w:firstColumn="1" w:lastColumn="0" w:noHBand="0" w:noVBand="1"/>
      </w:tblPr>
      <w:tblGrid>
        <w:gridCol w:w="4612"/>
        <w:gridCol w:w="4613"/>
      </w:tblGrid>
      <w:tr w:rsidR="00A02770" w:rsidRPr="00A02770" w14:paraId="05BDE951" w14:textId="77777777" w:rsidTr="00835937">
        <w:trPr>
          <w:trHeight w:val="350"/>
        </w:trPr>
        <w:tc>
          <w:tcPr>
            <w:tcW w:w="4612" w:type="dxa"/>
          </w:tcPr>
          <w:p w14:paraId="52477E66" w14:textId="5A7F2643" w:rsidR="005C155F" w:rsidRPr="00A02770" w:rsidRDefault="005C155F" w:rsidP="00302338">
            <w:pPr>
              <w:spacing w:after="0"/>
              <w:rPr>
                <w:b/>
                <w:bCs/>
              </w:rPr>
            </w:pPr>
            <w:r w:rsidRPr="00A02770">
              <w:rPr>
                <w:b/>
                <w:bCs/>
              </w:rPr>
              <w:t>Career Options</w:t>
            </w:r>
          </w:p>
        </w:tc>
        <w:tc>
          <w:tcPr>
            <w:tcW w:w="4613" w:type="dxa"/>
          </w:tcPr>
          <w:p w14:paraId="1BC8E9CC" w14:textId="7D130FB7" w:rsidR="005C155F" w:rsidRPr="00A02770" w:rsidRDefault="005C155F" w:rsidP="00302338">
            <w:pPr>
              <w:spacing w:after="0"/>
              <w:rPr>
                <w:b/>
                <w:bCs/>
              </w:rPr>
            </w:pPr>
            <w:r w:rsidRPr="00A02770">
              <w:rPr>
                <w:b/>
                <w:bCs/>
              </w:rPr>
              <w:t>Response</w:t>
            </w:r>
          </w:p>
        </w:tc>
      </w:tr>
      <w:tr w:rsidR="00A02770" w:rsidRPr="00A02770" w14:paraId="7BB8AD14" w14:textId="77777777" w:rsidTr="00835937">
        <w:trPr>
          <w:trHeight w:val="361"/>
        </w:trPr>
        <w:tc>
          <w:tcPr>
            <w:tcW w:w="4612" w:type="dxa"/>
          </w:tcPr>
          <w:p w14:paraId="61AC705C" w14:textId="306B2BBD" w:rsidR="005C155F" w:rsidRPr="00A02770" w:rsidRDefault="005C155F" w:rsidP="00302338">
            <w:pPr>
              <w:spacing w:after="0"/>
            </w:pPr>
            <w:r w:rsidRPr="00A02770">
              <w:t>Entrepreneurship</w:t>
            </w:r>
          </w:p>
        </w:tc>
        <w:sdt>
          <w:sdtPr>
            <w:alias w:val="Entrepreneur Ambition"/>
            <w:tag w:val="EntrepreneurAmbition"/>
            <w:id w:val="1621647521"/>
            <w:placeholder>
              <w:docPart w:val="F5185F1391044320A583E5604D00F79E"/>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EntrepreneurAmbition[1]" w:storeItemID="{A3A2649F-51E7-4BAB-97E8-E589016BDBFC}"/>
            <w:text/>
          </w:sdtPr>
          <w:sdtContent>
            <w:tc>
              <w:tcPr>
                <w:tcW w:w="4613" w:type="dxa"/>
              </w:tcPr>
              <w:p w14:paraId="2F5F7282" w14:textId="67288C72" w:rsidR="005C155F" w:rsidRPr="00A02770" w:rsidRDefault="006D5A96" w:rsidP="00302338">
                <w:pPr>
                  <w:spacing w:after="0"/>
                </w:pPr>
                <w:r>
                  <w:t>Start a tech startup focused on AI solutions</w:t>
                </w:r>
              </w:p>
            </w:tc>
          </w:sdtContent>
        </w:sdt>
      </w:tr>
      <w:tr w:rsidR="00A02770" w:rsidRPr="00A02770" w14:paraId="458BCE16" w14:textId="77777777" w:rsidTr="00835937">
        <w:trPr>
          <w:trHeight w:val="350"/>
        </w:trPr>
        <w:tc>
          <w:tcPr>
            <w:tcW w:w="4612" w:type="dxa"/>
          </w:tcPr>
          <w:p w14:paraId="76D4DFE2" w14:textId="0E7B77A0" w:rsidR="005C155F" w:rsidRPr="00A02770" w:rsidRDefault="005C155F" w:rsidP="00302338">
            <w:pPr>
              <w:spacing w:after="0"/>
            </w:pPr>
            <w:r w:rsidRPr="00A02770">
              <w:t>Non-IT Role</w:t>
            </w:r>
          </w:p>
        </w:tc>
        <w:sdt>
          <w:sdtPr>
            <w:alias w:val="Non-IT Ambition"/>
            <w:tag w:val="Non_x002d_ITAmbition"/>
            <w:id w:val="329649869"/>
            <w:placeholder>
              <w:docPart w:val="897D0DDEFC9941A7AABE2AA614400870"/>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Non_x002d_ITAmbition[1]" w:storeItemID="{A3A2649F-51E7-4BAB-97E8-E589016BDBFC}"/>
            <w:text/>
          </w:sdtPr>
          <w:sdtContent>
            <w:tc>
              <w:tcPr>
                <w:tcW w:w="4613" w:type="dxa"/>
              </w:tcPr>
              <w:p w14:paraId="5F9DD89C" w14:textId="2D2CABB9" w:rsidR="005C155F" w:rsidRPr="00A02770" w:rsidRDefault="006D5A96" w:rsidP="00302338">
                <w:pPr>
                  <w:spacing w:after="0"/>
                </w:pPr>
                <w:r>
                  <w:t>Business Consultant or an estate agent</w:t>
                </w:r>
              </w:p>
            </w:tc>
          </w:sdtContent>
        </w:sdt>
      </w:tr>
      <w:tr w:rsidR="00A02770" w:rsidRPr="00A02770" w14:paraId="590A5AC7" w14:textId="77777777" w:rsidTr="00835937">
        <w:trPr>
          <w:trHeight w:val="361"/>
        </w:trPr>
        <w:tc>
          <w:tcPr>
            <w:tcW w:w="4612" w:type="dxa"/>
          </w:tcPr>
          <w:p w14:paraId="1F6DEDAC" w14:textId="408D2AC0" w:rsidR="005C155F" w:rsidRPr="00A02770" w:rsidRDefault="00DD2FBA" w:rsidP="00302338">
            <w:pPr>
              <w:spacing w:after="0"/>
            </w:pPr>
            <w:r w:rsidRPr="00A02770">
              <w:t>Application for Roles</w:t>
            </w:r>
          </w:p>
        </w:tc>
        <w:sdt>
          <w:sdtPr>
            <w:alias w:val="IT Roles"/>
            <w:tag w:val="ITRoles"/>
            <w:id w:val="224417124"/>
            <w:placeholder>
              <w:docPart w:val="4CB1B61B9AF3431783E91A037C52AA9A"/>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ITRoles[1]" w:storeItemID="{A3A2649F-51E7-4BAB-97E8-E589016BDBFC}"/>
            <w:text/>
          </w:sdtPr>
          <w:sdtContent>
            <w:tc>
              <w:tcPr>
                <w:tcW w:w="4613" w:type="dxa"/>
              </w:tcPr>
              <w:p w14:paraId="5743A47E" w14:textId="23BCD446" w:rsidR="005C155F" w:rsidRPr="00A02770" w:rsidRDefault="00835937" w:rsidP="00302338">
                <w:pPr>
                  <w:spacing w:after="0"/>
                </w:pPr>
                <w:r>
                  <w:t>Apply for software developer positions at tech companies</w:t>
                </w:r>
                <w:r>
                  <w:t>.</w:t>
                </w:r>
              </w:p>
            </w:tc>
          </w:sdtContent>
        </w:sdt>
      </w:tr>
      <w:tr w:rsidR="00A02770" w:rsidRPr="00A02770" w14:paraId="07652008" w14:textId="77777777" w:rsidTr="00835937">
        <w:trPr>
          <w:trHeight w:val="1423"/>
        </w:trPr>
        <w:tc>
          <w:tcPr>
            <w:tcW w:w="4612" w:type="dxa"/>
          </w:tcPr>
          <w:p w14:paraId="7D49586F" w14:textId="4819FDF0" w:rsidR="005C155F" w:rsidRPr="00A02770" w:rsidRDefault="00DD2FBA" w:rsidP="00302338">
            <w:pPr>
              <w:spacing w:after="0"/>
            </w:pPr>
            <w:r w:rsidRPr="00A02770">
              <w:t>Desired Job Role</w:t>
            </w:r>
          </w:p>
        </w:tc>
        <w:sdt>
          <w:sdtPr>
            <w:alias w:val="Desired Role Description"/>
            <w:tag w:val="DesiredRoleDescription"/>
            <w:id w:val="-1702547094"/>
            <w:placeholder>
              <w:docPart w:val="B0ADE1EB01D54AF88A930B0BD3ED881D"/>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DesiredRoleDescription[1]" w:storeItemID="{A3A2649F-51E7-4BAB-97E8-E589016BDBFC}"/>
            <w:text/>
          </w:sdtPr>
          <w:sdtContent>
            <w:tc>
              <w:tcPr>
                <w:tcW w:w="4613" w:type="dxa"/>
              </w:tcPr>
              <w:p w14:paraId="01D299DB" w14:textId="30112759" w:rsidR="005C155F" w:rsidRPr="00A02770" w:rsidRDefault="00835937" w:rsidP="00302338">
                <w:pPr>
                  <w:spacing w:after="0"/>
                </w:pPr>
                <w:r>
                  <w:t>Requirement Analysis, Work with stakeholders to understand and gather data. Translate business needs into technical specifications.</w:t>
                </w:r>
              </w:p>
            </w:tc>
          </w:sdtContent>
        </w:sdt>
      </w:tr>
      <w:tr w:rsidR="00A02770" w:rsidRPr="00A02770" w14:paraId="38CEDDB6" w14:textId="77777777" w:rsidTr="00835937">
        <w:trPr>
          <w:trHeight w:val="350"/>
        </w:trPr>
        <w:tc>
          <w:tcPr>
            <w:tcW w:w="4612" w:type="dxa"/>
          </w:tcPr>
          <w:p w14:paraId="597451D7" w14:textId="1F775F9C" w:rsidR="00DD2FBA" w:rsidRPr="00A02770" w:rsidRDefault="00DD2FBA" w:rsidP="00302338">
            <w:pPr>
              <w:spacing w:after="0"/>
            </w:pPr>
            <w:r w:rsidRPr="00A02770">
              <w:t xml:space="preserve">Desired Company &amp; Profession </w:t>
            </w:r>
          </w:p>
        </w:tc>
        <w:sdt>
          <w:sdtPr>
            <w:alias w:val="Company and Position"/>
            <w:tag w:val="CompanyandPosition"/>
            <w:id w:val="1695339915"/>
            <w:placeholder>
              <w:docPart w:val="5D68BCABD7D049A1B7C23C8BE4C69B41"/>
            </w:placeholder>
            <w:dataBinding w:prefixMappings="xmlns:ns0='http://schemas.microsoft.com/office/2006/metadata/properties' xmlns:ns1='http://www.w3.org/2001/XMLSchema-instance' xmlns:ns2='http://schemas.microsoft.com/office/infopath/2007/PartnerControls' xmlns:ns3='b2691010-a272-48c5-adbb-48465b1412c0' " w:xpath="/ns0:properties[1]/documentManagement[1]/ns3:CompanyandPosition[1]" w:storeItemID="{A3A2649F-51E7-4BAB-97E8-E589016BDBFC}"/>
            <w:text/>
          </w:sdtPr>
          <w:sdtContent>
            <w:tc>
              <w:tcPr>
                <w:tcW w:w="4613" w:type="dxa"/>
              </w:tcPr>
              <w:p w14:paraId="5E749040" w14:textId="47423BF6" w:rsidR="00DD2FBA" w:rsidRPr="00A02770" w:rsidRDefault="00835937" w:rsidP="00302338">
                <w:pPr>
                  <w:keepNext/>
                  <w:spacing w:after="0"/>
                </w:pPr>
                <w:r>
                  <w:t>Microsoft</w:t>
                </w:r>
                <w:r w:rsidRPr="00835937">
                  <w:t>, Software Engineer</w:t>
                </w:r>
              </w:p>
            </w:tc>
          </w:sdtContent>
        </w:sdt>
      </w:tr>
    </w:tbl>
    <w:p w14:paraId="2674EEB2" w14:textId="5A568713" w:rsidR="00D337C3" w:rsidRPr="00A02770" w:rsidRDefault="006D5517" w:rsidP="006D5517">
      <w:pPr>
        <w:pStyle w:val="Caption"/>
        <w:jc w:val="center"/>
        <w:rPr>
          <w:color w:val="auto"/>
        </w:rPr>
      </w:pPr>
      <w:r w:rsidRPr="00A02770">
        <w:rPr>
          <w:color w:val="auto"/>
        </w:rPr>
        <w:t xml:space="preserve">Table </w:t>
      </w:r>
      <w:r w:rsidR="00FA686B" w:rsidRPr="00A02770">
        <w:rPr>
          <w:color w:val="auto"/>
        </w:rPr>
        <w:fldChar w:fldCharType="begin"/>
      </w:r>
      <w:r w:rsidR="00FA686B" w:rsidRPr="00A02770">
        <w:rPr>
          <w:color w:val="auto"/>
        </w:rPr>
        <w:instrText xml:space="preserve"> STYLEREF 1 \s </w:instrText>
      </w:r>
      <w:r w:rsidR="00FA686B" w:rsidRPr="00A02770">
        <w:rPr>
          <w:color w:val="auto"/>
        </w:rPr>
        <w:fldChar w:fldCharType="separate"/>
      </w:r>
      <w:r w:rsidR="00A02770">
        <w:rPr>
          <w:noProof/>
          <w:color w:val="auto"/>
        </w:rPr>
        <w:t>1</w:t>
      </w:r>
      <w:r w:rsidR="00FA686B" w:rsidRPr="00A02770">
        <w:rPr>
          <w:color w:val="auto"/>
        </w:rPr>
        <w:fldChar w:fldCharType="end"/>
      </w:r>
      <w:r w:rsidR="00FA686B" w:rsidRPr="00A02770">
        <w:rPr>
          <w:color w:val="auto"/>
        </w:rPr>
        <w:noBreakHyphen/>
      </w:r>
      <w:r w:rsidR="00FA686B" w:rsidRPr="00A02770">
        <w:rPr>
          <w:color w:val="auto"/>
        </w:rPr>
        <w:fldChar w:fldCharType="begin"/>
      </w:r>
      <w:r w:rsidR="00FA686B" w:rsidRPr="00A02770">
        <w:rPr>
          <w:color w:val="auto"/>
        </w:rPr>
        <w:instrText xml:space="preserve"> SEQ Table \* ARABIC \s 1 </w:instrText>
      </w:r>
      <w:r w:rsidR="00FA686B" w:rsidRPr="00A02770">
        <w:rPr>
          <w:color w:val="auto"/>
        </w:rPr>
        <w:fldChar w:fldCharType="separate"/>
      </w:r>
      <w:r w:rsidR="00A02770">
        <w:rPr>
          <w:noProof/>
          <w:color w:val="auto"/>
        </w:rPr>
        <w:t>3</w:t>
      </w:r>
      <w:r w:rsidR="00FA686B" w:rsidRPr="00A02770">
        <w:rPr>
          <w:color w:val="auto"/>
        </w:rPr>
        <w:fldChar w:fldCharType="end"/>
      </w:r>
      <w:r w:rsidRPr="00A02770">
        <w:rPr>
          <w:color w:val="auto"/>
        </w:rPr>
        <w:t>: Career Ambitions</w:t>
      </w:r>
    </w:p>
    <w:p w14:paraId="7AD1D311" w14:textId="77777777" w:rsidR="00007B34" w:rsidRPr="00A02770" w:rsidRDefault="00007B34" w:rsidP="00007B34"/>
    <w:p w14:paraId="0D3DFC65" w14:textId="77777777" w:rsidR="00A02770" w:rsidRPr="00A02770" w:rsidRDefault="00A02770" w:rsidP="00007B34">
      <w:pPr>
        <w:pStyle w:val="Heading1"/>
        <w:sectPr w:rsidR="00A02770" w:rsidRPr="00A02770">
          <w:footerReference w:type="default" r:id="rId14"/>
          <w:pgSz w:w="11907" w:h="16840" w:code="9"/>
          <w:pgMar w:top="1134" w:right="1134" w:bottom="1418" w:left="1418" w:header="851" w:footer="1134" w:gutter="0"/>
          <w:pgNumType w:start="1"/>
          <w:cols w:space="708"/>
          <w:docGrid w:linePitch="360"/>
        </w:sectPr>
      </w:pPr>
    </w:p>
    <w:p w14:paraId="1ACDB74A" w14:textId="5E9B2C8F" w:rsidR="00C91889" w:rsidRPr="00A02770" w:rsidRDefault="00007B34" w:rsidP="00007B34">
      <w:pPr>
        <w:pStyle w:val="Heading1"/>
      </w:pPr>
      <w:bookmarkStart w:id="10" w:name="_Toc141861544"/>
      <w:r w:rsidRPr="00A02770">
        <w:lastRenderedPageBreak/>
        <w:t>Training &amp; Certifications</w:t>
      </w:r>
      <w:bookmarkEnd w:id="10"/>
    </w:p>
    <w:p w14:paraId="282B820C" w14:textId="632E8848" w:rsidR="00007B34" w:rsidRPr="00A02770" w:rsidRDefault="00007B34" w:rsidP="00007B34">
      <w:pPr>
        <w:pStyle w:val="Heading2"/>
      </w:pPr>
      <w:bookmarkStart w:id="11" w:name="_Toc141861545"/>
      <w:r w:rsidRPr="00A02770">
        <w:t>Agile &amp; Scrum</w:t>
      </w:r>
      <w:bookmarkEnd w:id="11"/>
      <w:r w:rsidRPr="00A02770">
        <w:t xml:space="preserve"> </w:t>
      </w:r>
    </w:p>
    <w:p w14:paraId="48AB8EEB" w14:textId="63063B85" w:rsidR="00652103" w:rsidRPr="00A02770" w:rsidRDefault="00652103" w:rsidP="00652103">
      <w:r w:rsidRPr="00A02770">
        <w:t>The following achievements were obtained in this category:</w:t>
      </w:r>
    </w:p>
    <w:tbl>
      <w:tblPr>
        <w:tblStyle w:val="TableGrid"/>
        <w:tblW w:w="3874" w:type="pct"/>
        <w:tblLook w:val="04A0" w:firstRow="1" w:lastRow="0" w:firstColumn="1" w:lastColumn="0" w:noHBand="0" w:noVBand="1"/>
      </w:tblPr>
      <w:tblGrid>
        <w:gridCol w:w="2133"/>
        <w:gridCol w:w="1425"/>
        <w:gridCol w:w="1994"/>
        <w:gridCol w:w="1000"/>
        <w:gridCol w:w="4511"/>
      </w:tblGrid>
      <w:tr w:rsidR="002C68A2" w:rsidRPr="00A02770" w14:paraId="5289B34D" w14:textId="77777777" w:rsidTr="002C68A2">
        <w:tc>
          <w:tcPr>
            <w:tcW w:w="964" w:type="pct"/>
          </w:tcPr>
          <w:p w14:paraId="10DB3E83" w14:textId="15CDE260" w:rsidR="002C68A2" w:rsidRPr="00A02770" w:rsidRDefault="002C68A2" w:rsidP="00652103">
            <w:pPr>
              <w:rPr>
                <w:b/>
                <w:bCs/>
              </w:rPr>
            </w:pPr>
            <w:r w:rsidRPr="00A02770">
              <w:rPr>
                <w:b/>
                <w:bCs/>
              </w:rPr>
              <w:t>Achievement</w:t>
            </w:r>
          </w:p>
        </w:tc>
        <w:tc>
          <w:tcPr>
            <w:tcW w:w="644" w:type="pct"/>
          </w:tcPr>
          <w:p w14:paraId="45F9F1D8" w14:textId="36350BD9" w:rsidR="002C68A2" w:rsidRPr="00A02770" w:rsidRDefault="002C68A2" w:rsidP="00652103">
            <w:pPr>
              <w:rPr>
                <w:b/>
                <w:bCs/>
              </w:rPr>
            </w:pPr>
            <w:r w:rsidRPr="00A02770">
              <w:rPr>
                <w:b/>
                <w:bCs/>
              </w:rPr>
              <w:t>Type</w:t>
            </w:r>
          </w:p>
        </w:tc>
        <w:tc>
          <w:tcPr>
            <w:tcW w:w="901" w:type="pct"/>
          </w:tcPr>
          <w:p w14:paraId="20BFC589" w14:textId="56055016" w:rsidR="002C68A2" w:rsidRPr="00A02770" w:rsidRDefault="002C68A2" w:rsidP="00652103">
            <w:pPr>
              <w:rPr>
                <w:b/>
                <w:bCs/>
              </w:rPr>
            </w:pPr>
            <w:r w:rsidRPr="00A02770">
              <w:rPr>
                <w:b/>
                <w:bCs/>
              </w:rPr>
              <w:t>Provider</w:t>
            </w:r>
          </w:p>
        </w:tc>
        <w:tc>
          <w:tcPr>
            <w:tcW w:w="452" w:type="pct"/>
          </w:tcPr>
          <w:p w14:paraId="7809D8FB" w14:textId="554CC7DD" w:rsidR="002C68A2" w:rsidRPr="00A02770" w:rsidRDefault="002C68A2" w:rsidP="00652103">
            <w:pPr>
              <w:rPr>
                <w:b/>
                <w:bCs/>
              </w:rPr>
            </w:pPr>
            <w:r w:rsidRPr="00A02770">
              <w:rPr>
                <w:b/>
                <w:bCs/>
              </w:rPr>
              <w:t xml:space="preserve">Date </w:t>
            </w:r>
          </w:p>
        </w:tc>
        <w:tc>
          <w:tcPr>
            <w:tcW w:w="2039" w:type="pct"/>
          </w:tcPr>
          <w:p w14:paraId="2A13BEC1" w14:textId="0D29F313" w:rsidR="002C68A2" w:rsidRPr="00A02770" w:rsidRDefault="002C68A2" w:rsidP="00652103">
            <w:pPr>
              <w:rPr>
                <w:b/>
                <w:bCs/>
              </w:rPr>
            </w:pPr>
            <w:r w:rsidRPr="00A02770">
              <w:rPr>
                <w:b/>
                <w:bCs/>
              </w:rPr>
              <w:t>Reflection</w:t>
            </w:r>
          </w:p>
        </w:tc>
      </w:tr>
      <w:sdt>
        <w:sdtPr>
          <w:alias w:val="Agile Achievements"/>
          <w:tag w:val="Agile Achievements"/>
          <w:id w:val="1134300067"/>
          <w15:repeatingSection/>
        </w:sdtPr>
        <w:sdtContent>
          <w:sdt>
            <w:sdtPr>
              <w:id w:val="-1594312646"/>
              <w:placeholder>
                <w:docPart w:val="052FB2795171415F8EAEF7FB6BC1B323"/>
              </w:placeholder>
              <w15:repeatingSectionItem/>
            </w:sdtPr>
            <w:sdtContent>
              <w:tr w:rsidR="002C68A2" w:rsidRPr="00A02770" w14:paraId="20BE371B" w14:textId="77777777" w:rsidTr="002C68A2">
                <w:tc>
                  <w:tcPr>
                    <w:tcW w:w="964" w:type="pct"/>
                  </w:tcPr>
                  <w:p w14:paraId="59E740EC" w14:textId="7C280663" w:rsidR="002C68A2" w:rsidRPr="00A02770" w:rsidRDefault="00F00D70" w:rsidP="00652103">
                    <w:sdt>
                      <w:sdtPr>
                        <w:alias w:val="Achievement Name"/>
                        <w:tag w:val="Achievement Name"/>
                        <w:id w:val="-852568016"/>
                        <w:placeholder>
                          <w:docPart w:val="BFE1AE1374444CDBBDC35609666B919A"/>
                        </w:placeholder>
                        <w:showingPlcHdr/>
                        <w:text/>
                      </w:sdtPr>
                      <w:sdtContent>
                        <w:r w:rsidR="002C68A2" w:rsidRPr="00A02770">
                          <w:rPr>
                            <w:rStyle w:val="PlaceholderText"/>
                            <w:color w:val="auto"/>
                          </w:rPr>
                          <w:t>Click or tap here to enter text.</w:t>
                        </w:r>
                      </w:sdtContent>
                    </w:sdt>
                  </w:p>
                </w:tc>
                <w:sdt>
                  <w:sdtPr>
                    <w:alias w:val="Achievement Type"/>
                    <w:tag w:val="Achievement Type"/>
                    <w:id w:val="815466228"/>
                    <w:placeholder>
                      <w:docPart w:val="2B34580D67FB462FABB2BD1024868FE9"/>
                    </w:placeholder>
                    <w:showingPlcHdr/>
                    <w:text/>
                  </w:sdtPr>
                  <w:sdtContent>
                    <w:tc>
                      <w:tcPr>
                        <w:tcW w:w="644" w:type="pct"/>
                      </w:tcPr>
                      <w:p w14:paraId="17B27434" w14:textId="073CB610" w:rsidR="002C68A2" w:rsidRPr="00A02770" w:rsidRDefault="002C68A2" w:rsidP="00652103">
                        <w:r w:rsidRPr="00A02770">
                          <w:rPr>
                            <w:rStyle w:val="PlaceholderText"/>
                            <w:color w:val="auto"/>
                          </w:rPr>
                          <w:t>Click or tap here to enter text.</w:t>
                        </w:r>
                      </w:p>
                    </w:tc>
                  </w:sdtContent>
                </w:sdt>
                <w:sdt>
                  <w:sdtPr>
                    <w:alias w:val="Achievement Provider"/>
                    <w:tag w:val="Achievement Provider"/>
                    <w:id w:val="-1810709361"/>
                    <w:placeholder>
                      <w:docPart w:val="3C9E73A9D97B4FB68838B838C8545D4F"/>
                    </w:placeholder>
                    <w:showingPlcHdr/>
                    <w:text/>
                  </w:sdtPr>
                  <w:sdtContent>
                    <w:tc>
                      <w:tcPr>
                        <w:tcW w:w="901" w:type="pct"/>
                      </w:tcPr>
                      <w:p w14:paraId="3420B9E5" w14:textId="7B78E884" w:rsidR="002C68A2" w:rsidRPr="00A02770" w:rsidRDefault="002C68A2" w:rsidP="00652103">
                        <w:r w:rsidRPr="00A02770">
                          <w:rPr>
                            <w:rStyle w:val="PlaceholderText"/>
                            <w:color w:val="auto"/>
                          </w:rPr>
                          <w:t>Click or tap here to enter text.</w:t>
                        </w:r>
                      </w:p>
                    </w:tc>
                  </w:sdtContent>
                </w:sdt>
                <w:sdt>
                  <w:sdtPr>
                    <w:alias w:val="Achievement Date"/>
                    <w:tag w:val="Achievement Date"/>
                    <w:id w:val="-2066486544"/>
                    <w:placeholder>
                      <w:docPart w:val="F7A3BA498F4A4AC78A810AF4D663E698"/>
                    </w:placeholder>
                    <w:showingPlcHdr/>
                    <w:text/>
                  </w:sdtPr>
                  <w:sdtContent>
                    <w:tc>
                      <w:tcPr>
                        <w:tcW w:w="452" w:type="pct"/>
                      </w:tcPr>
                      <w:p w14:paraId="66885936" w14:textId="3AD80FCF" w:rsidR="002C68A2" w:rsidRPr="00A02770" w:rsidRDefault="002C68A2" w:rsidP="00652103">
                        <w:r w:rsidRPr="00A02770">
                          <w:rPr>
                            <w:rStyle w:val="PlaceholderText"/>
                            <w:color w:val="auto"/>
                          </w:rPr>
                          <w:t>Click or tap here to enter text.</w:t>
                        </w:r>
                      </w:p>
                    </w:tc>
                  </w:sdtContent>
                </w:sdt>
                <w:sdt>
                  <w:sdtPr>
                    <w:alias w:val="Achievement Reflection"/>
                    <w:tag w:val="Achievement Reflection"/>
                    <w:id w:val="-1073813532"/>
                    <w:placeholder>
                      <w:docPart w:val="F7A3BA498F4A4AC78A810AF4D663E698"/>
                    </w:placeholder>
                    <w:showingPlcHdr/>
                    <w:text/>
                  </w:sdtPr>
                  <w:sdtContent>
                    <w:tc>
                      <w:tcPr>
                        <w:tcW w:w="2039" w:type="pct"/>
                      </w:tcPr>
                      <w:p w14:paraId="17D35059" w14:textId="1B930E7A" w:rsidR="002C68A2" w:rsidRPr="00A02770" w:rsidRDefault="00F37ADA" w:rsidP="00652103">
                        <w:r w:rsidRPr="00A02770">
                          <w:rPr>
                            <w:rStyle w:val="PlaceholderText"/>
                            <w:color w:val="auto"/>
                          </w:rPr>
                          <w:t>Click or tap here to enter text.</w:t>
                        </w:r>
                      </w:p>
                    </w:tc>
                  </w:sdtContent>
                </w:sdt>
              </w:tr>
            </w:sdtContent>
          </w:sdt>
        </w:sdtContent>
      </w:sdt>
    </w:tbl>
    <w:p w14:paraId="4A81BC17" w14:textId="77777777" w:rsidR="00652103" w:rsidRPr="00A02770" w:rsidRDefault="00652103" w:rsidP="00652103"/>
    <w:p w14:paraId="2C75278D" w14:textId="2E93A624" w:rsidR="00007B34" w:rsidRPr="00A02770" w:rsidRDefault="00007B34" w:rsidP="00007B34">
      <w:pPr>
        <w:pStyle w:val="Heading2"/>
      </w:pPr>
      <w:bookmarkStart w:id="12" w:name="_Toc141861546"/>
      <w:r w:rsidRPr="00A02770">
        <w:t>Source Control</w:t>
      </w:r>
      <w:bookmarkEnd w:id="12"/>
      <w:r w:rsidRPr="00A02770">
        <w:t xml:space="preserve"> </w:t>
      </w:r>
    </w:p>
    <w:p w14:paraId="313CA013" w14:textId="77777777" w:rsidR="00652103" w:rsidRDefault="00652103" w:rsidP="00652103">
      <w:r w:rsidRPr="00A02770">
        <w:t>The following achievements were obtained in this category:</w:t>
      </w:r>
    </w:p>
    <w:tbl>
      <w:tblPr>
        <w:tblStyle w:val="TableGrid"/>
        <w:tblW w:w="3874" w:type="pct"/>
        <w:tblLook w:val="04A0" w:firstRow="1" w:lastRow="0" w:firstColumn="1" w:lastColumn="0" w:noHBand="0" w:noVBand="1"/>
      </w:tblPr>
      <w:tblGrid>
        <w:gridCol w:w="2133"/>
        <w:gridCol w:w="1425"/>
        <w:gridCol w:w="1994"/>
        <w:gridCol w:w="1000"/>
        <w:gridCol w:w="4511"/>
      </w:tblGrid>
      <w:tr w:rsidR="00CD2D15" w:rsidRPr="00A02770" w14:paraId="28D485BC" w14:textId="77777777" w:rsidTr="00F00D70">
        <w:tc>
          <w:tcPr>
            <w:tcW w:w="964" w:type="pct"/>
          </w:tcPr>
          <w:p w14:paraId="07C2F49A" w14:textId="77777777" w:rsidR="00CD2D15" w:rsidRPr="00A02770" w:rsidRDefault="00CD2D15" w:rsidP="00F00D70">
            <w:pPr>
              <w:rPr>
                <w:b/>
                <w:bCs/>
              </w:rPr>
            </w:pPr>
            <w:r w:rsidRPr="00A02770">
              <w:rPr>
                <w:b/>
                <w:bCs/>
              </w:rPr>
              <w:t>Achievement</w:t>
            </w:r>
          </w:p>
        </w:tc>
        <w:tc>
          <w:tcPr>
            <w:tcW w:w="644" w:type="pct"/>
          </w:tcPr>
          <w:p w14:paraId="5D2E7CCE" w14:textId="77777777" w:rsidR="00CD2D15" w:rsidRPr="00A02770" w:rsidRDefault="00CD2D15" w:rsidP="00F00D70">
            <w:pPr>
              <w:rPr>
                <w:b/>
                <w:bCs/>
              </w:rPr>
            </w:pPr>
            <w:r w:rsidRPr="00A02770">
              <w:rPr>
                <w:b/>
                <w:bCs/>
              </w:rPr>
              <w:t>Type</w:t>
            </w:r>
          </w:p>
        </w:tc>
        <w:tc>
          <w:tcPr>
            <w:tcW w:w="901" w:type="pct"/>
          </w:tcPr>
          <w:p w14:paraId="5B76CD67" w14:textId="77777777" w:rsidR="00CD2D15" w:rsidRPr="00A02770" w:rsidRDefault="00CD2D15" w:rsidP="00F00D70">
            <w:pPr>
              <w:rPr>
                <w:b/>
                <w:bCs/>
              </w:rPr>
            </w:pPr>
            <w:r w:rsidRPr="00A02770">
              <w:rPr>
                <w:b/>
                <w:bCs/>
              </w:rPr>
              <w:t>Provider</w:t>
            </w:r>
          </w:p>
        </w:tc>
        <w:tc>
          <w:tcPr>
            <w:tcW w:w="452" w:type="pct"/>
          </w:tcPr>
          <w:p w14:paraId="77B2D36A" w14:textId="77777777" w:rsidR="00CD2D15" w:rsidRPr="00A02770" w:rsidRDefault="00CD2D15" w:rsidP="00F00D70">
            <w:pPr>
              <w:rPr>
                <w:b/>
                <w:bCs/>
              </w:rPr>
            </w:pPr>
            <w:r w:rsidRPr="00A02770">
              <w:rPr>
                <w:b/>
                <w:bCs/>
              </w:rPr>
              <w:t xml:space="preserve">Date </w:t>
            </w:r>
          </w:p>
        </w:tc>
        <w:tc>
          <w:tcPr>
            <w:tcW w:w="2039" w:type="pct"/>
          </w:tcPr>
          <w:p w14:paraId="22657209" w14:textId="77777777" w:rsidR="00CD2D15" w:rsidRPr="00A02770" w:rsidRDefault="00CD2D15" w:rsidP="00F00D70">
            <w:pPr>
              <w:rPr>
                <w:b/>
                <w:bCs/>
              </w:rPr>
            </w:pPr>
            <w:r w:rsidRPr="00A02770">
              <w:rPr>
                <w:b/>
                <w:bCs/>
              </w:rPr>
              <w:t>Reflection</w:t>
            </w:r>
          </w:p>
        </w:tc>
      </w:tr>
      <w:sdt>
        <w:sdtPr>
          <w:alias w:val="Source Control Achievements"/>
          <w:tag w:val="Source Control Achievements"/>
          <w:id w:val="1921679581"/>
          <w15:repeatingSection/>
        </w:sdtPr>
        <w:sdtContent>
          <w:sdt>
            <w:sdtPr>
              <w:id w:val="-1781339675"/>
              <w:placeholder>
                <w:docPart w:val="DefaultPlaceholder_-1854013435"/>
              </w:placeholder>
              <w15:repeatingSectionItem/>
            </w:sdtPr>
            <w:sdtContent>
              <w:tr w:rsidR="00CD2D15" w:rsidRPr="00A02770" w14:paraId="59CB3FFE" w14:textId="77777777" w:rsidTr="00F00D70">
                <w:tc>
                  <w:tcPr>
                    <w:tcW w:w="964" w:type="pct"/>
                  </w:tcPr>
                  <w:p w14:paraId="7C1B3531" w14:textId="0FCCA795" w:rsidR="00CD2D15" w:rsidRPr="00A02770" w:rsidRDefault="00F00D70" w:rsidP="00F00D70">
                    <w:sdt>
                      <w:sdtPr>
                        <w:alias w:val="SC Achievement Name"/>
                        <w:tag w:val="SC Achievement Name"/>
                        <w:id w:val="-931667541"/>
                        <w:placeholder>
                          <w:docPart w:val="261F92ED5F604F47999F4E84B7868F03"/>
                        </w:placeholder>
                        <w:showingPlcHdr/>
                        <w:text/>
                      </w:sdtPr>
                      <w:sdtContent>
                        <w:r w:rsidR="003E6AC5" w:rsidRPr="00A02770">
                          <w:rPr>
                            <w:rStyle w:val="PlaceholderText"/>
                            <w:color w:val="auto"/>
                          </w:rPr>
                          <w:t>Click or tap here to enter text.</w:t>
                        </w:r>
                      </w:sdtContent>
                    </w:sdt>
                  </w:p>
                </w:tc>
                <w:sdt>
                  <w:sdtPr>
                    <w:alias w:val="SC Achievement Type"/>
                    <w:tag w:val="SC Achievement Type"/>
                    <w:id w:val="1557740621"/>
                    <w:placeholder>
                      <w:docPart w:val="A705320CF6DB44A693C37C782F066198"/>
                    </w:placeholder>
                    <w:showingPlcHdr/>
                    <w:text/>
                  </w:sdtPr>
                  <w:sdtContent>
                    <w:tc>
                      <w:tcPr>
                        <w:tcW w:w="644" w:type="pct"/>
                      </w:tcPr>
                      <w:p w14:paraId="3AD485F9" w14:textId="5936472C" w:rsidR="00CD2D15" w:rsidRPr="00A02770" w:rsidRDefault="003E6AC5" w:rsidP="00F00D70">
                        <w:r w:rsidRPr="00A02770">
                          <w:rPr>
                            <w:rStyle w:val="PlaceholderText"/>
                            <w:color w:val="auto"/>
                          </w:rPr>
                          <w:t>Click or tap here to enter text.</w:t>
                        </w:r>
                      </w:p>
                    </w:tc>
                  </w:sdtContent>
                </w:sdt>
                <w:sdt>
                  <w:sdtPr>
                    <w:alias w:val="SC Achievement Provider"/>
                    <w:tag w:val="SC Achievement Provider"/>
                    <w:id w:val="-1090157688"/>
                    <w:placeholder>
                      <w:docPart w:val="C0E961D4E63C4DD7AE555112E4CB55E1"/>
                    </w:placeholder>
                    <w:showingPlcHdr/>
                    <w:text/>
                  </w:sdtPr>
                  <w:sdtContent>
                    <w:tc>
                      <w:tcPr>
                        <w:tcW w:w="901" w:type="pct"/>
                      </w:tcPr>
                      <w:p w14:paraId="06246DF6" w14:textId="227BAA90" w:rsidR="00CD2D15" w:rsidRPr="00A02770" w:rsidRDefault="003E6AC5" w:rsidP="00F00D70">
                        <w:r w:rsidRPr="00A02770">
                          <w:rPr>
                            <w:rStyle w:val="PlaceholderText"/>
                            <w:color w:val="auto"/>
                          </w:rPr>
                          <w:t>Click or tap here to enter text.</w:t>
                        </w:r>
                      </w:p>
                    </w:tc>
                  </w:sdtContent>
                </w:sdt>
                <w:sdt>
                  <w:sdtPr>
                    <w:alias w:val="SC Achievement Date"/>
                    <w:tag w:val="SC Achievement Date"/>
                    <w:id w:val="-220445450"/>
                    <w:placeholder>
                      <w:docPart w:val="1B9AC3246D8649579398809D970BC3AB"/>
                    </w:placeholder>
                    <w:showingPlcHdr/>
                    <w:text/>
                  </w:sdtPr>
                  <w:sdtContent>
                    <w:tc>
                      <w:tcPr>
                        <w:tcW w:w="452" w:type="pct"/>
                      </w:tcPr>
                      <w:p w14:paraId="3E9B3B4D" w14:textId="6A7722A3" w:rsidR="00CD2D15" w:rsidRPr="00A02770" w:rsidRDefault="003E6AC5" w:rsidP="00F00D70">
                        <w:r w:rsidRPr="00A02770">
                          <w:rPr>
                            <w:rStyle w:val="PlaceholderText"/>
                            <w:color w:val="auto"/>
                          </w:rPr>
                          <w:t xml:space="preserve">Click or tap here to </w:t>
                        </w:r>
                        <w:r w:rsidRPr="00A02770">
                          <w:rPr>
                            <w:rStyle w:val="PlaceholderText"/>
                            <w:color w:val="auto"/>
                          </w:rPr>
                          <w:lastRenderedPageBreak/>
                          <w:t>enter text.</w:t>
                        </w:r>
                      </w:p>
                    </w:tc>
                  </w:sdtContent>
                </w:sdt>
                <w:sdt>
                  <w:sdtPr>
                    <w:alias w:val="SC Achievement Reflection"/>
                    <w:tag w:val="SC Achievement Reflection"/>
                    <w:id w:val="1626967209"/>
                    <w:placeholder>
                      <w:docPart w:val="5FB34BBBCE4E48A3BCE63AE3A8F276D1"/>
                    </w:placeholder>
                    <w:showingPlcHdr/>
                    <w:text/>
                  </w:sdtPr>
                  <w:sdtContent>
                    <w:tc>
                      <w:tcPr>
                        <w:tcW w:w="2039" w:type="pct"/>
                      </w:tcPr>
                      <w:p w14:paraId="643ED701" w14:textId="2B023C36" w:rsidR="00CD2D15" w:rsidRPr="00A02770" w:rsidRDefault="003E6AC5" w:rsidP="00F00D70">
                        <w:r w:rsidRPr="00A02770">
                          <w:rPr>
                            <w:rStyle w:val="PlaceholderText"/>
                            <w:color w:val="auto"/>
                          </w:rPr>
                          <w:t>Click or tap here to enter text.</w:t>
                        </w:r>
                      </w:p>
                    </w:tc>
                  </w:sdtContent>
                </w:sdt>
              </w:tr>
            </w:sdtContent>
          </w:sdt>
        </w:sdtContent>
      </w:sdt>
    </w:tbl>
    <w:p w14:paraId="67DD5617" w14:textId="77777777" w:rsidR="00652103" w:rsidRPr="00A02770" w:rsidRDefault="00652103" w:rsidP="00652103"/>
    <w:p w14:paraId="0EA8FCC9" w14:textId="373D852E" w:rsidR="00007B34" w:rsidRPr="00A02770" w:rsidRDefault="00007B34" w:rsidP="00007B34">
      <w:pPr>
        <w:pStyle w:val="Heading2"/>
      </w:pPr>
      <w:bookmarkStart w:id="13" w:name="_Toc141861547"/>
      <w:r w:rsidRPr="00A02770">
        <w:t>Web API</w:t>
      </w:r>
      <w:bookmarkEnd w:id="13"/>
    </w:p>
    <w:p w14:paraId="76770755" w14:textId="77777777" w:rsidR="00652103" w:rsidRDefault="00652103" w:rsidP="00652103">
      <w:r w:rsidRPr="00A02770">
        <w:t>The following achievements were obtained in this category:</w:t>
      </w:r>
    </w:p>
    <w:tbl>
      <w:tblPr>
        <w:tblStyle w:val="TableGrid"/>
        <w:tblW w:w="3874" w:type="pct"/>
        <w:tblLook w:val="04A0" w:firstRow="1" w:lastRow="0" w:firstColumn="1" w:lastColumn="0" w:noHBand="0" w:noVBand="1"/>
      </w:tblPr>
      <w:tblGrid>
        <w:gridCol w:w="2133"/>
        <w:gridCol w:w="1425"/>
        <w:gridCol w:w="1994"/>
        <w:gridCol w:w="1000"/>
        <w:gridCol w:w="4511"/>
      </w:tblGrid>
      <w:tr w:rsidR="00CD2D15" w:rsidRPr="00A02770" w14:paraId="3E50F211" w14:textId="77777777" w:rsidTr="00F00D70">
        <w:tc>
          <w:tcPr>
            <w:tcW w:w="964" w:type="pct"/>
          </w:tcPr>
          <w:p w14:paraId="04CBDBDA" w14:textId="77777777" w:rsidR="00CD2D15" w:rsidRPr="00A02770" w:rsidRDefault="00CD2D15" w:rsidP="00F00D70">
            <w:pPr>
              <w:rPr>
                <w:b/>
                <w:bCs/>
              </w:rPr>
            </w:pPr>
            <w:r w:rsidRPr="00A02770">
              <w:rPr>
                <w:b/>
                <w:bCs/>
              </w:rPr>
              <w:t>Achievement</w:t>
            </w:r>
          </w:p>
        </w:tc>
        <w:tc>
          <w:tcPr>
            <w:tcW w:w="644" w:type="pct"/>
          </w:tcPr>
          <w:p w14:paraId="1BBDF491" w14:textId="77777777" w:rsidR="00CD2D15" w:rsidRPr="00A02770" w:rsidRDefault="00CD2D15" w:rsidP="00F00D70">
            <w:pPr>
              <w:rPr>
                <w:b/>
                <w:bCs/>
              </w:rPr>
            </w:pPr>
            <w:r w:rsidRPr="00A02770">
              <w:rPr>
                <w:b/>
                <w:bCs/>
              </w:rPr>
              <w:t>Type</w:t>
            </w:r>
          </w:p>
        </w:tc>
        <w:tc>
          <w:tcPr>
            <w:tcW w:w="901" w:type="pct"/>
          </w:tcPr>
          <w:p w14:paraId="615C2542" w14:textId="77777777" w:rsidR="00CD2D15" w:rsidRPr="00A02770" w:rsidRDefault="00CD2D15" w:rsidP="00F00D70">
            <w:pPr>
              <w:rPr>
                <w:b/>
                <w:bCs/>
              </w:rPr>
            </w:pPr>
            <w:r w:rsidRPr="00A02770">
              <w:rPr>
                <w:b/>
                <w:bCs/>
              </w:rPr>
              <w:t>Provider</w:t>
            </w:r>
          </w:p>
        </w:tc>
        <w:tc>
          <w:tcPr>
            <w:tcW w:w="452" w:type="pct"/>
          </w:tcPr>
          <w:p w14:paraId="270E32DD" w14:textId="77777777" w:rsidR="00CD2D15" w:rsidRPr="00A02770" w:rsidRDefault="00CD2D15" w:rsidP="00F00D70">
            <w:pPr>
              <w:rPr>
                <w:b/>
                <w:bCs/>
              </w:rPr>
            </w:pPr>
            <w:r w:rsidRPr="00A02770">
              <w:rPr>
                <w:b/>
                <w:bCs/>
              </w:rPr>
              <w:t xml:space="preserve">Date </w:t>
            </w:r>
          </w:p>
        </w:tc>
        <w:tc>
          <w:tcPr>
            <w:tcW w:w="2039" w:type="pct"/>
          </w:tcPr>
          <w:p w14:paraId="66C2129D" w14:textId="77777777" w:rsidR="00CD2D15" w:rsidRPr="00A02770" w:rsidRDefault="00CD2D15" w:rsidP="00F00D70">
            <w:pPr>
              <w:rPr>
                <w:b/>
                <w:bCs/>
              </w:rPr>
            </w:pPr>
            <w:r w:rsidRPr="00A02770">
              <w:rPr>
                <w:b/>
                <w:bCs/>
              </w:rPr>
              <w:t>Reflection</w:t>
            </w:r>
          </w:p>
        </w:tc>
      </w:tr>
      <w:sdt>
        <w:sdtPr>
          <w:alias w:val="Web API Achievements"/>
          <w:tag w:val="Web API Achievements"/>
          <w:id w:val="760807904"/>
          <w15:repeatingSection/>
        </w:sdtPr>
        <w:sdtContent>
          <w:sdt>
            <w:sdtPr>
              <w:id w:val="1222716792"/>
              <w:placeholder>
                <w:docPart w:val="A384CE3C183C4E5AB35DE1575E42E2A9"/>
              </w:placeholder>
              <w15:repeatingSectionItem/>
            </w:sdtPr>
            <w:sdtContent>
              <w:tr w:rsidR="00CD2D15" w:rsidRPr="00A02770" w14:paraId="2EB806F3" w14:textId="77777777" w:rsidTr="00F00D70">
                <w:tc>
                  <w:tcPr>
                    <w:tcW w:w="964" w:type="pct"/>
                  </w:tcPr>
                  <w:p w14:paraId="426358A2" w14:textId="77777777" w:rsidR="00CD2D15" w:rsidRPr="00A02770" w:rsidRDefault="00F00D70" w:rsidP="00F00D70">
                    <w:sdt>
                      <w:sdtPr>
                        <w:alias w:val="WA Achievement Name"/>
                        <w:tag w:val="WA Achievement Name"/>
                        <w:id w:val="-1413089112"/>
                        <w:placeholder>
                          <w:docPart w:val="A43639452FD04E7EB775E45634651085"/>
                        </w:placeholder>
                        <w:showingPlcHdr/>
                        <w:text/>
                      </w:sdtPr>
                      <w:sdtContent>
                        <w:r w:rsidR="00CD2D15" w:rsidRPr="00A02770">
                          <w:rPr>
                            <w:rStyle w:val="PlaceholderText"/>
                            <w:color w:val="auto"/>
                          </w:rPr>
                          <w:t>Click or tap here to enter text.</w:t>
                        </w:r>
                      </w:sdtContent>
                    </w:sdt>
                  </w:p>
                </w:tc>
                <w:sdt>
                  <w:sdtPr>
                    <w:alias w:val="WA Achievement Type"/>
                    <w:tag w:val="WA Achievement Type"/>
                    <w:id w:val="-1425261201"/>
                    <w:placeholder>
                      <w:docPart w:val="5E1F565169D1486BABCA6D4F427EC41B"/>
                    </w:placeholder>
                    <w:showingPlcHdr/>
                    <w:text/>
                  </w:sdtPr>
                  <w:sdtContent>
                    <w:tc>
                      <w:tcPr>
                        <w:tcW w:w="644" w:type="pct"/>
                      </w:tcPr>
                      <w:p w14:paraId="784C0C40" w14:textId="77777777" w:rsidR="00CD2D15" w:rsidRPr="00A02770" w:rsidRDefault="00CD2D15" w:rsidP="00F00D70">
                        <w:r w:rsidRPr="00A02770">
                          <w:rPr>
                            <w:rStyle w:val="PlaceholderText"/>
                            <w:color w:val="auto"/>
                          </w:rPr>
                          <w:t>Click or tap here to enter text.</w:t>
                        </w:r>
                      </w:p>
                    </w:tc>
                  </w:sdtContent>
                </w:sdt>
                <w:sdt>
                  <w:sdtPr>
                    <w:alias w:val="WA Achievement Provider"/>
                    <w:tag w:val="WA Achievement Provider"/>
                    <w:id w:val="447821690"/>
                    <w:placeholder>
                      <w:docPart w:val="0D7E913E8E7A4041BC6E3270A8022B41"/>
                    </w:placeholder>
                    <w:showingPlcHdr/>
                    <w:text/>
                  </w:sdtPr>
                  <w:sdtContent>
                    <w:tc>
                      <w:tcPr>
                        <w:tcW w:w="901" w:type="pct"/>
                      </w:tcPr>
                      <w:p w14:paraId="187EE572" w14:textId="77777777" w:rsidR="00CD2D15" w:rsidRPr="00A02770" w:rsidRDefault="00CD2D15" w:rsidP="00F00D70">
                        <w:r w:rsidRPr="00A02770">
                          <w:rPr>
                            <w:rStyle w:val="PlaceholderText"/>
                            <w:color w:val="auto"/>
                          </w:rPr>
                          <w:t>Click or tap here to enter text.</w:t>
                        </w:r>
                      </w:p>
                    </w:tc>
                  </w:sdtContent>
                </w:sdt>
                <w:sdt>
                  <w:sdtPr>
                    <w:alias w:val="WA Achievement Date"/>
                    <w:tag w:val="WA Achievement Date"/>
                    <w:id w:val="-2045595566"/>
                    <w:placeholder>
                      <w:docPart w:val="E6C406EF422649B8B26A71B58DA8E449"/>
                    </w:placeholder>
                    <w:showingPlcHdr/>
                    <w:text/>
                  </w:sdtPr>
                  <w:sdtContent>
                    <w:tc>
                      <w:tcPr>
                        <w:tcW w:w="452" w:type="pct"/>
                      </w:tcPr>
                      <w:p w14:paraId="5734F2FF" w14:textId="77777777" w:rsidR="00CD2D15" w:rsidRPr="00A02770" w:rsidRDefault="00CD2D15" w:rsidP="00F00D70">
                        <w:r w:rsidRPr="00A02770">
                          <w:rPr>
                            <w:rStyle w:val="PlaceholderText"/>
                            <w:color w:val="auto"/>
                          </w:rPr>
                          <w:t>Click or tap here to enter text.</w:t>
                        </w:r>
                      </w:p>
                    </w:tc>
                  </w:sdtContent>
                </w:sdt>
                <w:sdt>
                  <w:sdtPr>
                    <w:alias w:val="WA Achievement Reflection"/>
                    <w:tag w:val="WA Achievement Reflection"/>
                    <w:id w:val="-1743635343"/>
                    <w:placeholder>
                      <w:docPart w:val="E6C406EF422649B8B26A71B58DA8E449"/>
                    </w:placeholder>
                    <w:showingPlcHdr/>
                    <w:text/>
                  </w:sdtPr>
                  <w:sdtContent>
                    <w:tc>
                      <w:tcPr>
                        <w:tcW w:w="2039" w:type="pct"/>
                      </w:tcPr>
                      <w:p w14:paraId="255AFD66" w14:textId="2CE0E3BD" w:rsidR="00CD2D15" w:rsidRPr="00A02770" w:rsidRDefault="00F37ADA" w:rsidP="00F00D70">
                        <w:r w:rsidRPr="00A02770">
                          <w:rPr>
                            <w:rStyle w:val="PlaceholderText"/>
                            <w:color w:val="auto"/>
                          </w:rPr>
                          <w:t>Click or tap here to enter text.</w:t>
                        </w:r>
                      </w:p>
                    </w:tc>
                  </w:sdtContent>
                </w:sdt>
              </w:tr>
            </w:sdtContent>
          </w:sdt>
        </w:sdtContent>
      </w:sdt>
    </w:tbl>
    <w:p w14:paraId="3B98049B" w14:textId="5A9BE13F" w:rsidR="00A02770" w:rsidRPr="00A02770" w:rsidRDefault="00A02770" w:rsidP="00652103"/>
    <w:p w14:paraId="63CCD3BB" w14:textId="05ECF0D8" w:rsidR="00007B34" w:rsidRPr="00A02770" w:rsidRDefault="00007B34" w:rsidP="00007B34">
      <w:pPr>
        <w:pStyle w:val="Heading2"/>
      </w:pPr>
      <w:bookmarkStart w:id="14" w:name="_Toc141861548"/>
      <w:r w:rsidRPr="00A02770">
        <w:t>Design Patterns &amp; Standards</w:t>
      </w:r>
      <w:bookmarkEnd w:id="14"/>
    </w:p>
    <w:p w14:paraId="7507CA9C" w14:textId="77777777" w:rsidR="00652103" w:rsidRDefault="00652103" w:rsidP="00652103">
      <w:r w:rsidRPr="00A02770">
        <w:t>The following achievements were obtained in this category:</w:t>
      </w:r>
    </w:p>
    <w:tbl>
      <w:tblPr>
        <w:tblStyle w:val="TableGrid"/>
        <w:tblW w:w="3874" w:type="pct"/>
        <w:tblLook w:val="04A0" w:firstRow="1" w:lastRow="0" w:firstColumn="1" w:lastColumn="0" w:noHBand="0" w:noVBand="1"/>
      </w:tblPr>
      <w:tblGrid>
        <w:gridCol w:w="2133"/>
        <w:gridCol w:w="1425"/>
        <w:gridCol w:w="1994"/>
        <w:gridCol w:w="1000"/>
        <w:gridCol w:w="4511"/>
      </w:tblGrid>
      <w:tr w:rsidR="00CD2D15" w:rsidRPr="00A02770" w14:paraId="0ED3A95B" w14:textId="77777777" w:rsidTr="00F00D70">
        <w:tc>
          <w:tcPr>
            <w:tcW w:w="964" w:type="pct"/>
          </w:tcPr>
          <w:p w14:paraId="76671A61" w14:textId="77777777" w:rsidR="00CD2D15" w:rsidRPr="00A02770" w:rsidRDefault="00CD2D15" w:rsidP="00F00D70">
            <w:pPr>
              <w:rPr>
                <w:b/>
                <w:bCs/>
              </w:rPr>
            </w:pPr>
            <w:r w:rsidRPr="00A02770">
              <w:rPr>
                <w:b/>
                <w:bCs/>
              </w:rPr>
              <w:t>Achievement</w:t>
            </w:r>
          </w:p>
        </w:tc>
        <w:tc>
          <w:tcPr>
            <w:tcW w:w="644" w:type="pct"/>
          </w:tcPr>
          <w:p w14:paraId="6C6BE808" w14:textId="77777777" w:rsidR="00CD2D15" w:rsidRPr="00A02770" w:rsidRDefault="00CD2D15" w:rsidP="00F00D70">
            <w:pPr>
              <w:rPr>
                <w:b/>
                <w:bCs/>
              </w:rPr>
            </w:pPr>
            <w:r w:rsidRPr="00A02770">
              <w:rPr>
                <w:b/>
                <w:bCs/>
              </w:rPr>
              <w:t>Type</w:t>
            </w:r>
          </w:p>
        </w:tc>
        <w:tc>
          <w:tcPr>
            <w:tcW w:w="901" w:type="pct"/>
          </w:tcPr>
          <w:p w14:paraId="02B17139" w14:textId="77777777" w:rsidR="00CD2D15" w:rsidRPr="00A02770" w:rsidRDefault="00CD2D15" w:rsidP="00F00D70">
            <w:pPr>
              <w:rPr>
                <w:b/>
                <w:bCs/>
              </w:rPr>
            </w:pPr>
            <w:r w:rsidRPr="00A02770">
              <w:rPr>
                <w:b/>
                <w:bCs/>
              </w:rPr>
              <w:t>Provider</w:t>
            </w:r>
          </w:p>
        </w:tc>
        <w:tc>
          <w:tcPr>
            <w:tcW w:w="452" w:type="pct"/>
          </w:tcPr>
          <w:p w14:paraId="6C5143FD" w14:textId="77777777" w:rsidR="00CD2D15" w:rsidRPr="00A02770" w:rsidRDefault="00CD2D15" w:rsidP="00F00D70">
            <w:pPr>
              <w:rPr>
                <w:b/>
                <w:bCs/>
              </w:rPr>
            </w:pPr>
            <w:r w:rsidRPr="00A02770">
              <w:rPr>
                <w:b/>
                <w:bCs/>
              </w:rPr>
              <w:t xml:space="preserve">Date </w:t>
            </w:r>
          </w:p>
        </w:tc>
        <w:tc>
          <w:tcPr>
            <w:tcW w:w="2039" w:type="pct"/>
          </w:tcPr>
          <w:p w14:paraId="04AA282B" w14:textId="77777777" w:rsidR="00CD2D15" w:rsidRPr="00A02770" w:rsidRDefault="00CD2D15" w:rsidP="00F00D70">
            <w:pPr>
              <w:rPr>
                <w:b/>
                <w:bCs/>
              </w:rPr>
            </w:pPr>
            <w:r w:rsidRPr="00A02770">
              <w:rPr>
                <w:b/>
                <w:bCs/>
              </w:rPr>
              <w:t>Reflection</w:t>
            </w:r>
          </w:p>
        </w:tc>
      </w:tr>
      <w:sdt>
        <w:sdtPr>
          <w:alias w:val="Design Pattern Achievements"/>
          <w:tag w:val="Design Pattern Achievements"/>
          <w:id w:val="-1198774226"/>
          <w15:repeatingSection/>
        </w:sdtPr>
        <w:sdtContent>
          <w:sdt>
            <w:sdtPr>
              <w:id w:val="-1329213480"/>
              <w:placeholder>
                <w:docPart w:val="46692BFADE694A448AA1ABBF119F7A63"/>
              </w:placeholder>
              <w15:repeatingSectionItem/>
            </w:sdtPr>
            <w:sdtContent>
              <w:tr w:rsidR="00CD2D15" w:rsidRPr="00A02770" w14:paraId="6B12B7F6" w14:textId="77777777" w:rsidTr="00F00D70">
                <w:tc>
                  <w:tcPr>
                    <w:tcW w:w="964" w:type="pct"/>
                  </w:tcPr>
                  <w:p w14:paraId="6914B038" w14:textId="77777777" w:rsidR="00CD2D15" w:rsidRPr="00A02770" w:rsidRDefault="00F00D70" w:rsidP="00F00D70">
                    <w:sdt>
                      <w:sdtPr>
                        <w:alias w:val="DP Achievement Name"/>
                        <w:tag w:val="DP Achievement Name"/>
                        <w:id w:val="-67120545"/>
                        <w:placeholder>
                          <w:docPart w:val="1FD8B894A08F46B09DDA737C70B7172A"/>
                        </w:placeholder>
                        <w:showingPlcHdr/>
                        <w:text/>
                      </w:sdtPr>
                      <w:sdtContent>
                        <w:r w:rsidR="00CD2D15" w:rsidRPr="00A02770">
                          <w:rPr>
                            <w:rStyle w:val="PlaceholderText"/>
                            <w:color w:val="auto"/>
                          </w:rPr>
                          <w:t>Click or tap here to enter text.</w:t>
                        </w:r>
                      </w:sdtContent>
                    </w:sdt>
                  </w:p>
                </w:tc>
                <w:sdt>
                  <w:sdtPr>
                    <w:alias w:val="DP Achievement Type"/>
                    <w:tag w:val="DP Achievement Type"/>
                    <w:id w:val="-207412456"/>
                    <w:placeholder>
                      <w:docPart w:val="8C9CB19DACDB4EEBB9F0C3CF75BD7D61"/>
                    </w:placeholder>
                    <w:showingPlcHdr/>
                    <w:text/>
                  </w:sdtPr>
                  <w:sdtContent>
                    <w:tc>
                      <w:tcPr>
                        <w:tcW w:w="644" w:type="pct"/>
                      </w:tcPr>
                      <w:p w14:paraId="59B93BF8" w14:textId="77777777" w:rsidR="00CD2D15" w:rsidRPr="00A02770" w:rsidRDefault="00CD2D15" w:rsidP="00F00D70">
                        <w:r w:rsidRPr="00A02770">
                          <w:rPr>
                            <w:rStyle w:val="PlaceholderText"/>
                            <w:color w:val="auto"/>
                          </w:rPr>
                          <w:t>Click or tap here to enter text.</w:t>
                        </w:r>
                      </w:p>
                    </w:tc>
                  </w:sdtContent>
                </w:sdt>
                <w:sdt>
                  <w:sdtPr>
                    <w:alias w:val="DP Achievement Provider"/>
                    <w:tag w:val="DP Achievement Provider"/>
                    <w:id w:val="-1534256303"/>
                    <w:placeholder>
                      <w:docPart w:val="CD770A71709A42B7957E5D48702449F9"/>
                    </w:placeholder>
                    <w:showingPlcHdr/>
                    <w:text/>
                  </w:sdtPr>
                  <w:sdtContent>
                    <w:tc>
                      <w:tcPr>
                        <w:tcW w:w="901" w:type="pct"/>
                      </w:tcPr>
                      <w:p w14:paraId="323E7AF4" w14:textId="77777777" w:rsidR="00CD2D15" w:rsidRPr="00A02770" w:rsidRDefault="00CD2D15" w:rsidP="00F00D70">
                        <w:r w:rsidRPr="00A02770">
                          <w:rPr>
                            <w:rStyle w:val="PlaceholderText"/>
                            <w:color w:val="auto"/>
                          </w:rPr>
                          <w:t>Click or tap here to enter text.</w:t>
                        </w:r>
                      </w:p>
                    </w:tc>
                  </w:sdtContent>
                </w:sdt>
                <w:sdt>
                  <w:sdtPr>
                    <w:alias w:val="DP Achievement Date"/>
                    <w:tag w:val="DP Achievement Date"/>
                    <w:id w:val="1105543498"/>
                    <w:placeholder>
                      <w:docPart w:val="FB28C06167234779A81BD82312A71B46"/>
                    </w:placeholder>
                    <w:showingPlcHdr/>
                    <w:text/>
                  </w:sdtPr>
                  <w:sdtContent>
                    <w:tc>
                      <w:tcPr>
                        <w:tcW w:w="452" w:type="pct"/>
                      </w:tcPr>
                      <w:p w14:paraId="21FF9EA9" w14:textId="77777777" w:rsidR="00CD2D15" w:rsidRPr="00A02770" w:rsidRDefault="00CD2D15" w:rsidP="00F00D70">
                        <w:r w:rsidRPr="00A02770">
                          <w:rPr>
                            <w:rStyle w:val="PlaceholderText"/>
                            <w:color w:val="auto"/>
                          </w:rPr>
                          <w:t>Click or tap here to enter text.</w:t>
                        </w:r>
                      </w:p>
                    </w:tc>
                  </w:sdtContent>
                </w:sdt>
                <w:sdt>
                  <w:sdtPr>
                    <w:alias w:val="DP Achievement Reflection"/>
                    <w:tag w:val="DP Achievement Reflection"/>
                    <w:id w:val="150343519"/>
                    <w:placeholder>
                      <w:docPart w:val="FB28C06167234779A81BD82312A71B46"/>
                    </w:placeholder>
                    <w:showingPlcHdr/>
                    <w:text/>
                  </w:sdtPr>
                  <w:sdtContent>
                    <w:tc>
                      <w:tcPr>
                        <w:tcW w:w="2039" w:type="pct"/>
                      </w:tcPr>
                      <w:p w14:paraId="66767FD3" w14:textId="7A09D1D0" w:rsidR="00CD2D15" w:rsidRPr="00A02770" w:rsidRDefault="00F37ADA" w:rsidP="00F00D70">
                        <w:r w:rsidRPr="00A02770">
                          <w:rPr>
                            <w:rStyle w:val="PlaceholderText"/>
                            <w:color w:val="auto"/>
                          </w:rPr>
                          <w:t>Click or tap here to enter text.</w:t>
                        </w:r>
                      </w:p>
                    </w:tc>
                  </w:sdtContent>
                </w:sdt>
              </w:tr>
            </w:sdtContent>
          </w:sdt>
        </w:sdtContent>
      </w:sdt>
    </w:tbl>
    <w:p w14:paraId="24C539A3" w14:textId="77777777" w:rsidR="00CD2D15" w:rsidRDefault="00CD2D15" w:rsidP="00652103"/>
    <w:p w14:paraId="4D7467ED" w14:textId="5599C1E9" w:rsidR="00007B34" w:rsidRPr="00A02770" w:rsidRDefault="00007B34" w:rsidP="00007B34">
      <w:pPr>
        <w:pStyle w:val="Heading2"/>
      </w:pPr>
      <w:bookmarkStart w:id="15" w:name="_Toc141861549"/>
      <w:r w:rsidRPr="00A02770">
        <w:t>UiPath</w:t>
      </w:r>
      <w:bookmarkEnd w:id="15"/>
    </w:p>
    <w:p w14:paraId="3B1B81B3" w14:textId="77777777" w:rsidR="00652103" w:rsidRDefault="00652103" w:rsidP="00652103">
      <w:r w:rsidRPr="00A02770">
        <w:t>The following achievements were obtained in this category:</w:t>
      </w:r>
    </w:p>
    <w:tbl>
      <w:tblPr>
        <w:tblStyle w:val="TableGrid"/>
        <w:tblW w:w="3874" w:type="pct"/>
        <w:tblLook w:val="04A0" w:firstRow="1" w:lastRow="0" w:firstColumn="1" w:lastColumn="0" w:noHBand="0" w:noVBand="1"/>
      </w:tblPr>
      <w:tblGrid>
        <w:gridCol w:w="2133"/>
        <w:gridCol w:w="1425"/>
        <w:gridCol w:w="1994"/>
        <w:gridCol w:w="1000"/>
        <w:gridCol w:w="4511"/>
      </w:tblGrid>
      <w:tr w:rsidR="00CD2D15" w:rsidRPr="00A02770" w14:paraId="529A21A7" w14:textId="77777777" w:rsidTr="00F00D70">
        <w:tc>
          <w:tcPr>
            <w:tcW w:w="964" w:type="pct"/>
          </w:tcPr>
          <w:p w14:paraId="37B4150F" w14:textId="77777777" w:rsidR="00CD2D15" w:rsidRPr="00A02770" w:rsidRDefault="00CD2D15" w:rsidP="00F00D70">
            <w:pPr>
              <w:rPr>
                <w:b/>
                <w:bCs/>
              </w:rPr>
            </w:pPr>
            <w:r w:rsidRPr="00A02770">
              <w:rPr>
                <w:b/>
                <w:bCs/>
              </w:rPr>
              <w:t>Achievement</w:t>
            </w:r>
          </w:p>
        </w:tc>
        <w:tc>
          <w:tcPr>
            <w:tcW w:w="644" w:type="pct"/>
          </w:tcPr>
          <w:p w14:paraId="1298A0D1" w14:textId="77777777" w:rsidR="00CD2D15" w:rsidRPr="00A02770" w:rsidRDefault="00CD2D15" w:rsidP="00F00D70">
            <w:pPr>
              <w:rPr>
                <w:b/>
                <w:bCs/>
              </w:rPr>
            </w:pPr>
            <w:r w:rsidRPr="00A02770">
              <w:rPr>
                <w:b/>
                <w:bCs/>
              </w:rPr>
              <w:t>Type</w:t>
            </w:r>
          </w:p>
        </w:tc>
        <w:tc>
          <w:tcPr>
            <w:tcW w:w="901" w:type="pct"/>
          </w:tcPr>
          <w:p w14:paraId="045E2688" w14:textId="77777777" w:rsidR="00CD2D15" w:rsidRPr="00A02770" w:rsidRDefault="00CD2D15" w:rsidP="00F00D70">
            <w:pPr>
              <w:rPr>
                <w:b/>
                <w:bCs/>
              </w:rPr>
            </w:pPr>
            <w:r w:rsidRPr="00A02770">
              <w:rPr>
                <w:b/>
                <w:bCs/>
              </w:rPr>
              <w:t>Provider</w:t>
            </w:r>
          </w:p>
        </w:tc>
        <w:tc>
          <w:tcPr>
            <w:tcW w:w="452" w:type="pct"/>
          </w:tcPr>
          <w:p w14:paraId="2AF8D027" w14:textId="77777777" w:rsidR="00CD2D15" w:rsidRPr="00A02770" w:rsidRDefault="00CD2D15" w:rsidP="00F00D70">
            <w:pPr>
              <w:rPr>
                <w:b/>
                <w:bCs/>
              </w:rPr>
            </w:pPr>
            <w:r w:rsidRPr="00A02770">
              <w:rPr>
                <w:b/>
                <w:bCs/>
              </w:rPr>
              <w:t xml:space="preserve">Date </w:t>
            </w:r>
          </w:p>
        </w:tc>
        <w:tc>
          <w:tcPr>
            <w:tcW w:w="2039" w:type="pct"/>
          </w:tcPr>
          <w:p w14:paraId="26562A1B" w14:textId="77777777" w:rsidR="00CD2D15" w:rsidRPr="00A02770" w:rsidRDefault="00CD2D15" w:rsidP="00F00D70">
            <w:pPr>
              <w:rPr>
                <w:b/>
                <w:bCs/>
              </w:rPr>
            </w:pPr>
            <w:r w:rsidRPr="00A02770">
              <w:rPr>
                <w:b/>
                <w:bCs/>
              </w:rPr>
              <w:t>Reflection</w:t>
            </w:r>
          </w:p>
        </w:tc>
      </w:tr>
      <w:sdt>
        <w:sdtPr>
          <w:alias w:val="UiPath Achievements"/>
          <w:tag w:val="UiPath Achievements"/>
          <w:id w:val="329804550"/>
          <w15:repeatingSection/>
        </w:sdtPr>
        <w:sdtContent>
          <w:sdt>
            <w:sdtPr>
              <w:id w:val="720788772"/>
              <w:placeholder>
                <w:docPart w:val="1D20033D78BE41ADA010022BE5BCF6A2"/>
              </w:placeholder>
              <w15:repeatingSectionItem/>
            </w:sdtPr>
            <w:sdtContent>
              <w:tr w:rsidR="00CD2D15" w:rsidRPr="00A02770" w14:paraId="6B260B4D" w14:textId="77777777" w:rsidTr="00F00D70">
                <w:tc>
                  <w:tcPr>
                    <w:tcW w:w="964" w:type="pct"/>
                  </w:tcPr>
                  <w:p w14:paraId="7E09E752" w14:textId="77777777" w:rsidR="00CD2D15" w:rsidRPr="00A02770" w:rsidRDefault="00F00D70" w:rsidP="00F00D70">
                    <w:sdt>
                      <w:sdtPr>
                        <w:alias w:val="U Achievement Name"/>
                        <w:tag w:val="U Achievement Name"/>
                        <w:id w:val="2087263282"/>
                        <w:placeholder>
                          <w:docPart w:val="47EE70B942254212B5199CF7E7CD34D9"/>
                        </w:placeholder>
                        <w:showingPlcHdr/>
                        <w:text/>
                      </w:sdtPr>
                      <w:sdtContent>
                        <w:r w:rsidR="00CD2D15" w:rsidRPr="00A02770">
                          <w:rPr>
                            <w:rStyle w:val="PlaceholderText"/>
                            <w:color w:val="auto"/>
                          </w:rPr>
                          <w:t>Click or tap here to enter text.</w:t>
                        </w:r>
                      </w:sdtContent>
                    </w:sdt>
                  </w:p>
                </w:tc>
                <w:sdt>
                  <w:sdtPr>
                    <w:alias w:val="U Achievement Type"/>
                    <w:tag w:val="U Achievement Type"/>
                    <w:id w:val="-352654873"/>
                    <w:placeholder>
                      <w:docPart w:val="89C3A4E35C2C4F84BC76032AD5FE42AA"/>
                    </w:placeholder>
                    <w:showingPlcHdr/>
                    <w:text/>
                  </w:sdtPr>
                  <w:sdtContent>
                    <w:tc>
                      <w:tcPr>
                        <w:tcW w:w="644" w:type="pct"/>
                      </w:tcPr>
                      <w:p w14:paraId="5CFC24F5" w14:textId="77777777" w:rsidR="00CD2D15" w:rsidRPr="00A02770" w:rsidRDefault="00CD2D15" w:rsidP="00F00D70">
                        <w:r w:rsidRPr="00A02770">
                          <w:rPr>
                            <w:rStyle w:val="PlaceholderText"/>
                            <w:color w:val="auto"/>
                          </w:rPr>
                          <w:t>Click or tap here to enter text.</w:t>
                        </w:r>
                      </w:p>
                    </w:tc>
                  </w:sdtContent>
                </w:sdt>
                <w:sdt>
                  <w:sdtPr>
                    <w:alias w:val="U Achievement Provider"/>
                    <w:tag w:val="U Achievement Provider"/>
                    <w:id w:val="-1529026948"/>
                    <w:placeholder>
                      <w:docPart w:val="31959A6F25544E5A9C38827D7B3F2860"/>
                    </w:placeholder>
                    <w:showingPlcHdr/>
                    <w:text/>
                  </w:sdtPr>
                  <w:sdtContent>
                    <w:tc>
                      <w:tcPr>
                        <w:tcW w:w="901" w:type="pct"/>
                      </w:tcPr>
                      <w:p w14:paraId="5022A1B2" w14:textId="77777777" w:rsidR="00CD2D15" w:rsidRPr="00A02770" w:rsidRDefault="00CD2D15" w:rsidP="00F00D70">
                        <w:r w:rsidRPr="00A02770">
                          <w:rPr>
                            <w:rStyle w:val="PlaceholderText"/>
                            <w:color w:val="auto"/>
                          </w:rPr>
                          <w:t>Click or tap here to enter text.</w:t>
                        </w:r>
                      </w:p>
                    </w:tc>
                  </w:sdtContent>
                </w:sdt>
                <w:sdt>
                  <w:sdtPr>
                    <w:alias w:val="U Achievement Date"/>
                    <w:tag w:val="U Achievement Date"/>
                    <w:id w:val="-2001032811"/>
                    <w:placeholder>
                      <w:docPart w:val="4827293384FA4EA8A1DF79AB746C4AD6"/>
                    </w:placeholder>
                    <w:showingPlcHdr/>
                    <w:text/>
                  </w:sdtPr>
                  <w:sdtContent>
                    <w:tc>
                      <w:tcPr>
                        <w:tcW w:w="452" w:type="pct"/>
                      </w:tcPr>
                      <w:p w14:paraId="5BA20992" w14:textId="77777777" w:rsidR="00CD2D15" w:rsidRPr="00A02770" w:rsidRDefault="00CD2D15" w:rsidP="00F00D70">
                        <w:r w:rsidRPr="00A02770">
                          <w:rPr>
                            <w:rStyle w:val="PlaceholderText"/>
                            <w:color w:val="auto"/>
                          </w:rPr>
                          <w:t>Click or tap here to enter text.</w:t>
                        </w:r>
                      </w:p>
                    </w:tc>
                  </w:sdtContent>
                </w:sdt>
                <w:sdt>
                  <w:sdtPr>
                    <w:alias w:val="U Achievement Reflection"/>
                    <w:tag w:val="U Achievement Reflection"/>
                    <w:id w:val="604931860"/>
                    <w:placeholder>
                      <w:docPart w:val="4827293384FA4EA8A1DF79AB746C4AD6"/>
                    </w:placeholder>
                    <w:showingPlcHdr/>
                    <w:text/>
                  </w:sdtPr>
                  <w:sdtContent>
                    <w:tc>
                      <w:tcPr>
                        <w:tcW w:w="2039" w:type="pct"/>
                      </w:tcPr>
                      <w:p w14:paraId="7256130F" w14:textId="33AEFE82" w:rsidR="00CD2D15" w:rsidRPr="00A02770" w:rsidRDefault="00F37ADA" w:rsidP="00F00D70">
                        <w:r w:rsidRPr="00A02770">
                          <w:rPr>
                            <w:rStyle w:val="PlaceholderText"/>
                            <w:color w:val="auto"/>
                          </w:rPr>
                          <w:t>Click or tap here to enter text.</w:t>
                        </w:r>
                      </w:p>
                    </w:tc>
                  </w:sdtContent>
                </w:sdt>
              </w:tr>
            </w:sdtContent>
          </w:sdt>
        </w:sdtContent>
      </w:sdt>
    </w:tbl>
    <w:p w14:paraId="4E94BCCA" w14:textId="77777777" w:rsidR="00652103" w:rsidRPr="00A02770" w:rsidRDefault="00652103" w:rsidP="00652103"/>
    <w:p w14:paraId="4A2ECA93" w14:textId="0CE44452" w:rsidR="00007B34" w:rsidRPr="00A02770" w:rsidRDefault="00A02770" w:rsidP="00007B34">
      <w:pPr>
        <w:pStyle w:val="Heading2"/>
      </w:pPr>
      <w:bookmarkStart w:id="16" w:name="_Toc141861550"/>
      <w:r w:rsidRPr="00A02770">
        <w:t>Data Visualisation</w:t>
      </w:r>
      <w:bookmarkEnd w:id="16"/>
    </w:p>
    <w:p w14:paraId="64541805" w14:textId="77777777" w:rsidR="00652103" w:rsidRDefault="00652103" w:rsidP="00652103">
      <w:r w:rsidRPr="00A02770">
        <w:t>The following achievements were obtained in this category:</w:t>
      </w:r>
    </w:p>
    <w:tbl>
      <w:tblPr>
        <w:tblStyle w:val="TableGrid"/>
        <w:tblW w:w="3874" w:type="pct"/>
        <w:tblLook w:val="04A0" w:firstRow="1" w:lastRow="0" w:firstColumn="1" w:lastColumn="0" w:noHBand="0" w:noVBand="1"/>
      </w:tblPr>
      <w:tblGrid>
        <w:gridCol w:w="2133"/>
        <w:gridCol w:w="1425"/>
        <w:gridCol w:w="1994"/>
        <w:gridCol w:w="1000"/>
        <w:gridCol w:w="4511"/>
      </w:tblGrid>
      <w:tr w:rsidR="00CD2D15" w:rsidRPr="00A02770" w14:paraId="131C16E6" w14:textId="77777777" w:rsidTr="00F00D70">
        <w:tc>
          <w:tcPr>
            <w:tcW w:w="964" w:type="pct"/>
          </w:tcPr>
          <w:p w14:paraId="28BDC2A7" w14:textId="77777777" w:rsidR="00CD2D15" w:rsidRPr="00A02770" w:rsidRDefault="00CD2D15" w:rsidP="00F00D70">
            <w:pPr>
              <w:rPr>
                <w:b/>
                <w:bCs/>
              </w:rPr>
            </w:pPr>
            <w:r w:rsidRPr="00A02770">
              <w:rPr>
                <w:b/>
                <w:bCs/>
              </w:rPr>
              <w:lastRenderedPageBreak/>
              <w:t>Achievement</w:t>
            </w:r>
          </w:p>
        </w:tc>
        <w:tc>
          <w:tcPr>
            <w:tcW w:w="644" w:type="pct"/>
          </w:tcPr>
          <w:p w14:paraId="12E1550A" w14:textId="77777777" w:rsidR="00CD2D15" w:rsidRPr="00A02770" w:rsidRDefault="00CD2D15" w:rsidP="00F00D70">
            <w:pPr>
              <w:rPr>
                <w:b/>
                <w:bCs/>
              </w:rPr>
            </w:pPr>
            <w:r w:rsidRPr="00A02770">
              <w:rPr>
                <w:b/>
                <w:bCs/>
              </w:rPr>
              <w:t>Type</w:t>
            </w:r>
          </w:p>
        </w:tc>
        <w:tc>
          <w:tcPr>
            <w:tcW w:w="901" w:type="pct"/>
          </w:tcPr>
          <w:p w14:paraId="69882856" w14:textId="77777777" w:rsidR="00CD2D15" w:rsidRPr="00A02770" w:rsidRDefault="00CD2D15" w:rsidP="00F00D70">
            <w:pPr>
              <w:rPr>
                <w:b/>
                <w:bCs/>
              </w:rPr>
            </w:pPr>
            <w:r w:rsidRPr="00A02770">
              <w:rPr>
                <w:b/>
                <w:bCs/>
              </w:rPr>
              <w:t>Provider</w:t>
            </w:r>
          </w:p>
        </w:tc>
        <w:tc>
          <w:tcPr>
            <w:tcW w:w="452" w:type="pct"/>
          </w:tcPr>
          <w:p w14:paraId="278064ED" w14:textId="77777777" w:rsidR="00CD2D15" w:rsidRPr="00A02770" w:rsidRDefault="00CD2D15" w:rsidP="00F00D70">
            <w:pPr>
              <w:rPr>
                <w:b/>
                <w:bCs/>
              </w:rPr>
            </w:pPr>
            <w:r w:rsidRPr="00A02770">
              <w:rPr>
                <w:b/>
                <w:bCs/>
              </w:rPr>
              <w:t xml:space="preserve">Date </w:t>
            </w:r>
          </w:p>
        </w:tc>
        <w:tc>
          <w:tcPr>
            <w:tcW w:w="2039" w:type="pct"/>
          </w:tcPr>
          <w:p w14:paraId="03ACB157" w14:textId="77777777" w:rsidR="00CD2D15" w:rsidRPr="00A02770" w:rsidRDefault="00CD2D15" w:rsidP="00F00D70">
            <w:pPr>
              <w:rPr>
                <w:b/>
                <w:bCs/>
              </w:rPr>
            </w:pPr>
            <w:r w:rsidRPr="00A02770">
              <w:rPr>
                <w:b/>
                <w:bCs/>
              </w:rPr>
              <w:t>Reflection</w:t>
            </w:r>
          </w:p>
        </w:tc>
      </w:tr>
      <w:sdt>
        <w:sdtPr>
          <w:alias w:val="Data Visualisation Achievements"/>
          <w:tag w:val="Data Visualisation Achievements"/>
          <w:id w:val="1485516642"/>
          <w15:repeatingSection/>
        </w:sdtPr>
        <w:sdtContent>
          <w:sdt>
            <w:sdtPr>
              <w:id w:val="222729068"/>
              <w:placeholder>
                <w:docPart w:val="C02159E1AC8B40EDAD5608000E3BF80D"/>
              </w:placeholder>
              <w15:repeatingSectionItem/>
            </w:sdtPr>
            <w:sdtContent>
              <w:tr w:rsidR="00CD2D15" w:rsidRPr="00A02770" w14:paraId="01866EB6" w14:textId="77777777" w:rsidTr="00F00D70">
                <w:tc>
                  <w:tcPr>
                    <w:tcW w:w="964" w:type="pct"/>
                  </w:tcPr>
                  <w:p w14:paraId="37A72330" w14:textId="77777777" w:rsidR="00CD2D15" w:rsidRPr="00A02770" w:rsidRDefault="00F00D70" w:rsidP="00F00D70">
                    <w:sdt>
                      <w:sdtPr>
                        <w:alias w:val="DV Achievement Name"/>
                        <w:tag w:val="DV Achievement Name"/>
                        <w:id w:val="-297528312"/>
                        <w:placeholder>
                          <w:docPart w:val="5FCEFCA2AD6D47179470DB7E2D73A7B4"/>
                        </w:placeholder>
                        <w:showingPlcHdr/>
                        <w:text/>
                      </w:sdtPr>
                      <w:sdtContent>
                        <w:r w:rsidR="00CD2D15" w:rsidRPr="00A02770">
                          <w:rPr>
                            <w:rStyle w:val="PlaceholderText"/>
                            <w:color w:val="auto"/>
                          </w:rPr>
                          <w:t>Click or tap here to enter text.</w:t>
                        </w:r>
                      </w:sdtContent>
                    </w:sdt>
                  </w:p>
                </w:tc>
                <w:sdt>
                  <w:sdtPr>
                    <w:alias w:val="DV Achievement Type"/>
                    <w:tag w:val="DV Achievement Type"/>
                    <w:id w:val="-912472897"/>
                    <w:placeholder>
                      <w:docPart w:val="4AE9BCA5612B4DA7A9896DD6D2430229"/>
                    </w:placeholder>
                    <w:showingPlcHdr/>
                    <w:text/>
                  </w:sdtPr>
                  <w:sdtContent>
                    <w:tc>
                      <w:tcPr>
                        <w:tcW w:w="644" w:type="pct"/>
                      </w:tcPr>
                      <w:p w14:paraId="21FDB3AB" w14:textId="77777777" w:rsidR="00CD2D15" w:rsidRPr="00A02770" w:rsidRDefault="00CD2D15" w:rsidP="00F00D70">
                        <w:r w:rsidRPr="00A02770">
                          <w:rPr>
                            <w:rStyle w:val="PlaceholderText"/>
                            <w:color w:val="auto"/>
                          </w:rPr>
                          <w:t>Click or tap here to enter text.</w:t>
                        </w:r>
                      </w:p>
                    </w:tc>
                  </w:sdtContent>
                </w:sdt>
                <w:sdt>
                  <w:sdtPr>
                    <w:alias w:val="DV Achievement Provider"/>
                    <w:tag w:val="DV Achievement Provider"/>
                    <w:id w:val="1217550578"/>
                    <w:placeholder>
                      <w:docPart w:val="5BC85A486738442CBD725FCE52FBF194"/>
                    </w:placeholder>
                    <w:showingPlcHdr/>
                    <w:text/>
                  </w:sdtPr>
                  <w:sdtContent>
                    <w:tc>
                      <w:tcPr>
                        <w:tcW w:w="901" w:type="pct"/>
                      </w:tcPr>
                      <w:p w14:paraId="1CE268B0" w14:textId="77777777" w:rsidR="00CD2D15" w:rsidRPr="00A02770" w:rsidRDefault="00CD2D15" w:rsidP="00F00D70">
                        <w:r w:rsidRPr="00A02770">
                          <w:rPr>
                            <w:rStyle w:val="PlaceholderText"/>
                            <w:color w:val="auto"/>
                          </w:rPr>
                          <w:t>Click or tap here to enter text.</w:t>
                        </w:r>
                      </w:p>
                    </w:tc>
                  </w:sdtContent>
                </w:sdt>
                <w:sdt>
                  <w:sdtPr>
                    <w:alias w:val="DV Achievement Date"/>
                    <w:tag w:val="DV Achievement Date"/>
                    <w:id w:val="-2081973553"/>
                    <w:placeholder>
                      <w:docPart w:val="BDF855119EF9457AA00392A1F77C4E31"/>
                    </w:placeholder>
                    <w:showingPlcHdr/>
                    <w:text/>
                  </w:sdtPr>
                  <w:sdtContent>
                    <w:tc>
                      <w:tcPr>
                        <w:tcW w:w="452" w:type="pct"/>
                      </w:tcPr>
                      <w:p w14:paraId="34D6D8F1" w14:textId="77777777" w:rsidR="00CD2D15" w:rsidRPr="00A02770" w:rsidRDefault="00CD2D15" w:rsidP="00F00D70">
                        <w:r w:rsidRPr="00A02770">
                          <w:rPr>
                            <w:rStyle w:val="PlaceholderText"/>
                            <w:color w:val="auto"/>
                          </w:rPr>
                          <w:t>Click or tap here to enter text.</w:t>
                        </w:r>
                      </w:p>
                    </w:tc>
                  </w:sdtContent>
                </w:sdt>
                <w:sdt>
                  <w:sdtPr>
                    <w:alias w:val="DV Achievement Reflection"/>
                    <w:tag w:val="DV Achievement Reflection"/>
                    <w:id w:val="1238280191"/>
                    <w:placeholder>
                      <w:docPart w:val="BDF855119EF9457AA00392A1F77C4E31"/>
                    </w:placeholder>
                    <w:showingPlcHdr/>
                    <w:text/>
                  </w:sdtPr>
                  <w:sdtContent>
                    <w:tc>
                      <w:tcPr>
                        <w:tcW w:w="2039" w:type="pct"/>
                      </w:tcPr>
                      <w:p w14:paraId="314D6773" w14:textId="70294CDF" w:rsidR="00CD2D15" w:rsidRPr="00A02770" w:rsidRDefault="00F37ADA" w:rsidP="00F00D70">
                        <w:r w:rsidRPr="00A02770">
                          <w:rPr>
                            <w:rStyle w:val="PlaceholderText"/>
                            <w:color w:val="auto"/>
                          </w:rPr>
                          <w:t>Click or tap here to enter text.</w:t>
                        </w:r>
                      </w:p>
                    </w:tc>
                  </w:sdtContent>
                </w:sdt>
              </w:tr>
            </w:sdtContent>
          </w:sdt>
        </w:sdtContent>
      </w:sdt>
    </w:tbl>
    <w:p w14:paraId="72A5F926" w14:textId="3FF6BABD" w:rsidR="00652103" w:rsidRPr="00A02770" w:rsidRDefault="00652103" w:rsidP="00A02770"/>
    <w:p w14:paraId="6B938CE4" w14:textId="67877258" w:rsidR="00007B34" w:rsidRPr="00A02770" w:rsidRDefault="00007B34" w:rsidP="00007B34">
      <w:pPr>
        <w:pStyle w:val="Heading2"/>
      </w:pPr>
      <w:bookmarkStart w:id="17" w:name="_Toc141861551"/>
      <w:r w:rsidRPr="00A02770">
        <w:t>Other</w:t>
      </w:r>
      <w:bookmarkEnd w:id="17"/>
    </w:p>
    <w:p w14:paraId="33465450" w14:textId="77777777" w:rsidR="00652103" w:rsidRDefault="00652103" w:rsidP="00652103">
      <w:r w:rsidRPr="00A02770">
        <w:t>The following achievements were obtained in this category:</w:t>
      </w:r>
    </w:p>
    <w:tbl>
      <w:tblPr>
        <w:tblStyle w:val="TableGrid"/>
        <w:tblW w:w="3874" w:type="pct"/>
        <w:tblLook w:val="04A0" w:firstRow="1" w:lastRow="0" w:firstColumn="1" w:lastColumn="0" w:noHBand="0" w:noVBand="1"/>
      </w:tblPr>
      <w:tblGrid>
        <w:gridCol w:w="2133"/>
        <w:gridCol w:w="1425"/>
        <w:gridCol w:w="1994"/>
        <w:gridCol w:w="1000"/>
        <w:gridCol w:w="4511"/>
      </w:tblGrid>
      <w:tr w:rsidR="00CD2D15" w:rsidRPr="00A02770" w14:paraId="57813AA9" w14:textId="77777777" w:rsidTr="00F00D70">
        <w:tc>
          <w:tcPr>
            <w:tcW w:w="964" w:type="pct"/>
          </w:tcPr>
          <w:p w14:paraId="7106EBA8" w14:textId="77777777" w:rsidR="00CD2D15" w:rsidRPr="00A02770" w:rsidRDefault="00CD2D15" w:rsidP="00F00D70">
            <w:pPr>
              <w:rPr>
                <w:b/>
                <w:bCs/>
              </w:rPr>
            </w:pPr>
            <w:r w:rsidRPr="00A02770">
              <w:rPr>
                <w:b/>
                <w:bCs/>
              </w:rPr>
              <w:t>Achievement</w:t>
            </w:r>
          </w:p>
        </w:tc>
        <w:tc>
          <w:tcPr>
            <w:tcW w:w="644" w:type="pct"/>
          </w:tcPr>
          <w:p w14:paraId="318B760E" w14:textId="77777777" w:rsidR="00CD2D15" w:rsidRPr="00A02770" w:rsidRDefault="00CD2D15" w:rsidP="00F00D70">
            <w:pPr>
              <w:rPr>
                <w:b/>
                <w:bCs/>
              </w:rPr>
            </w:pPr>
            <w:r w:rsidRPr="00A02770">
              <w:rPr>
                <w:b/>
                <w:bCs/>
              </w:rPr>
              <w:t>Type</w:t>
            </w:r>
          </w:p>
        </w:tc>
        <w:tc>
          <w:tcPr>
            <w:tcW w:w="901" w:type="pct"/>
          </w:tcPr>
          <w:p w14:paraId="4E3CD1D3" w14:textId="77777777" w:rsidR="00CD2D15" w:rsidRPr="00A02770" w:rsidRDefault="00CD2D15" w:rsidP="00F00D70">
            <w:pPr>
              <w:rPr>
                <w:b/>
                <w:bCs/>
              </w:rPr>
            </w:pPr>
            <w:r w:rsidRPr="00A02770">
              <w:rPr>
                <w:b/>
                <w:bCs/>
              </w:rPr>
              <w:t>Provider</w:t>
            </w:r>
          </w:p>
        </w:tc>
        <w:tc>
          <w:tcPr>
            <w:tcW w:w="452" w:type="pct"/>
          </w:tcPr>
          <w:p w14:paraId="0E4A6439" w14:textId="77777777" w:rsidR="00CD2D15" w:rsidRPr="00A02770" w:rsidRDefault="00CD2D15" w:rsidP="00F00D70">
            <w:pPr>
              <w:rPr>
                <w:b/>
                <w:bCs/>
              </w:rPr>
            </w:pPr>
            <w:r w:rsidRPr="00A02770">
              <w:rPr>
                <w:b/>
                <w:bCs/>
              </w:rPr>
              <w:t xml:space="preserve">Date </w:t>
            </w:r>
          </w:p>
        </w:tc>
        <w:tc>
          <w:tcPr>
            <w:tcW w:w="2039" w:type="pct"/>
          </w:tcPr>
          <w:p w14:paraId="56F386A5" w14:textId="77777777" w:rsidR="00CD2D15" w:rsidRPr="00A02770" w:rsidRDefault="00CD2D15" w:rsidP="00F00D70">
            <w:pPr>
              <w:rPr>
                <w:b/>
                <w:bCs/>
              </w:rPr>
            </w:pPr>
            <w:r w:rsidRPr="00A02770">
              <w:rPr>
                <w:b/>
                <w:bCs/>
              </w:rPr>
              <w:t>Reflection</w:t>
            </w:r>
          </w:p>
        </w:tc>
      </w:tr>
      <w:sdt>
        <w:sdtPr>
          <w:alias w:val="Other Achievements"/>
          <w:tag w:val="Other Achievements"/>
          <w:id w:val="1886986152"/>
          <w15:repeatingSection/>
        </w:sdtPr>
        <w:sdtContent>
          <w:sdt>
            <w:sdtPr>
              <w:id w:val="-1327199586"/>
              <w:placeholder>
                <w:docPart w:val="7DD0E444D7CC494DBD6856392E8525A1"/>
              </w:placeholder>
              <w15:repeatingSectionItem/>
            </w:sdtPr>
            <w:sdtContent>
              <w:tr w:rsidR="00CD2D15" w:rsidRPr="00A02770" w14:paraId="1D19A62E" w14:textId="77777777" w:rsidTr="00F00D70">
                <w:tc>
                  <w:tcPr>
                    <w:tcW w:w="964" w:type="pct"/>
                  </w:tcPr>
                  <w:p w14:paraId="13B4539E" w14:textId="77777777" w:rsidR="00CD2D15" w:rsidRPr="00A02770" w:rsidRDefault="00F00D70" w:rsidP="00F00D70">
                    <w:sdt>
                      <w:sdtPr>
                        <w:alias w:val="O Achievement Name"/>
                        <w:tag w:val="O Achievement Name"/>
                        <w:id w:val="728886085"/>
                        <w:placeholder>
                          <w:docPart w:val="1005977AE0C74829948F18DAD2A3344E"/>
                        </w:placeholder>
                        <w:showingPlcHdr/>
                        <w:text/>
                      </w:sdtPr>
                      <w:sdtContent>
                        <w:r w:rsidR="00CD2D15" w:rsidRPr="00A02770">
                          <w:rPr>
                            <w:rStyle w:val="PlaceholderText"/>
                            <w:color w:val="auto"/>
                          </w:rPr>
                          <w:t>Click or tap here to enter text.</w:t>
                        </w:r>
                      </w:sdtContent>
                    </w:sdt>
                  </w:p>
                </w:tc>
                <w:sdt>
                  <w:sdtPr>
                    <w:alias w:val="O Achievement Type"/>
                    <w:tag w:val="O Achievement Type"/>
                    <w:id w:val="390162539"/>
                    <w:placeholder>
                      <w:docPart w:val="AD696A80E08C4F4BAD86470C27E00F09"/>
                    </w:placeholder>
                    <w:showingPlcHdr/>
                    <w:text/>
                  </w:sdtPr>
                  <w:sdtContent>
                    <w:tc>
                      <w:tcPr>
                        <w:tcW w:w="644" w:type="pct"/>
                      </w:tcPr>
                      <w:p w14:paraId="07F88F4C" w14:textId="77777777" w:rsidR="00CD2D15" w:rsidRPr="00A02770" w:rsidRDefault="00CD2D15" w:rsidP="00F00D70">
                        <w:r w:rsidRPr="00A02770">
                          <w:rPr>
                            <w:rStyle w:val="PlaceholderText"/>
                            <w:color w:val="auto"/>
                          </w:rPr>
                          <w:t>Click or tap here to enter text.</w:t>
                        </w:r>
                      </w:p>
                    </w:tc>
                  </w:sdtContent>
                </w:sdt>
                <w:sdt>
                  <w:sdtPr>
                    <w:alias w:val="O Achievement Provider"/>
                    <w:tag w:val="O Achievement Provider"/>
                    <w:id w:val="1497688523"/>
                    <w:placeholder>
                      <w:docPart w:val="95656B96310A450E90D4F3927038C916"/>
                    </w:placeholder>
                    <w:showingPlcHdr/>
                    <w:text/>
                  </w:sdtPr>
                  <w:sdtContent>
                    <w:tc>
                      <w:tcPr>
                        <w:tcW w:w="901" w:type="pct"/>
                      </w:tcPr>
                      <w:p w14:paraId="659E013E" w14:textId="77777777" w:rsidR="00CD2D15" w:rsidRPr="00A02770" w:rsidRDefault="00CD2D15" w:rsidP="00F00D70">
                        <w:r w:rsidRPr="00A02770">
                          <w:rPr>
                            <w:rStyle w:val="PlaceholderText"/>
                            <w:color w:val="auto"/>
                          </w:rPr>
                          <w:t>Click or tap here to enter text.</w:t>
                        </w:r>
                      </w:p>
                    </w:tc>
                  </w:sdtContent>
                </w:sdt>
                <w:sdt>
                  <w:sdtPr>
                    <w:alias w:val="O Achievement Date"/>
                    <w:tag w:val="O Achievement Date"/>
                    <w:id w:val="1845904620"/>
                    <w:placeholder>
                      <w:docPart w:val="A9B3CA430DAC44EA82AADA1B66616702"/>
                    </w:placeholder>
                    <w:showingPlcHdr/>
                    <w:text/>
                  </w:sdtPr>
                  <w:sdtContent>
                    <w:tc>
                      <w:tcPr>
                        <w:tcW w:w="452" w:type="pct"/>
                      </w:tcPr>
                      <w:p w14:paraId="79A28EEC" w14:textId="77777777" w:rsidR="00CD2D15" w:rsidRPr="00A02770" w:rsidRDefault="00CD2D15" w:rsidP="00F00D70">
                        <w:r w:rsidRPr="00A02770">
                          <w:rPr>
                            <w:rStyle w:val="PlaceholderText"/>
                            <w:color w:val="auto"/>
                          </w:rPr>
                          <w:t>Click or tap here to enter text.</w:t>
                        </w:r>
                      </w:p>
                    </w:tc>
                  </w:sdtContent>
                </w:sdt>
                <w:sdt>
                  <w:sdtPr>
                    <w:alias w:val="O Achievement Reflection"/>
                    <w:tag w:val="O Achievement Reflection"/>
                    <w:id w:val="1971942216"/>
                    <w:placeholder>
                      <w:docPart w:val="A9B3CA430DAC44EA82AADA1B66616702"/>
                    </w:placeholder>
                    <w:showingPlcHdr/>
                    <w:text/>
                  </w:sdtPr>
                  <w:sdtContent>
                    <w:tc>
                      <w:tcPr>
                        <w:tcW w:w="2039" w:type="pct"/>
                      </w:tcPr>
                      <w:p w14:paraId="6C51E70C" w14:textId="284C34D2" w:rsidR="00CD2D15" w:rsidRPr="00A02770" w:rsidRDefault="00F37ADA" w:rsidP="00F00D70">
                        <w:r w:rsidRPr="00A02770">
                          <w:rPr>
                            <w:rStyle w:val="PlaceholderText"/>
                            <w:color w:val="auto"/>
                          </w:rPr>
                          <w:t>Click or tap here to enter text.</w:t>
                        </w:r>
                      </w:p>
                    </w:tc>
                  </w:sdtContent>
                </w:sdt>
              </w:tr>
            </w:sdtContent>
          </w:sdt>
        </w:sdtContent>
      </w:sdt>
    </w:tbl>
    <w:p w14:paraId="37973FC4" w14:textId="77777777" w:rsidR="00A02770" w:rsidRPr="00A02770" w:rsidRDefault="00A02770" w:rsidP="00652103"/>
    <w:p w14:paraId="41F22179" w14:textId="77777777" w:rsidR="00A02770" w:rsidRPr="00A02770" w:rsidRDefault="00A02770" w:rsidP="00652103">
      <w:pPr>
        <w:pStyle w:val="Heading1"/>
        <w:sectPr w:rsidR="00A02770" w:rsidRPr="00A02770" w:rsidSect="00A02770">
          <w:pgSz w:w="16840" w:h="11907" w:orient="landscape" w:code="9"/>
          <w:pgMar w:top="1418" w:right="1134" w:bottom="1134" w:left="1418" w:header="851" w:footer="1134" w:gutter="0"/>
          <w:pgNumType w:start="1"/>
          <w:cols w:space="708"/>
          <w:docGrid w:linePitch="360"/>
        </w:sectPr>
      </w:pPr>
    </w:p>
    <w:p w14:paraId="743A8540" w14:textId="77777777" w:rsidR="00652103" w:rsidRPr="00A02770" w:rsidRDefault="00652103" w:rsidP="00652103">
      <w:pPr>
        <w:pStyle w:val="Heading1"/>
      </w:pPr>
      <w:bookmarkStart w:id="18" w:name="_Toc141861552"/>
      <w:r w:rsidRPr="00A02770">
        <w:lastRenderedPageBreak/>
        <w:t>Project Results</w:t>
      </w:r>
      <w:bookmarkEnd w:id="18"/>
    </w:p>
    <w:p w14:paraId="3BB4083B" w14:textId="3F9EEFED" w:rsidR="00F64DB0" w:rsidRPr="00A02770" w:rsidRDefault="004B7773" w:rsidP="00F64DB0">
      <w:r w:rsidRPr="00A02770">
        <w:t xml:space="preserve">The students were equipped with project briefs for five projects that aimed to guide them through the end-to-end journey of the </w:t>
      </w:r>
      <w:r w:rsidR="00F67357" w:rsidRPr="00A02770">
        <w:t>development lifecycle – from planning to reporting. Each project was assessed individually, according to specific criteria and the results of each project are captured below:</w:t>
      </w:r>
    </w:p>
    <w:tbl>
      <w:tblPr>
        <w:tblStyle w:val="TableGrid"/>
        <w:tblW w:w="0" w:type="auto"/>
        <w:tblLook w:val="04A0" w:firstRow="1" w:lastRow="0" w:firstColumn="1" w:lastColumn="0" w:noHBand="0" w:noVBand="1"/>
      </w:tblPr>
      <w:tblGrid>
        <w:gridCol w:w="3681"/>
        <w:gridCol w:w="1134"/>
        <w:gridCol w:w="4530"/>
      </w:tblGrid>
      <w:tr w:rsidR="00A02770" w:rsidRPr="00A02770" w14:paraId="30AA738E" w14:textId="77777777" w:rsidTr="000D6CE6">
        <w:tc>
          <w:tcPr>
            <w:tcW w:w="3681" w:type="dxa"/>
          </w:tcPr>
          <w:p w14:paraId="2EDA0610" w14:textId="7AEED642" w:rsidR="00AB1E9D" w:rsidRPr="00A02770" w:rsidRDefault="00AB1E9D" w:rsidP="00816D0B">
            <w:pPr>
              <w:spacing w:after="0"/>
              <w:jc w:val="left"/>
              <w:rPr>
                <w:b/>
                <w:bCs/>
              </w:rPr>
            </w:pPr>
            <w:r w:rsidRPr="00A02770">
              <w:rPr>
                <w:b/>
                <w:bCs/>
              </w:rPr>
              <w:t>Project</w:t>
            </w:r>
          </w:p>
        </w:tc>
        <w:tc>
          <w:tcPr>
            <w:tcW w:w="1134" w:type="dxa"/>
          </w:tcPr>
          <w:p w14:paraId="7D276F5F" w14:textId="13958752" w:rsidR="00AB1E9D" w:rsidRPr="00A02770" w:rsidRDefault="00AB1E9D" w:rsidP="000D6CE6">
            <w:pPr>
              <w:spacing w:after="0"/>
              <w:jc w:val="center"/>
              <w:rPr>
                <w:b/>
                <w:bCs/>
              </w:rPr>
            </w:pPr>
            <w:r w:rsidRPr="00A02770">
              <w:rPr>
                <w:b/>
                <w:bCs/>
              </w:rPr>
              <w:t>Result</w:t>
            </w:r>
          </w:p>
        </w:tc>
        <w:tc>
          <w:tcPr>
            <w:tcW w:w="4530" w:type="dxa"/>
          </w:tcPr>
          <w:p w14:paraId="6CE88E5D" w14:textId="6BD58F5A" w:rsidR="00AB1E9D" w:rsidRPr="00A02770" w:rsidRDefault="00AB1E9D" w:rsidP="00816D0B">
            <w:pPr>
              <w:spacing w:after="0"/>
              <w:rPr>
                <w:b/>
                <w:bCs/>
              </w:rPr>
            </w:pPr>
            <w:r w:rsidRPr="00A02770">
              <w:rPr>
                <w:b/>
                <w:bCs/>
              </w:rPr>
              <w:t>Rubric</w:t>
            </w:r>
          </w:p>
        </w:tc>
      </w:tr>
      <w:tr w:rsidR="00A02770" w:rsidRPr="00A02770" w14:paraId="1251D8AE" w14:textId="77777777" w:rsidTr="000D6CE6">
        <w:tc>
          <w:tcPr>
            <w:tcW w:w="3681" w:type="dxa"/>
          </w:tcPr>
          <w:p w14:paraId="161FEC79" w14:textId="5AA73719" w:rsidR="00AB1E9D" w:rsidRPr="00A02770" w:rsidRDefault="00AB1E9D" w:rsidP="00816D0B">
            <w:pPr>
              <w:spacing w:after="0"/>
              <w:jc w:val="left"/>
            </w:pPr>
            <w:r w:rsidRPr="00A02770">
              <w:t>Project 1: Agile</w:t>
            </w:r>
          </w:p>
        </w:tc>
        <w:sdt>
          <w:sdtPr>
            <w:alias w:val="P1 Result"/>
            <w:tag w:val="P1 Result"/>
            <w:id w:val="609082677"/>
            <w:placeholder>
              <w:docPart w:val="DefaultPlaceholder_-1854013440"/>
            </w:placeholder>
            <w:text/>
          </w:sdtPr>
          <w:sdtContent>
            <w:tc>
              <w:tcPr>
                <w:tcW w:w="1134" w:type="dxa"/>
              </w:tcPr>
              <w:p w14:paraId="61BFA849" w14:textId="5DB63A7B" w:rsidR="00AB1E9D" w:rsidRPr="00A02770" w:rsidRDefault="000D6CE6" w:rsidP="00816D0B">
                <w:pPr>
                  <w:spacing w:after="0"/>
                  <w:jc w:val="center"/>
                </w:pPr>
                <w:r w:rsidRPr="00A02770">
                  <w:t>P1 %</w:t>
                </w:r>
              </w:p>
            </w:tc>
          </w:sdtContent>
        </w:sdt>
        <w:sdt>
          <w:sdtPr>
            <w:alias w:val="P1 Rubric"/>
            <w:tag w:val="P1 Rubric"/>
            <w:id w:val="452753082"/>
            <w:placeholder>
              <w:docPart w:val="DefaultPlaceholder_-1854013440"/>
            </w:placeholder>
            <w:text/>
          </w:sdtPr>
          <w:sdtContent>
            <w:tc>
              <w:tcPr>
                <w:tcW w:w="4530" w:type="dxa"/>
              </w:tcPr>
              <w:p w14:paraId="10A7D98E" w14:textId="670435B0" w:rsidR="00AB1E9D" w:rsidRPr="00A02770" w:rsidRDefault="000D6CE6" w:rsidP="00816D0B">
                <w:pPr>
                  <w:spacing w:after="0"/>
                </w:pPr>
                <w:r w:rsidRPr="00A02770">
                  <w:t>P1 Rubric Link</w:t>
                </w:r>
              </w:p>
            </w:tc>
          </w:sdtContent>
        </w:sdt>
      </w:tr>
      <w:tr w:rsidR="00A02770" w:rsidRPr="00A02770" w14:paraId="04165B33" w14:textId="77777777" w:rsidTr="000D6CE6">
        <w:tc>
          <w:tcPr>
            <w:tcW w:w="3681" w:type="dxa"/>
          </w:tcPr>
          <w:p w14:paraId="68F2589C" w14:textId="103917AD" w:rsidR="000D6CE6" w:rsidRPr="00A02770" w:rsidRDefault="000D6CE6" w:rsidP="000D6CE6">
            <w:pPr>
              <w:spacing w:after="0"/>
              <w:jc w:val="left"/>
            </w:pPr>
            <w:r w:rsidRPr="00A02770">
              <w:t>Project 2: Web API</w:t>
            </w:r>
          </w:p>
        </w:tc>
        <w:sdt>
          <w:sdtPr>
            <w:alias w:val="P2 Result"/>
            <w:tag w:val="P2 Result"/>
            <w:id w:val="1038168925"/>
            <w:placeholder>
              <w:docPart w:val="5F7C38878AD44E7F9399B1B128A45935"/>
            </w:placeholder>
            <w:text/>
          </w:sdtPr>
          <w:sdtContent>
            <w:tc>
              <w:tcPr>
                <w:tcW w:w="1134" w:type="dxa"/>
              </w:tcPr>
              <w:p w14:paraId="343E4ADD" w14:textId="761293AB" w:rsidR="000D6CE6" w:rsidRPr="00A02770" w:rsidRDefault="000D6CE6" w:rsidP="000D6CE6">
                <w:pPr>
                  <w:spacing w:after="0"/>
                  <w:jc w:val="center"/>
                </w:pPr>
                <w:r w:rsidRPr="00A02770">
                  <w:t>P2 %</w:t>
                </w:r>
              </w:p>
            </w:tc>
          </w:sdtContent>
        </w:sdt>
        <w:sdt>
          <w:sdtPr>
            <w:alias w:val="P2 Rubric"/>
            <w:tag w:val="P2 Rubric"/>
            <w:id w:val="-789503387"/>
            <w:placeholder>
              <w:docPart w:val="C6C338495FCC437BAE6EDF03722FD7A0"/>
            </w:placeholder>
            <w:text/>
          </w:sdtPr>
          <w:sdtContent>
            <w:tc>
              <w:tcPr>
                <w:tcW w:w="4530" w:type="dxa"/>
              </w:tcPr>
              <w:p w14:paraId="54CAD33B" w14:textId="7A861BB3" w:rsidR="000D6CE6" w:rsidRPr="00A02770" w:rsidRDefault="000D6CE6" w:rsidP="000D6CE6">
                <w:pPr>
                  <w:spacing w:after="0"/>
                </w:pPr>
                <w:r w:rsidRPr="00A02770">
                  <w:t>P2 Rubric Link</w:t>
                </w:r>
              </w:p>
            </w:tc>
          </w:sdtContent>
        </w:sdt>
      </w:tr>
      <w:tr w:rsidR="00A02770" w:rsidRPr="00A02770" w14:paraId="3257593D" w14:textId="77777777" w:rsidTr="000D6CE6">
        <w:tc>
          <w:tcPr>
            <w:tcW w:w="3681" w:type="dxa"/>
          </w:tcPr>
          <w:p w14:paraId="68B5620E" w14:textId="3FB70F17" w:rsidR="000D6CE6" w:rsidRPr="00A02770" w:rsidRDefault="000D6CE6" w:rsidP="000D6CE6">
            <w:pPr>
              <w:spacing w:after="0"/>
              <w:jc w:val="left"/>
            </w:pPr>
            <w:r w:rsidRPr="00A02770">
              <w:t>Project 3: Patterns &amp; Standards</w:t>
            </w:r>
          </w:p>
        </w:tc>
        <w:sdt>
          <w:sdtPr>
            <w:alias w:val="P3 Result"/>
            <w:tag w:val="P3 Result"/>
            <w:id w:val="1470321348"/>
            <w:placeholder>
              <w:docPart w:val="21C833A086B94AE2A18DF2F1D5BBD074"/>
            </w:placeholder>
            <w:text/>
          </w:sdtPr>
          <w:sdtContent>
            <w:tc>
              <w:tcPr>
                <w:tcW w:w="1134" w:type="dxa"/>
              </w:tcPr>
              <w:p w14:paraId="117FAB93" w14:textId="7A3DC1E2" w:rsidR="000D6CE6" w:rsidRPr="00A02770" w:rsidRDefault="000D6CE6" w:rsidP="000D6CE6">
                <w:pPr>
                  <w:spacing w:after="0"/>
                  <w:jc w:val="center"/>
                </w:pPr>
                <w:r w:rsidRPr="00A02770">
                  <w:t>P3 %</w:t>
                </w:r>
              </w:p>
            </w:tc>
          </w:sdtContent>
        </w:sdt>
        <w:sdt>
          <w:sdtPr>
            <w:alias w:val="P3 Rubric"/>
            <w:tag w:val="P3 Rubric"/>
            <w:id w:val="1311674591"/>
            <w:placeholder>
              <w:docPart w:val="A5D593A4771B438E8331FE2DD326B59A"/>
            </w:placeholder>
            <w:text/>
          </w:sdtPr>
          <w:sdtContent>
            <w:tc>
              <w:tcPr>
                <w:tcW w:w="4530" w:type="dxa"/>
              </w:tcPr>
              <w:p w14:paraId="69E5DCDF" w14:textId="3D4A3579" w:rsidR="000D6CE6" w:rsidRPr="00A02770" w:rsidRDefault="000D6CE6" w:rsidP="000D6CE6">
                <w:pPr>
                  <w:spacing w:after="0"/>
                </w:pPr>
                <w:r w:rsidRPr="00A02770">
                  <w:t>P3 Rubric Link</w:t>
                </w:r>
              </w:p>
            </w:tc>
          </w:sdtContent>
        </w:sdt>
      </w:tr>
      <w:tr w:rsidR="00A02770" w:rsidRPr="00A02770" w14:paraId="3B105A90" w14:textId="77777777" w:rsidTr="000D6CE6">
        <w:tc>
          <w:tcPr>
            <w:tcW w:w="3681" w:type="dxa"/>
          </w:tcPr>
          <w:p w14:paraId="5C074729" w14:textId="58D4E517" w:rsidR="000D6CE6" w:rsidRPr="00A02770" w:rsidRDefault="000D6CE6" w:rsidP="000D6CE6">
            <w:pPr>
              <w:spacing w:after="0"/>
              <w:jc w:val="left"/>
            </w:pPr>
            <w:r w:rsidRPr="00A02770">
              <w:t>Project 4: RPA &amp; Testing</w:t>
            </w:r>
          </w:p>
        </w:tc>
        <w:sdt>
          <w:sdtPr>
            <w:alias w:val="P4 Result"/>
            <w:tag w:val="P4 Result"/>
            <w:id w:val="872197402"/>
            <w:placeholder>
              <w:docPart w:val="8978C7A8A787408E84B1CDF39F0F2B4D"/>
            </w:placeholder>
            <w:text/>
          </w:sdtPr>
          <w:sdtContent>
            <w:tc>
              <w:tcPr>
                <w:tcW w:w="1134" w:type="dxa"/>
              </w:tcPr>
              <w:p w14:paraId="1E41CD1C" w14:textId="7697EC78" w:rsidR="000D6CE6" w:rsidRPr="00A02770" w:rsidRDefault="000D6CE6" w:rsidP="000D6CE6">
                <w:pPr>
                  <w:spacing w:after="0"/>
                  <w:jc w:val="center"/>
                </w:pPr>
                <w:r w:rsidRPr="00A02770">
                  <w:t>P4 %</w:t>
                </w:r>
              </w:p>
            </w:tc>
          </w:sdtContent>
        </w:sdt>
        <w:sdt>
          <w:sdtPr>
            <w:alias w:val="P4 Rubric"/>
            <w:tag w:val="P4 Rubric"/>
            <w:id w:val="2037082522"/>
            <w:placeholder>
              <w:docPart w:val="73BDCBC9727D4F1098267CB603B01E54"/>
            </w:placeholder>
            <w:text/>
          </w:sdtPr>
          <w:sdtContent>
            <w:tc>
              <w:tcPr>
                <w:tcW w:w="4530" w:type="dxa"/>
              </w:tcPr>
              <w:p w14:paraId="5D665D26" w14:textId="00D41E24" w:rsidR="000D6CE6" w:rsidRPr="00A02770" w:rsidRDefault="000D6CE6" w:rsidP="000D6CE6">
                <w:pPr>
                  <w:spacing w:after="0"/>
                </w:pPr>
                <w:r w:rsidRPr="00A02770">
                  <w:t>P4 Rubric Link</w:t>
                </w:r>
              </w:p>
            </w:tc>
          </w:sdtContent>
        </w:sdt>
      </w:tr>
      <w:tr w:rsidR="00A02770" w:rsidRPr="00A02770" w14:paraId="557A428E" w14:textId="77777777" w:rsidTr="000D6CE6">
        <w:tc>
          <w:tcPr>
            <w:tcW w:w="3681" w:type="dxa"/>
          </w:tcPr>
          <w:p w14:paraId="7D6F2565" w14:textId="63579F48" w:rsidR="000D6CE6" w:rsidRPr="00A02770" w:rsidRDefault="000D6CE6" w:rsidP="000D6CE6">
            <w:pPr>
              <w:spacing w:after="0"/>
              <w:jc w:val="left"/>
            </w:pPr>
            <w:r w:rsidRPr="00A02770">
              <w:t>Project 5: Reporting &amp; Monitoring</w:t>
            </w:r>
          </w:p>
        </w:tc>
        <w:sdt>
          <w:sdtPr>
            <w:alias w:val="P5 Result"/>
            <w:tag w:val="P5 Result"/>
            <w:id w:val="-383410823"/>
            <w:placeholder>
              <w:docPart w:val="3B111942B6EA4E0FA1FB10A51D4D2EBE"/>
            </w:placeholder>
            <w:text/>
          </w:sdtPr>
          <w:sdtContent>
            <w:tc>
              <w:tcPr>
                <w:tcW w:w="1134" w:type="dxa"/>
              </w:tcPr>
              <w:p w14:paraId="2BFA80CA" w14:textId="32D27B6A" w:rsidR="000D6CE6" w:rsidRPr="00A02770" w:rsidRDefault="000D6CE6" w:rsidP="000D6CE6">
                <w:pPr>
                  <w:spacing w:after="0"/>
                  <w:jc w:val="center"/>
                </w:pPr>
                <w:r w:rsidRPr="00A02770">
                  <w:t>P5 %</w:t>
                </w:r>
              </w:p>
            </w:tc>
          </w:sdtContent>
        </w:sdt>
        <w:sdt>
          <w:sdtPr>
            <w:alias w:val="P5 Rubric"/>
            <w:tag w:val="P5 Rubric"/>
            <w:id w:val="637839134"/>
            <w:placeholder>
              <w:docPart w:val="D719901160E74433919E039B5A6716B8"/>
            </w:placeholder>
            <w:text/>
          </w:sdtPr>
          <w:sdtContent>
            <w:tc>
              <w:tcPr>
                <w:tcW w:w="4530" w:type="dxa"/>
              </w:tcPr>
              <w:p w14:paraId="442B8AD7" w14:textId="42750514" w:rsidR="000D6CE6" w:rsidRPr="00A02770" w:rsidRDefault="000D6CE6" w:rsidP="000D6CE6">
                <w:pPr>
                  <w:keepNext/>
                  <w:spacing w:after="0"/>
                </w:pPr>
                <w:r w:rsidRPr="00A02770">
                  <w:t>P5 Rubric Link</w:t>
                </w:r>
              </w:p>
            </w:tc>
          </w:sdtContent>
        </w:sdt>
      </w:tr>
    </w:tbl>
    <w:p w14:paraId="071E0643" w14:textId="2D2F7444" w:rsidR="00733F27" w:rsidRPr="00A02770" w:rsidRDefault="00733F27" w:rsidP="00733F27">
      <w:pPr>
        <w:pStyle w:val="Caption"/>
        <w:jc w:val="center"/>
        <w:rPr>
          <w:color w:val="auto"/>
        </w:rPr>
      </w:pPr>
      <w:r w:rsidRPr="00A02770">
        <w:rPr>
          <w:color w:val="auto"/>
        </w:rPr>
        <w:t xml:space="preserve">Table </w:t>
      </w:r>
      <w:r w:rsidR="00FA686B" w:rsidRPr="00A02770">
        <w:rPr>
          <w:color w:val="auto"/>
        </w:rPr>
        <w:fldChar w:fldCharType="begin"/>
      </w:r>
      <w:r w:rsidR="00FA686B" w:rsidRPr="00A02770">
        <w:rPr>
          <w:color w:val="auto"/>
        </w:rPr>
        <w:instrText xml:space="preserve"> STYLEREF 1 \s </w:instrText>
      </w:r>
      <w:r w:rsidR="00FA686B" w:rsidRPr="00A02770">
        <w:rPr>
          <w:color w:val="auto"/>
        </w:rPr>
        <w:fldChar w:fldCharType="separate"/>
      </w:r>
      <w:r w:rsidR="00A02770">
        <w:rPr>
          <w:noProof/>
          <w:color w:val="auto"/>
        </w:rPr>
        <w:t>3</w:t>
      </w:r>
      <w:r w:rsidR="00FA686B" w:rsidRPr="00A02770">
        <w:rPr>
          <w:color w:val="auto"/>
        </w:rPr>
        <w:fldChar w:fldCharType="end"/>
      </w:r>
      <w:r w:rsidR="00FA686B" w:rsidRPr="00A02770">
        <w:rPr>
          <w:color w:val="auto"/>
        </w:rPr>
        <w:noBreakHyphen/>
      </w:r>
      <w:r w:rsidR="00FA686B" w:rsidRPr="00A02770">
        <w:rPr>
          <w:color w:val="auto"/>
        </w:rPr>
        <w:fldChar w:fldCharType="begin"/>
      </w:r>
      <w:r w:rsidR="00FA686B" w:rsidRPr="00A02770">
        <w:rPr>
          <w:color w:val="auto"/>
        </w:rPr>
        <w:instrText xml:space="preserve"> SEQ Table \* ARABIC \s 1 </w:instrText>
      </w:r>
      <w:r w:rsidR="00FA686B" w:rsidRPr="00A02770">
        <w:rPr>
          <w:color w:val="auto"/>
        </w:rPr>
        <w:fldChar w:fldCharType="separate"/>
      </w:r>
      <w:r w:rsidR="00A02770">
        <w:rPr>
          <w:noProof/>
          <w:color w:val="auto"/>
        </w:rPr>
        <w:t>1</w:t>
      </w:r>
      <w:r w:rsidR="00FA686B" w:rsidRPr="00A02770">
        <w:rPr>
          <w:color w:val="auto"/>
        </w:rPr>
        <w:fldChar w:fldCharType="end"/>
      </w:r>
      <w:r w:rsidRPr="00A02770">
        <w:rPr>
          <w:color w:val="auto"/>
        </w:rPr>
        <w:t>: Project Results</w:t>
      </w:r>
    </w:p>
    <w:p w14:paraId="56C4EF44" w14:textId="7DC82920" w:rsidR="00A1605C" w:rsidRPr="00A02770" w:rsidRDefault="00C70211" w:rsidP="00166063">
      <w:r w:rsidRPr="00A02770">
        <w:t xml:space="preserve">Based on the performance </w:t>
      </w:r>
      <w:r w:rsidR="008B35A2" w:rsidRPr="00A02770">
        <w:t xml:space="preserve">detailed above, the student has </w:t>
      </w:r>
      <w:r w:rsidR="009052BC" w:rsidRPr="00A02770">
        <w:t xml:space="preserve">a participation mark of &lt;part mark&gt;. </w:t>
      </w:r>
      <w:r w:rsidR="00A1605C" w:rsidRPr="00A02770">
        <w:t>The participation mark for CMPG323 is subject to the following</w:t>
      </w:r>
      <w:r w:rsidR="00F24344" w:rsidRPr="00A02770">
        <w:t xml:space="preserve"> calculation as part of the module mark</w:t>
      </w:r>
      <w:r w:rsidR="00A1605C" w:rsidRPr="00A02770">
        <w:t>:</w:t>
      </w:r>
    </w:p>
    <w:p w14:paraId="0E1EE07A" w14:textId="77777777" w:rsidR="00F24344" w:rsidRPr="00A02770" w:rsidRDefault="00F24344">
      <w:pPr>
        <w:spacing w:after="0" w:line="240" w:lineRule="auto"/>
        <w:jc w:val="left"/>
      </w:pPr>
    </w:p>
    <w:p w14:paraId="222E56F2" w14:textId="77777777" w:rsidR="00F24344" w:rsidRPr="00A02770" w:rsidRDefault="00F24344" w:rsidP="00F24344">
      <w:pPr>
        <w:keepNext/>
        <w:spacing w:after="0" w:line="240" w:lineRule="auto"/>
        <w:jc w:val="center"/>
      </w:pPr>
      <w:r w:rsidRPr="00A02770">
        <w:rPr>
          <w:noProof/>
        </w:rPr>
        <w:drawing>
          <wp:inline distT="0" distB="0" distL="0" distR="0" wp14:anchorId="3291EE5D" wp14:editId="2D2D99DC">
            <wp:extent cx="5409972" cy="3201581"/>
            <wp:effectExtent l="19050" t="19050" r="1968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643" t="-2104" r="1775" b="-1"/>
                    <a:stretch/>
                  </pic:blipFill>
                  <pic:spPr bwMode="auto">
                    <a:xfrm>
                      <a:off x="0" y="0"/>
                      <a:ext cx="5473811" cy="323936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4879AF" w14:textId="0633496F" w:rsidR="00652103" w:rsidRPr="00A02770" w:rsidRDefault="00F24344" w:rsidP="00F24344">
      <w:pPr>
        <w:pStyle w:val="Caption"/>
        <w:jc w:val="center"/>
        <w:rPr>
          <w:rFonts w:ascii="Arial Bold" w:hAnsi="Arial Bold" w:cs="Arial"/>
          <w:b w:val="0"/>
          <w:bCs w:val="0"/>
          <w:color w:val="auto"/>
          <w:kern w:val="32"/>
          <w:sz w:val="24"/>
          <w:szCs w:val="24"/>
        </w:rPr>
      </w:pPr>
      <w:r w:rsidRPr="00A02770">
        <w:rPr>
          <w:color w:val="auto"/>
        </w:rPr>
        <w:t xml:space="preserve">Figure </w:t>
      </w:r>
      <w:r w:rsidRPr="00A02770">
        <w:rPr>
          <w:color w:val="auto"/>
        </w:rPr>
        <w:fldChar w:fldCharType="begin"/>
      </w:r>
      <w:r w:rsidRPr="00A02770">
        <w:rPr>
          <w:color w:val="auto"/>
        </w:rPr>
        <w:instrText xml:space="preserve"> STYLEREF 1 \s </w:instrText>
      </w:r>
      <w:r w:rsidRPr="00A02770">
        <w:rPr>
          <w:color w:val="auto"/>
        </w:rPr>
        <w:fldChar w:fldCharType="separate"/>
      </w:r>
      <w:r w:rsidR="00A02770">
        <w:rPr>
          <w:noProof/>
          <w:color w:val="auto"/>
        </w:rPr>
        <w:t>3</w:t>
      </w:r>
      <w:r w:rsidRPr="00A02770">
        <w:rPr>
          <w:color w:val="auto"/>
        </w:rPr>
        <w:fldChar w:fldCharType="end"/>
      </w:r>
      <w:r w:rsidRPr="00A02770">
        <w:rPr>
          <w:color w:val="auto"/>
        </w:rPr>
        <w:noBreakHyphen/>
      </w:r>
      <w:r w:rsidRPr="00A02770">
        <w:rPr>
          <w:color w:val="auto"/>
        </w:rPr>
        <w:fldChar w:fldCharType="begin"/>
      </w:r>
      <w:r w:rsidRPr="00A02770">
        <w:rPr>
          <w:color w:val="auto"/>
        </w:rPr>
        <w:instrText xml:space="preserve"> SEQ Figure \* ARABIC \s 1 </w:instrText>
      </w:r>
      <w:r w:rsidRPr="00A02770">
        <w:rPr>
          <w:color w:val="auto"/>
        </w:rPr>
        <w:fldChar w:fldCharType="separate"/>
      </w:r>
      <w:r w:rsidR="00A02770">
        <w:rPr>
          <w:noProof/>
          <w:color w:val="auto"/>
        </w:rPr>
        <w:t>1</w:t>
      </w:r>
      <w:r w:rsidRPr="00A02770">
        <w:rPr>
          <w:color w:val="auto"/>
        </w:rPr>
        <w:fldChar w:fldCharType="end"/>
      </w:r>
      <w:r w:rsidRPr="00A02770">
        <w:rPr>
          <w:color w:val="auto"/>
        </w:rPr>
        <w:t>: Module Mark Calculation</w:t>
      </w:r>
    </w:p>
    <w:p w14:paraId="594BC542" w14:textId="77777777" w:rsidR="00F24344" w:rsidRPr="00A02770" w:rsidRDefault="00F24344">
      <w:pPr>
        <w:spacing w:after="0" w:line="240" w:lineRule="auto"/>
        <w:jc w:val="left"/>
        <w:rPr>
          <w:rFonts w:ascii="Arial Bold" w:hAnsi="Arial Bold" w:cs="Arial"/>
          <w:b/>
          <w:bCs/>
          <w:kern w:val="32"/>
          <w:sz w:val="24"/>
          <w:szCs w:val="24"/>
        </w:rPr>
      </w:pPr>
      <w:r w:rsidRPr="00A02770">
        <w:br w:type="page"/>
      </w:r>
    </w:p>
    <w:p w14:paraId="792AFC99" w14:textId="3CC47F13" w:rsidR="00652103" w:rsidRPr="00A02770" w:rsidRDefault="00652103" w:rsidP="00652103">
      <w:pPr>
        <w:pStyle w:val="Heading1"/>
      </w:pPr>
      <w:bookmarkStart w:id="19" w:name="_Toc141861553"/>
      <w:r w:rsidRPr="00A02770">
        <w:lastRenderedPageBreak/>
        <w:t>Project Retrospectives</w:t>
      </w:r>
      <w:bookmarkEnd w:id="19"/>
    </w:p>
    <w:p w14:paraId="42ACE03A" w14:textId="6E8BAF60" w:rsidR="007A27E4" w:rsidRPr="00A02770" w:rsidRDefault="007A27E4" w:rsidP="007A27E4">
      <w:r w:rsidRPr="00A02770">
        <w:t>Students are encouraged to reflect on every project to determine what went well and should be carried over to the next project, what did not go well and should be focused on to ensure success on the next project as well as what needs to be improved on the next project. The following retrospective items were captured for each project:</w:t>
      </w:r>
    </w:p>
    <w:tbl>
      <w:tblPr>
        <w:tblStyle w:val="TableGrid"/>
        <w:tblW w:w="9344" w:type="dxa"/>
        <w:tblLook w:val="04A0" w:firstRow="1" w:lastRow="0" w:firstColumn="1" w:lastColumn="0" w:noHBand="0" w:noVBand="1"/>
      </w:tblPr>
      <w:tblGrid>
        <w:gridCol w:w="2263"/>
        <w:gridCol w:w="2268"/>
        <w:gridCol w:w="2477"/>
        <w:gridCol w:w="2336"/>
      </w:tblGrid>
      <w:tr w:rsidR="00A02770" w:rsidRPr="00A02770" w14:paraId="555CDE66" w14:textId="77777777" w:rsidTr="00FA686B">
        <w:tc>
          <w:tcPr>
            <w:tcW w:w="2263" w:type="dxa"/>
          </w:tcPr>
          <w:p w14:paraId="3963706A" w14:textId="427945BD" w:rsidR="00D25889" w:rsidRPr="00A02770" w:rsidRDefault="00D25889" w:rsidP="00816D0B">
            <w:pPr>
              <w:spacing w:after="0"/>
              <w:jc w:val="left"/>
              <w:rPr>
                <w:b/>
                <w:bCs/>
              </w:rPr>
            </w:pPr>
            <w:r w:rsidRPr="00A02770">
              <w:rPr>
                <w:b/>
                <w:bCs/>
              </w:rPr>
              <w:t>Project</w:t>
            </w:r>
          </w:p>
        </w:tc>
        <w:tc>
          <w:tcPr>
            <w:tcW w:w="2268" w:type="dxa"/>
          </w:tcPr>
          <w:p w14:paraId="43F67D89" w14:textId="73A7048E" w:rsidR="00D25889" w:rsidRPr="00A02770" w:rsidRDefault="00D25889" w:rsidP="00816D0B">
            <w:pPr>
              <w:spacing w:after="0"/>
              <w:jc w:val="left"/>
              <w:rPr>
                <w:b/>
                <w:bCs/>
              </w:rPr>
            </w:pPr>
            <w:r w:rsidRPr="00A02770">
              <w:rPr>
                <w:b/>
                <w:bCs/>
              </w:rPr>
              <w:t>What went well?</w:t>
            </w:r>
          </w:p>
        </w:tc>
        <w:tc>
          <w:tcPr>
            <w:tcW w:w="2477" w:type="dxa"/>
          </w:tcPr>
          <w:p w14:paraId="623AC3DD" w14:textId="75F905A6" w:rsidR="00D25889" w:rsidRPr="00A02770" w:rsidRDefault="00D25889" w:rsidP="00816D0B">
            <w:pPr>
              <w:spacing w:after="0" w:line="240" w:lineRule="auto"/>
              <w:jc w:val="left"/>
              <w:rPr>
                <w:b/>
                <w:bCs/>
              </w:rPr>
            </w:pPr>
            <w:r w:rsidRPr="00A02770">
              <w:rPr>
                <w:b/>
                <w:bCs/>
              </w:rPr>
              <w:t>What did not go well?</w:t>
            </w:r>
          </w:p>
        </w:tc>
        <w:tc>
          <w:tcPr>
            <w:tcW w:w="2336" w:type="dxa"/>
          </w:tcPr>
          <w:p w14:paraId="0378DFFD" w14:textId="2CB8CE56" w:rsidR="00D25889" w:rsidRPr="00A02770" w:rsidRDefault="00D25889" w:rsidP="00816D0B">
            <w:pPr>
              <w:spacing w:after="0" w:line="240" w:lineRule="auto"/>
              <w:jc w:val="left"/>
              <w:rPr>
                <w:b/>
                <w:bCs/>
              </w:rPr>
            </w:pPr>
            <w:r w:rsidRPr="00A02770">
              <w:rPr>
                <w:b/>
                <w:bCs/>
              </w:rPr>
              <w:t>What needs to be improved?</w:t>
            </w:r>
          </w:p>
        </w:tc>
      </w:tr>
      <w:tr w:rsidR="00A02770" w:rsidRPr="00A02770" w14:paraId="138B06BB" w14:textId="77777777" w:rsidTr="00FA686B">
        <w:tc>
          <w:tcPr>
            <w:tcW w:w="2263" w:type="dxa"/>
          </w:tcPr>
          <w:p w14:paraId="7DB040DB" w14:textId="41752D17" w:rsidR="007B2E98" w:rsidRPr="00A02770" w:rsidRDefault="007B2E98" w:rsidP="007B2E98">
            <w:pPr>
              <w:spacing w:after="0"/>
              <w:jc w:val="left"/>
              <w:rPr>
                <w:b/>
                <w:bCs/>
              </w:rPr>
            </w:pPr>
            <w:r w:rsidRPr="00A02770">
              <w:t>Project 1: Agile</w:t>
            </w:r>
          </w:p>
        </w:tc>
        <w:sdt>
          <w:sdtPr>
            <w:rPr>
              <w:b/>
              <w:bCs/>
            </w:rPr>
            <w:alias w:val="P1 WWW"/>
            <w:tag w:val="P1 WWW"/>
            <w:id w:val="558058282"/>
            <w:placeholder>
              <w:docPart w:val="69AA218CA64E460089E6AFC6B54B9C4A"/>
            </w:placeholder>
            <w:showingPlcHdr/>
            <w:text/>
          </w:sdtPr>
          <w:sdtContent>
            <w:tc>
              <w:tcPr>
                <w:tcW w:w="2268" w:type="dxa"/>
              </w:tcPr>
              <w:p w14:paraId="66CCC4D8" w14:textId="77559C42" w:rsidR="007B2E98" w:rsidRPr="00A02770" w:rsidRDefault="007B2E98" w:rsidP="007B2E98">
                <w:pPr>
                  <w:spacing w:after="0"/>
                  <w:jc w:val="left"/>
                  <w:rPr>
                    <w:b/>
                    <w:bCs/>
                  </w:rPr>
                </w:pPr>
                <w:r w:rsidRPr="00A02770">
                  <w:rPr>
                    <w:rStyle w:val="PlaceholderText"/>
                    <w:color w:val="auto"/>
                  </w:rPr>
                  <w:t>Click or tap here to enter text.</w:t>
                </w:r>
              </w:p>
            </w:tc>
          </w:sdtContent>
        </w:sdt>
        <w:sdt>
          <w:sdtPr>
            <w:rPr>
              <w:b/>
              <w:bCs/>
            </w:rPr>
            <w:alias w:val="P1 WDNGW"/>
            <w:tag w:val="P1 WDNGW"/>
            <w:id w:val="-2029791971"/>
            <w:placeholder>
              <w:docPart w:val="3BDDC2E168004D8FB298612920BBD015"/>
            </w:placeholder>
            <w:showingPlcHdr/>
            <w:text/>
          </w:sdtPr>
          <w:sdtContent>
            <w:tc>
              <w:tcPr>
                <w:tcW w:w="2477" w:type="dxa"/>
              </w:tcPr>
              <w:p w14:paraId="58A891D8" w14:textId="120E9692" w:rsidR="007B2E98" w:rsidRPr="00A02770" w:rsidRDefault="007B2E98" w:rsidP="007B2E98">
                <w:pPr>
                  <w:spacing w:after="0" w:line="240" w:lineRule="auto"/>
                  <w:jc w:val="left"/>
                </w:pPr>
                <w:r w:rsidRPr="00A02770">
                  <w:rPr>
                    <w:rStyle w:val="PlaceholderText"/>
                    <w:color w:val="auto"/>
                  </w:rPr>
                  <w:t>Click or tap here to enter text.</w:t>
                </w:r>
              </w:p>
            </w:tc>
          </w:sdtContent>
        </w:sdt>
        <w:sdt>
          <w:sdtPr>
            <w:rPr>
              <w:b/>
              <w:bCs/>
            </w:rPr>
            <w:alias w:val="P1 WNTBI"/>
            <w:tag w:val="P1 WNTBI"/>
            <w:id w:val="-1127166321"/>
            <w:placeholder>
              <w:docPart w:val="0A9E3503371D4D26810C25FA12438D8D"/>
            </w:placeholder>
            <w:showingPlcHdr/>
            <w:text/>
          </w:sdtPr>
          <w:sdtContent>
            <w:tc>
              <w:tcPr>
                <w:tcW w:w="2336" w:type="dxa"/>
              </w:tcPr>
              <w:p w14:paraId="55F00394" w14:textId="585D945F" w:rsidR="007B2E98" w:rsidRPr="00A02770" w:rsidRDefault="007B2E98" w:rsidP="007B2E98">
                <w:pPr>
                  <w:spacing w:after="0" w:line="240" w:lineRule="auto"/>
                  <w:jc w:val="left"/>
                </w:pPr>
                <w:r w:rsidRPr="00A02770">
                  <w:rPr>
                    <w:rStyle w:val="PlaceholderText"/>
                    <w:color w:val="auto"/>
                  </w:rPr>
                  <w:t>Click or tap here to enter text.</w:t>
                </w:r>
              </w:p>
            </w:tc>
          </w:sdtContent>
        </w:sdt>
      </w:tr>
      <w:tr w:rsidR="00A02770" w:rsidRPr="00A02770" w14:paraId="3841FA0F" w14:textId="77777777" w:rsidTr="00FA686B">
        <w:tc>
          <w:tcPr>
            <w:tcW w:w="2263" w:type="dxa"/>
          </w:tcPr>
          <w:p w14:paraId="7DC503EB" w14:textId="474FA57E" w:rsidR="007B2E98" w:rsidRPr="00A02770" w:rsidRDefault="007B2E98" w:rsidP="007B2E98">
            <w:pPr>
              <w:spacing w:after="0"/>
              <w:jc w:val="left"/>
              <w:rPr>
                <w:b/>
                <w:bCs/>
              </w:rPr>
            </w:pPr>
            <w:r w:rsidRPr="00A02770">
              <w:t>Project 2: Web API</w:t>
            </w:r>
          </w:p>
        </w:tc>
        <w:sdt>
          <w:sdtPr>
            <w:rPr>
              <w:b/>
              <w:bCs/>
            </w:rPr>
            <w:alias w:val="P2 WWW"/>
            <w:tag w:val="P2 WWW"/>
            <w:id w:val="-1729756200"/>
            <w:placeholder>
              <w:docPart w:val="CCEE3B5BB7F94FF4BCB0D979C9E80A98"/>
            </w:placeholder>
            <w:showingPlcHdr/>
            <w:text/>
          </w:sdtPr>
          <w:sdtContent>
            <w:tc>
              <w:tcPr>
                <w:tcW w:w="2268" w:type="dxa"/>
              </w:tcPr>
              <w:p w14:paraId="578E0022" w14:textId="4E3A290D" w:rsidR="007B2E98" w:rsidRPr="00A02770" w:rsidRDefault="007B2E98" w:rsidP="007B2E98">
                <w:pPr>
                  <w:spacing w:after="0"/>
                  <w:jc w:val="left"/>
                  <w:rPr>
                    <w:b/>
                    <w:bCs/>
                  </w:rPr>
                </w:pPr>
                <w:r w:rsidRPr="00A02770">
                  <w:rPr>
                    <w:rStyle w:val="PlaceholderText"/>
                    <w:color w:val="auto"/>
                  </w:rPr>
                  <w:t>Click or tap here to enter text.</w:t>
                </w:r>
              </w:p>
            </w:tc>
          </w:sdtContent>
        </w:sdt>
        <w:sdt>
          <w:sdtPr>
            <w:rPr>
              <w:b/>
              <w:bCs/>
            </w:rPr>
            <w:alias w:val="P2 WDNGW"/>
            <w:tag w:val="P2 WDNGW"/>
            <w:id w:val="1232282145"/>
            <w:placeholder>
              <w:docPart w:val="0765AFA45B5B46E1B2AA8A92EF41FED2"/>
            </w:placeholder>
            <w:showingPlcHdr/>
            <w:text/>
          </w:sdtPr>
          <w:sdtContent>
            <w:tc>
              <w:tcPr>
                <w:tcW w:w="2477" w:type="dxa"/>
              </w:tcPr>
              <w:p w14:paraId="7DA80E23" w14:textId="4721DA9D" w:rsidR="007B2E98" w:rsidRPr="00A02770" w:rsidRDefault="007B2E98" w:rsidP="007B2E98">
                <w:pPr>
                  <w:spacing w:after="0" w:line="240" w:lineRule="auto"/>
                  <w:jc w:val="left"/>
                </w:pPr>
                <w:r w:rsidRPr="00A02770">
                  <w:rPr>
                    <w:rStyle w:val="PlaceholderText"/>
                    <w:color w:val="auto"/>
                  </w:rPr>
                  <w:t>Click or tap here to enter text.</w:t>
                </w:r>
              </w:p>
            </w:tc>
          </w:sdtContent>
        </w:sdt>
        <w:sdt>
          <w:sdtPr>
            <w:rPr>
              <w:b/>
              <w:bCs/>
            </w:rPr>
            <w:alias w:val="P2 WNTBI"/>
            <w:tag w:val="P2 WNTBI"/>
            <w:id w:val="1449507081"/>
            <w:placeholder>
              <w:docPart w:val="1508DB9DFF1646E8B6A5A40984CB749C"/>
            </w:placeholder>
            <w:showingPlcHdr/>
            <w:text/>
          </w:sdtPr>
          <w:sdtContent>
            <w:tc>
              <w:tcPr>
                <w:tcW w:w="2336" w:type="dxa"/>
              </w:tcPr>
              <w:p w14:paraId="3333433C" w14:textId="7521B918" w:rsidR="007B2E98" w:rsidRPr="00A02770" w:rsidRDefault="007B2E98" w:rsidP="007B2E98">
                <w:pPr>
                  <w:spacing w:after="0" w:line="240" w:lineRule="auto"/>
                  <w:jc w:val="left"/>
                </w:pPr>
                <w:r w:rsidRPr="00A02770">
                  <w:rPr>
                    <w:rStyle w:val="PlaceholderText"/>
                    <w:color w:val="auto"/>
                  </w:rPr>
                  <w:t>Click or tap here to enter text.</w:t>
                </w:r>
              </w:p>
            </w:tc>
          </w:sdtContent>
        </w:sdt>
      </w:tr>
      <w:tr w:rsidR="00A02770" w:rsidRPr="00A02770" w14:paraId="457BFFFC" w14:textId="77777777" w:rsidTr="00FA686B">
        <w:tc>
          <w:tcPr>
            <w:tcW w:w="2263" w:type="dxa"/>
          </w:tcPr>
          <w:p w14:paraId="25047147" w14:textId="558CC051" w:rsidR="007B2E98" w:rsidRPr="00A02770" w:rsidRDefault="007B2E98" w:rsidP="007B2E98">
            <w:pPr>
              <w:spacing w:after="0"/>
              <w:jc w:val="left"/>
              <w:rPr>
                <w:b/>
                <w:bCs/>
              </w:rPr>
            </w:pPr>
            <w:r w:rsidRPr="00A02770">
              <w:t>Project 3: Patterns &amp; Standards</w:t>
            </w:r>
          </w:p>
        </w:tc>
        <w:sdt>
          <w:sdtPr>
            <w:rPr>
              <w:b/>
              <w:bCs/>
            </w:rPr>
            <w:alias w:val="P3 WWW"/>
            <w:tag w:val="P3 WWW"/>
            <w:id w:val="707523318"/>
            <w:placeholder>
              <w:docPart w:val="7AA20104FB9F4D0382F457D73C87E061"/>
            </w:placeholder>
            <w:showingPlcHdr/>
            <w:text/>
          </w:sdtPr>
          <w:sdtContent>
            <w:tc>
              <w:tcPr>
                <w:tcW w:w="2268" w:type="dxa"/>
              </w:tcPr>
              <w:p w14:paraId="5622F63A" w14:textId="10F76D9D" w:rsidR="007B2E98" w:rsidRPr="00A02770" w:rsidRDefault="007B2E98" w:rsidP="007B2E98">
                <w:pPr>
                  <w:spacing w:after="0"/>
                  <w:jc w:val="left"/>
                  <w:rPr>
                    <w:b/>
                    <w:bCs/>
                  </w:rPr>
                </w:pPr>
                <w:r w:rsidRPr="00A02770">
                  <w:rPr>
                    <w:rStyle w:val="PlaceholderText"/>
                    <w:color w:val="auto"/>
                  </w:rPr>
                  <w:t>Click or tap here to enter text.</w:t>
                </w:r>
              </w:p>
            </w:tc>
          </w:sdtContent>
        </w:sdt>
        <w:sdt>
          <w:sdtPr>
            <w:rPr>
              <w:b/>
              <w:bCs/>
            </w:rPr>
            <w:alias w:val="P3 WDNGW"/>
            <w:tag w:val="P3 WDNGW"/>
            <w:id w:val="805820739"/>
            <w:placeholder>
              <w:docPart w:val="327F26CDE78B494B8BD6E47A82F2BB7F"/>
            </w:placeholder>
            <w:showingPlcHdr/>
            <w:text/>
          </w:sdtPr>
          <w:sdtContent>
            <w:tc>
              <w:tcPr>
                <w:tcW w:w="2477" w:type="dxa"/>
              </w:tcPr>
              <w:p w14:paraId="164CF4AD" w14:textId="1DF20734" w:rsidR="007B2E98" w:rsidRPr="00A02770" w:rsidRDefault="007B2E98" w:rsidP="007B2E98">
                <w:pPr>
                  <w:spacing w:after="0" w:line="240" w:lineRule="auto"/>
                  <w:jc w:val="left"/>
                </w:pPr>
                <w:r w:rsidRPr="00A02770">
                  <w:rPr>
                    <w:rStyle w:val="PlaceholderText"/>
                    <w:color w:val="auto"/>
                  </w:rPr>
                  <w:t>Click or tap here to enter text.</w:t>
                </w:r>
              </w:p>
            </w:tc>
          </w:sdtContent>
        </w:sdt>
        <w:sdt>
          <w:sdtPr>
            <w:rPr>
              <w:b/>
              <w:bCs/>
            </w:rPr>
            <w:alias w:val="P3 WNTBI"/>
            <w:tag w:val="P3 WNTBI"/>
            <w:id w:val="1997526988"/>
            <w:placeholder>
              <w:docPart w:val="593E6C3DC99C4356B9D1A2024EEBFCBE"/>
            </w:placeholder>
            <w:showingPlcHdr/>
            <w:text/>
          </w:sdtPr>
          <w:sdtContent>
            <w:tc>
              <w:tcPr>
                <w:tcW w:w="2336" w:type="dxa"/>
              </w:tcPr>
              <w:p w14:paraId="21535004" w14:textId="13722D8D" w:rsidR="007B2E98" w:rsidRPr="00A02770" w:rsidRDefault="007B2E98" w:rsidP="007B2E98">
                <w:pPr>
                  <w:spacing w:after="0" w:line="240" w:lineRule="auto"/>
                  <w:jc w:val="left"/>
                </w:pPr>
                <w:r w:rsidRPr="00A02770">
                  <w:rPr>
                    <w:rStyle w:val="PlaceholderText"/>
                    <w:color w:val="auto"/>
                  </w:rPr>
                  <w:t>Click or tap here to enter text.</w:t>
                </w:r>
              </w:p>
            </w:tc>
          </w:sdtContent>
        </w:sdt>
      </w:tr>
      <w:tr w:rsidR="00A02770" w:rsidRPr="00A02770" w14:paraId="79E7C54A" w14:textId="77777777" w:rsidTr="00FA686B">
        <w:tc>
          <w:tcPr>
            <w:tcW w:w="2263" w:type="dxa"/>
          </w:tcPr>
          <w:p w14:paraId="25B07C9E" w14:textId="13BAD2B3" w:rsidR="007B2E98" w:rsidRPr="00A02770" w:rsidRDefault="007B2E98" w:rsidP="007B2E98">
            <w:pPr>
              <w:spacing w:after="0"/>
              <w:jc w:val="left"/>
              <w:rPr>
                <w:b/>
                <w:bCs/>
              </w:rPr>
            </w:pPr>
            <w:r w:rsidRPr="00A02770">
              <w:t>Project 4: RPA &amp; Testing</w:t>
            </w:r>
          </w:p>
        </w:tc>
        <w:sdt>
          <w:sdtPr>
            <w:rPr>
              <w:b/>
              <w:bCs/>
            </w:rPr>
            <w:alias w:val="P4 WWW"/>
            <w:tag w:val="P4 WWW"/>
            <w:id w:val="1506172142"/>
            <w:placeholder>
              <w:docPart w:val="C735006EB9984A77A80319B4988E4132"/>
            </w:placeholder>
            <w:showingPlcHdr/>
            <w:text/>
          </w:sdtPr>
          <w:sdtContent>
            <w:tc>
              <w:tcPr>
                <w:tcW w:w="2268" w:type="dxa"/>
              </w:tcPr>
              <w:p w14:paraId="411848DA" w14:textId="3F9B0B97" w:rsidR="007B2E98" w:rsidRPr="00A02770" w:rsidRDefault="007B2E98" w:rsidP="007B2E98">
                <w:pPr>
                  <w:spacing w:after="0"/>
                  <w:jc w:val="left"/>
                  <w:rPr>
                    <w:b/>
                    <w:bCs/>
                  </w:rPr>
                </w:pPr>
                <w:r w:rsidRPr="00A02770">
                  <w:rPr>
                    <w:rStyle w:val="PlaceholderText"/>
                    <w:color w:val="auto"/>
                  </w:rPr>
                  <w:t>Click or tap here to enter text.</w:t>
                </w:r>
              </w:p>
            </w:tc>
          </w:sdtContent>
        </w:sdt>
        <w:sdt>
          <w:sdtPr>
            <w:rPr>
              <w:b/>
              <w:bCs/>
            </w:rPr>
            <w:alias w:val="P4 WDNGW"/>
            <w:tag w:val="P4 WDNGW"/>
            <w:id w:val="1505545743"/>
            <w:placeholder>
              <w:docPart w:val="8E519C35365A4CF29F7EADB4AD84FACF"/>
            </w:placeholder>
            <w:showingPlcHdr/>
            <w:text/>
          </w:sdtPr>
          <w:sdtContent>
            <w:tc>
              <w:tcPr>
                <w:tcW w:w="2477" w:type="dxa"/>
              </w:tcPr>
              <w:p w14:paraId="5BAFB906" w14:textId="43D3A2EF" w:rsidR="007B2E98" w:rsidRPr="00A02770" w:rsidRDefault="007B2E98" w:rsidP="007B2E98">
                <w:pPr>
                  <w:spacing w:after="0" w:line="240" w:lineRule="auto"/>
                  <w:jc w:val="left"/>
                </w:pPr>
                <w:r w:rsidRPr="00A02770">
                  <w:rPr>
                    <w:rStyle w:val="PlaceholderText"/>
                    <w:color w:val="auto"/>
                  </w:rPr>
                  <w:t>Click or tap here to enter text.</w:t>
                </w:r>
              </w:p>
            </w:tc>
          </w:sdtContent>
        </w:sdt>
        <w:sdt>
          <w:sdtPr>
            <w:rPr>
              <w:b/>
              <w:bCs/>
            </w:rPr>
            <w:alias w:val="P4 WNTBI"/>
            <w:tag w:val="P4 WNTBI"/>
            <w:id w:val="-1016525750"/>
            <w:placeholder>
              <w:docPart w:val="21994881CE474A6C972086C406832962"/>
            </w:placeholder>
            <w:showingPlcHdr/>
            <w:text/>
          </w:sdtPr>
          <w:sdtContent>
            <w:tc>
              <w:tcPr>
                <w:tcW w:w="2336" w:type="dxa"/>
              </w:tcPr>
              <w:p w14:paraId="7F59EF3F" w14:textId="5A095C12" w:rsidR="007B2E98" w:rsidRPr="00A02770" w:rsidRDefault="007B2E98" w:rsidP="007B2E98">
                <w:pPr>
                  <w:spacing w:after="0" w:line="240" w:lineRule="auto"/>
                  <w:jc w:val="left"/>
                </w:pPr>
                <w:r w:rsidRPr="00A02770">
                  <w:rPr>
                    <w:rStyle w:val="PlaceholderText"/>
                    <w:color w:val="auto"/>
                  </w:rPr>
                  <w:t>Click or tap here to enter text.</w:t>
                </w:r>
              </w:p>
            </w:tc>
          </w:sdtContent>
        </w:sdt>
      </w:tr>
      <w:tr w:rsidR="00A02770" w:rsidRPr="00A02770" w14:paraId="131D11A6" w14:textId="77777777" w:rsidTr="00FA686B">
        <w:tc>
          <w:tcPr>
            <w:tcW w:w="2263" w:type="dxa"/>
          </w:tcPr>
          <w:p w14:paraId="375F177B" w14:textId="0131C664" w:rsidR="007B2E98" w:rsidRPr="00A02770" w:rsidRDefault="007B2E98" w:rsidP="007B2E98">
            <w:pPr>
              <w:spacing w:after="0"/>
              <w:jc w:val="left"/>
              <w:rPr>
                <w:b/>
                <w:bCs/>
              </w:rPr>
            </w:pPr>
            <w:r w:rsidRPr="00A02770">
              <w:t>Project 5: Reporting &amp; Monitoring</w:t>
            </w:r>
          </w:p>
        </w:tc>
        <w:sdt>
          <w:sdtPr>
            <w:rPr>
              <w:b/>
              <w:bCs/>
            </w:rPr>
            <w:alias w:val="P5 WWW"/>
            <w:tag w:val="P5 WWW"/>
            <w:id w:val="1184786921"/>
            <w:placeholder>
              <w:docPart w:val="8F32FF72D7764D07A29B59131B07E5DA"/>
            </w:placeholder>
            <w:showingPlcHdr/>
            <w:text/>
          </w:sdtPr>
          <w:sdtContent>
            <w:tc>
              <w:tcPr>
                <w:tcW w:w="2268" w:type="dxa"/>
              </w:tcPr>
              <w:p w14:paraId="4B88ACF4" w14:textId="38880421" w:rsidR="007B2E98" w:rsidRPr="00A02770" w:rsidRDefault="007B2E98" w:rsidP="007B2E98">
                <w:pPr>
                  <w:spacing w:after="0"/>
                  <w:jc w:val="left"/>
                  <w:rPr>
                    <w:b/>
                    <w:bCs/>
                  </w:rPr>
                </w:pPr>
                <w:r w:rsidRPr="00A02770">
                  <w:rPr>
                    <w:rStyle w:val="PlaceholderText"/>
                    <w:color w:val="auto"/>
                  </w:rPr>
                  <w:t>Click or tap here to enter text.</w:t>
                </w:r>
              </w:p>
            </w:tc>
          </w:sdtContent>
        </w:sdt>
        <w:sdt>
          <w:sdtPr>
            <w:rPr>
              <w:b/>
              <w:bCs/>
            </w:rPr>
            <w:alias w:val="P5 WDNGW"/>
            <w:tag w:val="P5 WDNGW"/>
            <w:id w:val="-176737326"/>
            <w:placeholder>
              <w:docPart w:val="EF8129EBD4B14767A173DDED8B36738B"/>
            </w:placeholder>
            <w:showingPlcHdr/>
            <w:text/>
          </w:sdtPr>
          <w:sdtContent>
            <w:tc>
              <w:tcPr>
                <w:tcW w:w="2477" w:type="dxa"/>
              </w:tcPr>
              <w:p w14:paraId="555FFD42" w14:textId="24CABDAD" w:rsidR="007B2E98" w:rsidRPr="00A02770" w:rsidRDefault="007B2E98" w:rsidP="007B2E98">
                <w:pPr>
                  <w:spacing w:after="0" w:line="240" w:lineRule="auto"/>
                  <w:jc w:val="left"/>
                </w:pPr>
                <w:r w:rsidRPr="00A02770">
                  <w:rPr>
                    <w:rStyle w:val="PlaceholderText"/>
                    <w:color w:val="auto"/>
                  </w:rPr>
                  <w:t>Click or tap here to enter text.</w:t>
                </w:r>
              </w:p>
            </w:tc>
          </w:sdtContent>
        </w:sdt>
        <w:sdt>
          <w:sdtPr>
            <w:rPr>
              <w:b/>
              <w:bCs/>
            </w:rPr>
            <w:alias w:val="P5 WNTBI"/>
            <w:tag w:val="P5 WNTBI"/>
            <w:id w:val="-1613050367"/>
            <w:placeholder>
              <w:docPart w:val="B5077E3EB09E4C0BB6A8222A6CBC2A0A"/>
            </w:placeholder>
            <w:showingPlcHdr/>
            <w:text/>
          </w:sdtPr>
          <w:sdtContent>
            <w:tc>
              <w:tcPr>
                <w:tcW w:w="2336" w:type="dxa"/>
              </w:tcPr>
              <w:p w14:paraId="5E83A70A" w14:textId="33C0319F" w:rsidR="007B2E98" w:rsidRPr="00A02770" w:rsidRDefault="007B2E98" w:rsidP="007B2E98">
                <w:pPr>
                  <w:keepNext/>
                  <w:spacing w:after="0" w:line="240" w:lineRule="auto"/>
                  <w:jc w:val="left"/>
                </w:pPr>
                <w:r w:rsidRPr="00A02770">
                  <w:rPr>
                    <w:rStyle w:val="PlaceholderText"/>
                    <w:color w:val="auto"/>
                  </w:rPr>
                  <w:t>Click or tap here to enter text.</w:t>
                </w:r>
              </w:p>
            </w:tc>
          </w:sdtContent>
        </w:sdt>
      </w:tr>
    </w:tbl>
    <w:p w14:paraId="1EDEC55A" w14:textId="292F618B" w:rsidR="00FA686B" w:rsidRPr="00A02770" w:rsidRDefault="00FA686B" w:rsidP="00FA686B">
      <w:pPr>
        <w:pStyle w:val="Caption"/>
        <w:jc w:val="center"/>
        <w:rPr>
          <w:color w:val="auto"/>
        </w:rPr>
      </w:pPr>
      <w:r w:rsidRPr="00A02770">
        <w:rPr>
          <w:color w:val="auto"/>
        </w:rPr>
        <w:t xml:space="preserve">Table </w:t>
      </w:r>
      <w:r w:rsidRPr="00A02770">
        <w:rPr>
          <w:color w:val="auto"/>
        </w:rPr>
        <w:fldChar w:fldCharType="begin"/>
      </w:r>
      <w:r w:rsidRPr="00A02770">
        <w:rPr>
          <w:color w:val="auto"/>
        </w:rPr>
        <w:instrText xml:space="preserve"> STYLEREF 1 \s </w:instrText>
      </w:r>
      <w:r w:rsidRPr="00A02770">
        <w:rPr>
          <w:color w:val="auto"/>
        </w:rPr>
        <w:fldChar w:fldCharType="separate"/>
      </w:r>
      <w:r w:rsidR="00A02770">
        <w:rPr>
          <w:noProof/>
          <w:color w:val="auto"/>
        </w:rPr>
        <w:t>4</w:t>
      </w:r>
      <w:r w:rsidRPr="00A02770">
        <w:rPr>
          <w:color w:val="auto"/>
        </w:rPr>
        <w:fldChar w:fldCharType="end"/>
      </w:r>
      <w:r w:rsidRPr="00A02770">
        <w:rPr>
          <w:color w:val="auto"/>
        </w:rPr>
        <w:noBreakHyphen/>
      </w:r>
      <w:r w:rsidRPr="00A02770">
        <w:rPr>
          <w:color w:val="auto"/>
        </w:rPr>
        <w:fldChar w:fldCharType="begin"/>
      </w:r>
      <w:r w:rsidRPr="00A02770">
        <w:rPr>
          <w:color w:val="auto"/>
        </w:rPr>
        <w:instrText xml:space="preserve"> SEQ Table \* ARABIC \s 1 </w:instrText>
      </w:r>
      <w:r w:rsidRPr="00A02770">
        <w:rPr>
          <w:color w:val="auto"/>
        </w:rPr>
        <w:fldChar w:fldCharType="separate"/>
      </w:r>
      <w:r w:rsidR="00A02770">
        <w:rPr>
          <w:noProof/>
          <w:color w:val="auto"/>
        </w:rPr>
        <w:t>1</w:t>
      </w:r>
      <w:r w:rsidRPr="00A02770">
        <w:rPr>
          <w:color w:val="auto"/>
        </w:rPr>
        <w:fldChar w:fldCharType="end"/>
      </w:r>
      <w:r w:rsidRPr="00A02770">
        <w:rPr>
          <w:color w:val="auto"/>
        </w:rPr>
        <w:t>: Project Retrospectives</w:t>
      </w:r>
    </w:p>
    <w:p w14:paraId="37C2CB5E" w14:textId="4700A34C" w:rsidR="00652103" w:rsidRPr="00A02770" w:rsidRDefault="00652103">
      <w:pPr>
        <w:spacing w:after="0" w:line="240" w:lineRule="auto"/>
        <w:jc w:val="left"/>
      </w:pPr>
      <w:r w:rsidRPr="00A02770">
        <w:br w:type="page"/>
      </w:r>
    </w:p>
    <w:p w14:paraId="63693393" w14:textId="23E732BE" w:rsidR="00652103" w:rsidRPr="00A02770" w:rsidRDefault="00652103" w:rsidP="00652103">
      <w:pPr>
        <w:pStyle w:val="Heading1"/>
      </w:pPr>
      <w:bookmarkStart w:id="20" w:name="_Toc141861554"/>
      <w:r w:rsidRPr="00A02770">
        <w:lastRenderedPageBreak/>
        <w:t>Community Engagement</w:t>
      </w:r>
      <w:bookmarkEnd w:id="20"/>
    </w:p>
    <w:p w14:paraId="64043814" w14:textId="75AF5506" w:rsidR="00EE2405" w:rsidRPr="00A02770" w:rsidRDefault="00EE2405" w:rsidP="00EE2405">
      <w:r w:rsidRPr="00A02770">
        <w:t xml:space="preserve">Students are encouraged to use the development communities around them to </w:t>
      </w:r>
      <w:r w:rsidR="003E205D" w:rsidRPr="00A02770">
        <w:t>extract value from as well as produce value back into. Student contribution and engagement can be measured through multiple forms which require evidence of participation and engagement.</w:t>
      </w:r>
    </w:p>
    <w:p w14:paraId="44F8F391" w14:textId="5FE3716B" w:rsidR="00652103" w:rsidRPr="00A02770" w:rsidRDefault="00F24344" w:rsidP="00F24344">
      <w:pPr>
        <w:pStyle w:val="Heading2"/>
      </w:pPr>
      <w:bookmarkStart w:id="21" w:name="_Toc141861555"/>
      <w:r w:rsidRPr="00A02770">
        <w:t>Contributing to a Com</w:t>
      </w:r>
      <w:r w:rsidR="000B7F81" w:rsidRPr="00A02770">
        <w:t>munity or Forum</w:t>
      </w:r>
      <w:bookmarkEnd w:id="21"/>
    </w:p>
    <w:p w14:paraId="5384BB51" w14:textId="56C0A101" w:rsidR="000B7F81" w:rsidRPr="00A02770" w:rsidRDefault="00D25889" w:rsidP="000B7F81">
      <w:r w:rsidRPr="00A02770">
        <w:t>The student has executed the following tasks as a contribution to a community or forum:</w:t>
      </w:r>
    </w:p>
    <w:tbl>
      <w:tblPr>
        <w:tblStyle w:val="TableGrid"/>
        <w:tblW w:w="5000" w:type="pct"/>
        <w:tblLook w:val="04A0" w:firstRow="1" w:lastRow="0" w:firstColumn="1" w:lastColumn="0" w:noHBand="0" w:noVBand="1"/>
      </w:tblPr>
      <w:tblGrid>
        <w:gridCol w:w="2121"/>
        <w:gridCol w:w="1559"/>
        <w:gridCol w:w="5665"/>
      </w:tblGrid>
      <w:tr w:rsidR="00C344A7" w:rsidRPr="00A02770" w14:paraId="7B51B8CE" w14:textId="77777777" w:rsidTr="00C344A7">
        <w:tc>
          <w:tcPr>
            <w:tcW w:w="1135" w:type="pct"/>
          </w:tcPr>
          <w:p w14:paraId="0E8AACAA" w14:textId="7A25D544" w:rsidR="00C344A7" w:rsidRPr="00A02770" w:rsidRDefault="00C344A7" w:rsidP="00F00D70">
            <w:pPr>
              <w:rPr>
                <w:b/>
                <w:bCs/>
              </w:rPr>
            </w:pPr>
            <w:r>
              <w:rPr>
                <w:b/>
                <w:bCs/>
              </w:rPr>
              <w:t>Platform</w:t>
            </w:r>
          </w:p>
        </w:tc>
        <w:tc>
          <w:tcPr>
            <w:tcW w:w="834" w:type="pct"/>
          </w:tcPr>
          <w:p w14:paraId="790E9E84" w14:textId="2F03DC4D" w:rsidR="00C344A7" w:rsidRPr="00A02770" w:rsidRDefault="00C344A7" w:rsidP="00F00D70">
            <w:pPr>
              <w:rPr>
                <w:b/>
                <w:bCs/>
              </w:rPr>
            </w:pPr>
            <w:r>
              <w:rPr>
                <w:b/>
                <w:bCs/>
              </w:rPr>
              <w:t>Date</w:t>
            </w:r>
          </w:p>
        </w:tc>
        <w:tc>
          <w:tcPr>
            <w:tcW w:w="3030" w:type="pct"/>
          </w:tcPr>
          <w:p w14:paraId="1C837CA6" w14:textId="77777777" w:rsidR="00C344A7" w:rsidRPr="00A02770" w:rsidRDefault="00C344A7" w:rsidP="00F00D70">
            <w:pPr>
              <w:rPr>
                <w:b/>
                <w:bCs/>
              </w:rPr>
            </w:pPr>
            <w:r w:rsidRPr="00A02770">
              <w:rPr>
                <w:b/>
                <w:bCs/>
              </w:rPr>
              <w:t>Reflection</w:t>
            </w:r>
          </w:p>
        </w:tc>
      </w:tr>
      <w:sdt>
        <w:sdtPr>
          <w:rPr>
            <w:b/>
            <w:bCs/>
          </w:rPr>
          <w:alias w:val="Community Contribution"/>
          <w:tag w:val="Community Contribution"/>
          <w:id w:val="1719707570"/>
          <w15:repeatingSection/>
        </w:sdtPr>
        <w:sdtContent>
          <w:sdt>
            <w:sdtPr>
              <w:rPr>
                <w:b/>
                <w:bCs/>
              </w:rPr>
              <w:id w:val="583342837"/>
              <w:placeholder>
                <w:docPart w:val="DefaultPlaceholder_-1854013435"/>
              </w:placeholder>
              <w15:repeatingSectionItem/>
            </w:sdtPr>
            <w:sdtContent>
              <w:tr w:rsidR="00C344A7" w:rsidRPr="00A02770" w14:paraId="5AFEDA57" w14:textId="77777777" w:rsidTr="00C344A7">
                <w:sdt>
                  <w:sdtPr>
                    <w:rPr>
                      <w:b/>
                      <w:bCs/>
                    </w:rPr>
                    <w:alias w:val="Platform"/>
                    <w:tag w:val="Platform"/>
                    <w:id w:val="1491058738"/>
                    <w:placeholder>
                      <w:docPart w:val="E661E8D20CA64E6ABF1517B9059FEABC"/>
                    </w:placeholder>
                    <w:showingPlcHdr/>
                    <w:text/>
                  </w:sdtPr>
                  <w:sdtContent>
                    <w:tc>
                      <w:tcPr>
                        <w:tcW w:w="1135" w:type="pct"/>
                      </w:tcPr>
                      <w:p w14:paraId="27861E45" w14:textId="5244C4DA" w:rsidR="00C344A7" w:rsidRPr="00503580" w:rsidRDefault="00503580" w:rsidP="00F00D70">
                        <w:pPr>
                          <w:rPr>
                            <w:b/>
                            <w:bCs/>
                          </w:rPr>
                        </w:pPr>
                        <w:r w:rsidRPr="00503580">
                          <w:rPr>
                            <w:rStyle w:val="PlaceholderText"/>
                            <w:color w:val="auto"/>
                          </w:rPr>
                          <w:t>Click or tap here to enter text.</w:t>
                        </w:r>
                      </w:p>
                    </w:tc>
                  </w:sdtContent>
                </w:sdt>
                <w:sdt>
                  <w:sdtPr>
                    <w:rPr>
                      <w:b/>
                      <w:bCs/>
                    </w:rPr>
                    <w:alias w:val="Date"/>
                    <w:tag w:val="Date"/>
                    <w:id w:val="-1819493510"/>
                    <w:placeholder>
                      <w:docPart w:val="7EEC3A7138BE40DA9570C072E2228FD6"/>
                    </w:placeholder>
                    <w:showingPlcHdr/>
                    <w:text/>
                  </w:sdtPr>
                  <w:sdtContent>
                    <w:tc>
                      <w:tcPr>
                        <w:tcW w:w="834" w:type="pct"/>
                      </w:tcPr>
                      <w:p w14:paraId="5F441601" w14:textId="4FCA1C22" w:rsidR="00C344A7" w:rsidRPr="00503580" w:rsidRDefault="00503580" w:rsidP="00F00D70">
                        <w:pPr>
                          <w:rPr>
                            <w:b/>
                            <w:bCs/>
                          </w:rPr>
                        </w:pPr>
                        <w:r w:rsidRPr="00503580">
                          <w:rPr>
                            <w:rStyle w:val="PlaceholderText"/>
                            <w:color w:val="auto"/>
                          </w:rPr>
                          <w:t>Click or tap here to enter text.</w:t>
                        </w:r>
                      </w:p>
                    </w:tc>
                  </w:sdtContent>
                </w:sdt>
                <w:sdt>
                  <w:sdtPr>
                    <w:rPr>
                      <w:b/>
                      <w:bCs/>
                    </w:rPr>
                    <w:alias w:val="Reflection"/>
                    <w:tag w:val="Reflection"/>
                    <w:id w:val="-1207178551"/>
                    <w:placeholder>
                      <w:docPart w:val="887154606E7D4605B428EDBC884C7BC9"/>
                    </w:placeholder>
                    <w:showingPlcHdr/>
                    <w:text/>
                  </w:sdtPr>
                  <w:sdtContent>
                    <w:tc>
                      <w:tcPr>
                        <w:tcW w:w="3030" w:type="pct"/>
                      </w:tcPr>
                      <w:p w14:paraId="520D1581" w14:textId="31B0449B" w:rsidR="00C344A7" w:rsidRPr="00503580" w:rsidRDefault="00503580" w:rsidP="00F00D70">
                        <w:pPr>
                          <w:rPr>
                            <w:b/>
                            <w:bCs/>
                          </w:rPr>
                        </w:pPr>
                        <w:r w:rsidRPr="00503580">
                          <w:rPr>
                            <w:rStyle w:val="PlaceholderText"/>
                            <w:color w:val="auto"/>
                          </w:rPr>
                          <w:t>Click or tap here to enter text.</w:t>
                        </w:r>
                      </w:p>
                    </w:tc>
                  </w:sdtContent>
                </w:sdt>
              </w:tr>
            </w:sdtContent>
          </w:sdt>
        </w:sdtContent>
      </w:sdt>
    </w:tbl>
    <w:p w14:paraId="471E0F60" w14:textId="77777777" w:rsidR="00D25889" w:rsidRPr="00A02770" w:rsidRDefault="00D25889" w:rsidP="00D25889"/>
    <w:p w14:paraId="4482E4A3" w14:textId="72C7EC18" w:rsidR="000B7F81" w:rsidRPr="00A02770" w:rsidRDefault="000B7F81" w:rsidP="000B7F81">
      <w:pPr>
        <w:pStyle w:val="Heading2"/>
      </w:pPr>
      <w:bookmarkStart w:id="22" w:name="_Toc141861556"/>
      <w:r w:rsidRPr="00A02770">
        <w:t>Extracting Knowledge from a Community or Forum</w:t>
      </w:r>
      <w:bookmarkEnd w:id="22"/>
    </w:p>
    <w:p w14:paraId="0BA98799" w14:textId="448CC058" w:rsidR="00D25889" w:rsidRDefault="00D25889" w:rsidP="00D25889">
      <w:r w:rsidRPr="00A02770">
        <w:t>The student has executed the following tasks as an extraction of knowledge from a community or forum:</w:t>
      </w:r>
    </w:p>
    <w:tbl>
      <w:tblPr>
        <w:tblStyle w:val="TableGrid"/>
        <w:tblW w:w="5000" w:type="pct"/>
        <w:tblLook w:val="04A0" w:firstRow="1" w:lastRow="0" w:firstColumn="1" w:lastColumn="0" w:noHBand="0" w:noVBand="1"/>
      </w:tblPr>
      <w:tblGrid>
        <w:gridCol w:w="2121"/>
        <w:gridCol w:w="1559"/>
        <w:gridCol w:w="5665"/>
      </w:tblGrid>
      <w:tr w:rsidR="002C2C83" w:rsidRPr="00A02770" w14:paraId="618A1C68" w14:textId="77777777" w:rsidTr="00F00D70">
        <w:tc>
          <w:tcPr>
            <w:tcW w:w="1135" w:type="pct"/>
          </w:tcPr>
          <w:p w14:paraId="69A616D7" w14:textId="77777777" w:rsidR="002C2C83" w:rsidRPr="00A02770" w:rsidRDefault="002C2C83" w:rsidP="00F00D70">
            <w:pPr>
              <w:rPr>
                <w:b/>
                <w:bCs/>
              </w:rPr>
            </w:pPr>
            <w:r>
              <w:rPr>
                <w:b/>
                <w:bCs/>
              </w:rPr>
              <w:t>Platform</w:t>
            </w:r>
          </w:p>
        </w:tc>
        <w:tc>
          <w:tcPr>
            <w:tcW w:w="834" w:type="pct"/>
          </w:tcPr>
          <w:p w14:paraId="23C72168" w14:textId="77777777" w:rsidR="002C2C83" w:rsidRPr="00A02770" w:rsidRDefault="002C2C83" w:rsidP="00F00D70">
            <w:pPr>
              <w:rPr>
                <w:b/>
                <w:bCs/>
              </w:rPr>
            </w:pPr>
            <w:r>
              <w:rPr>
                <w:b/>
                <w:bCs/>
              </w:rPr>
              <w:t>Date</w:t>
            </w:r>
          </w:p>
        </w:tc>
        <w:tc>
          <w:tcPr>
            <w:tcW w:w="3030" w:type="pct"/>
          </w:tcPr>
          <w:p w14:paraId="29594A74" w14:textId="77777777" w:rsidR="002C2C83" w:rsidRPr="00A02770" w:rsidRDefault="002C2C83" w:rsidP="00F00D70">
            <w:pPr>
              <w:rPr>
                <w:b/>
                <w:bCs/>
              </w:rPr>
            </w:pPr>
            <w:r w:rsidRPr="00A02770">
              <w:rPr>
                <w:b/>
                <w:bCs/>
              </w:rPr>
              <w:t>Reflection</w:t>
            </w:r>
          </w:p>
        </w:tc>
      </w:tr>
      <w:sdt>
        <w:sdtPr>
          <w:rPr>
            <w:b/>
            <w:bCs/>
          </w:rPr>
          <w:alias w:val="Knowledge Extraction"/>
          <w:tag w:val="Knowledge Extraction"/>
          <w:id w:val="2081177470"/>
          <w15:repeatingSection/>
        </w:sdtPr>
        <w:sdtContent>
          <w:sdt>
            <w:sdtPr>
              <w:rPr>
                <w:b/>
                <w:bCs/>
              </w:rPr>
              <w:id w:val="484436488"/>
              <w:placeholder>
                <w:docPart w:val="DefaultPlaceholder_-1854013435"/>
              </w:placeholder>
              <w15:repeatingSectionItem/>
            </w:sdtPr>
            <w:sdtContent>
              <w:tr w:rsidR="002C2C83" w:rsidRPr="00A02770" w14:paraId="2E0DD40E" w14:textId="77777777" w:rsidTr="00F00D70">
                <w:sdt>
                  <w:sdtPr>
                    <w:rPr>
                      <w:b/>
                      <w:bCs/>
                    </w:rPr>
                    <w:alias w:val="KE Platform"/>
                    <w:tag w:val="KE Platform"/>
                    <w:id w:val="-1544518847"/>
                    <w:placeholder>
                      <w:docPart w:val="62C49AB7888C492ABDB32B23B997671A"/>
                    </w:placeholder>
                    <w:showingPlcHdr/>
                    <w:text/>
                  </w:sdtPr>
                  <w:sdtContent>
                    <w:tc>
                      <w:tcPr>
                        <w:tcW w:w="1135" w:type="pct"/>
                      </w:tcPr>
                      <w:p w14:paraId="57DDCD36" w14:textId="4C3C3D40" w:rsidR="002C2C83" w:rsidRDefault="002C2C83" w:rsidP="00F00D70">
                        <w:pPr>
                          <w:rPr>
                            <w:b/>
                            <w:bCs/>
                          </w:rPr>
                        </w:pPr>
                        <w:r w:rsidRPr="00503580">
                          <w:rPr>
                            <w:rStyle w:val="PlaceholderText"/>
                            <w:color w:val="auto"/>
                          </w:rPr>
                          <w:t>Click or tap here to enter text.</w:t>
                        </w:r>
                      </w:p>
                    </w:tc>
                  </w:sdtContent>
                </w:sdt>
                <w:sdt>
                  <w:sdtPr>
                    <w:rPr>
                      <w:b/>
                      <w:bCs/>
                    </w:rPr>
                    <w:alias w:val="KE Date"/>
                    <w:tag w:val="KE Date"/>
                    <w:id w:val="2028132459"/>
                    <w:placeholder>
                      <w:docPart w:val="4B99E7ACE6F34C68A95F5BD37192C77C"/>
                    </w:placeholder>
                    <w:showingPlcHdr/>
                    <w:text/>
                  </w:sdtPr>
                  <w:sdtContent>
                    <w:tc>
                      <w:tcPr>
                        <w:tcW w:w="834" w:type="pct"/>
                      </w:tcPr>
                      <w:p w14:paraId="7316795D" w14:textId="7CCA3814" w:rsidR="002C2C83" w:rsidRDefault="002C2C83" w:rsidP="00F00D70">
                        <w:pPr>
                          <w:rPr>
                            <w:b/>
                            <w:bCs/>
                          </w:rPr>
                        </w:pPr>
                        <w:r w:rsidRPr="00503580">
                          <w:rPr>
                            <w:rStyle w:val="PlaceholderText"/>
                            <w:color w:val="auto"/>
                          </w:rPr>
                          <w:t>Click or tap here to enter text.</w:t>
                        </w:r>
                      </w:p>
                    </w:tc>
                  </w:sdtContent>
                </w:sdt>
                <w:sdt>
                  <w:sdtPr>
                    <w:rPr>
                      <w:b/>
                      <w:bCs/>
                    </w:rPr>
                    <w:alias w:val="KE Reflection"/>
                    <w:tag w:val="KE Reflection"/>
                    <w:id w:val="-1155294227"/>
                    <w:placeholder>
                      <w:docPart w:val="0B66538218F0473F8A3B5F059B15358F"/>
                    </w:placeholder>
                    <w:showingPlcHdr/>
                    <w:text/>
                  </w:sdtPr>
                  <w:sdtContent>
                    <w:tc>
                      <w:tcPr>
                        <w:tcW w:w="3030" w:type="pct"/>
                      </w:tcPr>
                      <w:p w14:paraId="403AE271" w14:textId="501EE4CC" w:rsidR="002C2C83" w:rsidRPr="00A02770" w:rsidRDefault="002C2C83" w:rsidP="00F00D70">
                        <w:pPr>
                          <w:rPr>
                            <w:b/>
                            <w:bCs/>
                          </w:rPr>
                        </w:pPr>
                        <w:r w:rsidRPr="00503580">
                          <w:rPr>
                            <w:rStyle w:val="PlaceholderText"/>
                            <w:color w:val="auto"/>
                          </w:rPr>
                          <w:t>Click or tap here to enter text.</w:t>
                        </w:r>
                      </w:p>
                    </w:tc>
                  </w:sdtContent>
                </w:sdt>
              </w:tr>
            </w:sdtContent>
          </w:sdt>
        </w:sdtContent>
      </w:sdt>
    </w:tbl>
    <w:p w14:paraId="03EBE47F" w14:textId="77777777" w:rsidR="00D25889" w:rsidRPr="00A02770" w:rsidRDefault="00D25889" w:rsidP="00D25889"/>
    <w:p w14:paraId="31F33F61" w14:textId="77777777" w:rsidR="000B7F81" w:rsidRPr="00A02770" w:rsidRDefault="000B7F81" w:rsidP="000B7F81"/>
    <w:p w14:paraId="11A3031D" w14:textId="77777777" w:rsidR="00652103" w:rsidRPr="00A02770" w:rsidRDefault="00652103">
      <w:pPr>
        <w:spacing w:after="0" w:line="240" w:lineRule="auto"/>
        <w:jc w:val="left"/>
        <w:rPr>
          <w:rFonts w:ascii="Arial Bold" w:hAnsi="Arial Bold" w:cs="Arial"/>
          <w:b/>
          <w:bCs/>
          <w:kern w:val="32"/>
          <w:sz w:val="24"/>
          <w:szCs w:val="24"/>
        </w:rPr>
      </w:pPr>
      <w:r w:rsidRPr="00A02770">
        <w:br w:type="page"/>
      </w:r>
    </w:p>
    <w:p w14:paraId="4F1F6974" w14:textId="1F5EC472" w:rsidR="00652103" w:rsidRPr="00A02770" w:rsidRDefault="00652103" w:rsidP="00652103">
      <w:pPr>
        <w:pStyle w:val="Heading1"/>
      </w:pPr>
      <w:bookmarkStart w:id="23" w:name="_Toc141861557"/>
      <w:r w:rsidRPr="00A02770">
        <w:lastRenderedPageBreak/>
        <w:t>Class Attendance</w:t>
      </w:r>
      <w:bookmarkEnd w:id="23"/>
    </w:p>
    <w:p w14:paraId="1258429A" w14:textId="51AB29BF" w:rsidR="008D5C74" w:rsidRPr="00A02770" w:rsidRDefault="008D5C74" w:rsidP="008D5C74">
      <w:r w:rsidRPr="00A02770">
        <w:t xml:space="preserve">Students are urged to make every effort to attend the virtual classes held every Thursday morning to ensure that they get the value and </w:t>
      </w:r>
      <w:proofErr w:type="gramStart"/>
      <w:r w:rsidRPr="00A02770">
        <w:t>are able to</w:t>
      </w:r>
      <w:proofErr w:type="gramEnd"/>
      <w:r w:rsidRPr="00A02770">
        <w:t xml:space="preserve"> utilise the opportunity to ask questions when they do not understand the work. The following attendance has been captured:</w:t>
      </w:r>
    </w:p>
    <w:tbl>
      <w:tblPr>
        <w:tblStyle w:val="TableGrid"/>
        <w:tblW w:w="0" w:type="auto"/>
        <w:tblLook w:val="04A0" w:firstRow="1" w:lastRow="0" w:firstColumn="1" w:lastColumn="0" w:noHBand="0" w:noVBand="1"/>
      </w:tblPr>
      <w:tblGrid>
        <w:gridCol w:w="4672"/>
        <w:gridCol w:w="4673"/>
      </w:tblGrid>
      <w:tr w:rsidR="00A02770" w:rsidRPr="00A02770" w14:paraId="25D29919" w14:textId="77777777" w:rsidTr="00F24344">
        <w:tc>
          <w:tcPr>
            <w:tcW w:w="4672" w:type="dxa"/>
          </w:tcPr>
          <w:p w14:paraId="3DBF92C7" w14:textId="4C301658" w:rsidR="00F24344" w:rsidRPr="00A02770" w:rsidRDefault="00F24344" w:rsidP="00652103">
            <w:pPr>
              <w:rPr>
                <w:b/>
                <w:bCs/>
              </w:rPr>
            </w:pPr>
            <w:bookmarkStart w:id="24" w:name="_Hlk141860212"/>
            <w:r w:rsidRPr="00A02770">
              <w:rPr>
                <w:b/>
                <w:bCs/>
              </w:rPr>
              <w:t>Class</w:t>
            </w:r>
          </w:p>
        </w:tc>
        <w:tc>
          <w:tcPr>
            <w:tcW w:w="4673" w:type="dxa"/>
          </w:tcPr>
          <w:p w14:paraId="796EAC3D" w14:textId="45C1CCA3" w:rsidR="00F24344" w:rsidRPr="00A02770" w:rsidRDefault="00F24344" w:rsidP="00652103">
            <w:pPr>
              <w:rPr>
                <w:b/>
                <w:bCs/>
              </w:rPr>
            </w:pPr>
            <w:r w:rsidRPr="00A02770">
              <w:rPr>
                <w:b/>
                <w:bCs/>
              </w:rPr>
              <w:t>Attendance</w:t>
            </w:r>
          </w:p>
        </w:tc>
      </w:tr>
      <w:sdt>
        <w:sdtPr>
          <w:rPr>
            <w:rFonts w:cs="Arial"/>
          </w:rPr>
          <w:alias w:val="Class Attendance"/>
          <w:tag w:val="Class Attendance"/>
          <w:id w:val="1522897212"/>
          <w15:repeatingSection/>
        </w:sdtPr>
        <w:sdtContent>
          <w:sdt>
            <w:sdtPr>
              <w:rPr>
                <w:rFonts w:cs="Arial"/>
              </w:rPr>
              <w:id w:val="1660192052"/>
              <w:placeholder>
                <w:docPart w:val="DefaultPlaceholder_-1854013435"/>
              </w:placeholder>
              <w15:repeatingSectionItem/>
            </w:sdtPr>
            <w:sdtEndPr/>
            <w:sdtContent>
              <w:tr w:rsidR="00A02770" w:rsidRPr="00A02770" w14:paraId="45DC7588" w14:textId="77777777">
                <w:sdt>
                  <w:sdtPr>
                    <w:rPr>
                      <w:rFonts w:cs="Arial"/>
                    </w:rPr>
                    <w:alias w:val="Class"/>
                    <w:tag w:val="Class"/>
                    <w:id w:val="-90162792"/>
                    <w:placeholder>
                      <w:docPart w:val="88C8F2AB534B4B72AB25DBC157C41036"/>
                    </w:placeholder>
                    <w:text/>
                  </w:sdtPr>
                  <w:sdtEndPr/>
                  <w:sdtContent>
                    <w:tc>
                      <w:tcPr>
                        <w:tcW w:w="4672" w:type="dxa"/>
                        <w:vAlign w:val="bottom"/>
                      </w:tcPr>
                      <w:p w14:paraId="1B480E27" w14:textId="73CD6EA4" w:rsidR="00BE4869" w:rsidRPr="00A02770" w:rsidRDefault="008429B9" w:rsidP="00816D0B">
                        <w:pPr>
                          <w:spacing w:after="0"/>
                          <w:rPr>
                            <w:rFonts w:cs="Arial"/>
                          </w:rPr>
                        </w:pPr>
                        <w:r>
                          <w:rPr>
                            <w:rFonts w:cs="Arial"/>
                          </w:rPr>
                          <w:t>18 July 2024</w:t>
                        </w:r>
                      </w:p>
                    </w:tc>
                  </w:sdtContent>
                </w:sdt>
                <w:sdt>
                  <w:sdtPr>
                    <w:rPr>
                      <w:rFonts w:cs="Arial"/>
                    </w:rPr>
                    <w:alias w:val="Attendance"/>
                    <w:tag w:val="Attendance"/>
                    <w:id w:val="-1480298355"/>
                    <w:placeholder>
                      <w:docPart w:val="85887E8681414DEABC75CCA73B94C770"/>
                    </w:placeholder>
                    <w:text/>
                  </w:sdtPr>
                  <w:sdtContent>
                    <w:tc>
                      <w:tcPr>
                        <w:tcW w:w="4673" w:type="dxa"/>
                      </w:tcPr>
                      <w:p w14:paraId="3653BF3E" w14:textId="463B44D9" w:rsidR="00BE4869" w:rsidRPr="00A02770" w:rsidRDefault="008429B9" w:rsidP="00816D0B">
                        <w:pPr>
                          <w:spacing w:after="0"/>
                          <w:rPr>
                            <w:rFonts w:cs="Arial"/>
                          </w:rPr>
                        </w:pPr>
                        <w:r>
                          <w:rPr>
                            <w:rFonts w:cs="Arial"/>
                          </w:rPr>
                          <w:t>Attended</w:t>
                        </w:r>
                      </w:p>
                    </w:tc>
                  </w:sdtContent>
                </w:sdt>
              </w:tr>
            </w:sdtContent>
          </w:sdt>
          <w:bookmarkEnd w:id="24" w:displacedByCustomXml="next"/>
          <w:sdt>
            <w:sdtPr>
              <w:rPr>
                <w:rFonts w:cs="Arial"/>
              </w:rPr>
              <w:id w:val="-163716089"/>
              <w:placeholder>
                <w:docPart w:val="EA28DFEC95D242859545B335622AC610"/>
              </w:placeholder>
              <w15:repeatingSectionItem/>
            </w:sdtPr>
            <w:sdtContent>
              <w:tr w:rsidR="008429B9" w:rsidRPr="00A02770" w14:paraId="3E901E07" w14:textId="77777777">
                <w:sdt>
                  <w:sdtPr>
                    <w:rPr>
                      <w:rFonts w:cs="Arial"/>
                    </w:rPr>
                    <w:alias w:val="Class"/>
                    <w:tag w:val="Class"/>
                    <w:id w:val="1176224922"/>
                    <w:placeholder>
                      <w:docPart w:val="CBF0F842DA9B40F5A68423A006E9BCBE"/>
                    </w:placeholder>
                    <w:text/>
                  </w:sdtPr>
                  <w:sdtContent>
                    <w:tc>
                      <w:tcPr>
                        <w:tcW w:w="4672" w:type="dxa"/>
                        <w:vAlign w:val="bottom"/>
                      </w:tcPr>
                      <w:p w14:paraId="6F26FC0E" w14:textId="4BD491BF" w:rsidR="008429B9" w:rsidRPr="00A02770" w:rsidRDefault="008429B9" w:rsidP="002F0F29">
                        <w:pPr>
                          <w:rPr>
                            <w:rFonts w:cs="Arial"/>
                          </w:rPr>
                        </w:pPr>
                        <w:r>
                          <w:rPr>
                            <w:rFonts w:cs="Arial"/>
                          </w:rPr>
                          <w:t>25 July 2024</w:t>
                        </w:r>
                      </w:p>
                    </w:tc>
                  </w:sdtContent>
                </w:sdt>
                <w:sdt>
                  <w:sdtPr>
                    <w:rPr>
                      <w:rFonts w:cs="Arial"/>
                    </w:rPr>
                    <w:alias w:val="Attendance"/>
                    <w:tag w:val="Attendance"/>
                    <w:id w:val="-1567479267"/>
                    <w:placeholder>
                      <w:docPart w:val="A36A84A16D7D42618B09A29991FF1437"/>
                    </w:placeholder>
                    <w:text/>
                  </w:sdtPr>
                  <w:sdtContent>
                    <w:tc>
                      <w:tcPr>
                        <w:tcW w:w="4673" w:type="dxa"/>
                      </w:tcPr>
                      <w:p w14:paraId="45A0A2BE" w14:textId="7229820F" w:rsidR="008429B9" w:rsidRPr="00A02770" w:rsidRDefault="008429B9" w:rsidP="002F0F29">
                        <w:pPr>
                          <w:rPr>
                            <w:rFonts w:cs="Arial"/>
                          </w:rPr>
                        </w:pPr>
                        <w:r>
                          <w:rPr>
                            <w:rFonts w:cs="Arial"/>
                          </w:rPr>
                          <w:t>Absent</w:t>
                        </w:r>
                      </w:p>
                    </w:tc>
                  </w:sdtContent>
                </w:sdt>
              </w:tr>
            </w:sdtContent>
          </w:sdt>
        </w:sdtContent>
      </w:sdt>
    </w:tbl>
    <w:p w14:paraId="598E9CBA" w14:textId="4C751C95" w:rsidR="00652103" w:rsidRPr="00A02770" w:rsidRDefault="008D5C74" w:rsidP="008D5C74">
      <w:pPr>
        <w:pStyle w:val="Caption"/>
        <w:jc w:val="center"/>
        <w:rPr>
          <w:noProof/>
          <w:color w:val="auto"/>
        </w:rPr>
      </w:pPr>
      <w:r w:rsidRPr="00A02770">
        <w:rPr>
          <w:color w:val="auto"/>
        </w:rPr>
        <w:t xml:space="preserve">Table </w:t>
      </w:r>
      <w:r w:rsidR="00FA686B" w:rsidRPr="00A02770">
        <w:rPr>
          <w:color w:val="auto"/>
        </w:rPr>
        <w:fldChar w:fldCharType="begin"/>
      </w:r>
      <w:r w:rsidR="00FA686B" w:rsidRPr="00A02770">
        <w:rPr>
          <w:color w:val="auto"/>
        </w:rPr>
        <w:instrText xml:space="preserve"> STYLEREF 1 \s </w:instrText>
      </w:r>
      <w:r w:rsidR="00FA686B" w:rsidRPr="00A02770">
        <w:rPr>
          <w:color w:val="auto"/>
        </w:rPr>
        <w:fldChar w:fldCharType="separate"/>
      </w:r>
      <w:r w:rsidR="00A02770">
        <w:rPr>
          <w:noProof/>
          <w:color w:val="auto"/>
        </w:rPr>
        <w:t>6</w:t>
      </w:r>
      <w:r w:rsidR="00FA686B" w:rsidRPr="00A02770">
        <w:rPr>
          <w:color w:val="auto"/>
        </w:rPr>
        <w:fldChar w:fldCharType="end"/>
      </w:r>
      <w:r w:rsidR="00FA686B" w:rsidRPr="00A02770">
        <w:rPr>
          <w:color w:val="auto"/>
        </w:rPr>
        <w:noBreakHyphen/>
      </w:r>
      <w:r w:rsidR="00FA686B" w:rsidRPr="00A02770">
        <w:rPr>
          <w:color w:val="auto"/>
        </w:rPr>
        <w:fldChar w:fldCharType="begin"/>
      </w:r>
      <w:r w:rsidR="00FA686B" w:rsidRPr="00A02770">
        <w:rPr>
          <w:color w:val="auto"/>
        </w:rPr>
        <w:instrText xml:space="preserve"> SEQ Table \* ARABIC \s 1 </w:instrText>
      </w:r>
      <w:r w:rsidR="00FA686B" w:rsidRPr="00A02770">
        <w:rPr>
          <w:color w:val="auto"/>
        </w:rPr>
        <w:fldChar w:fldCharType="separate"/>
      </w:r>
      <w:r w:rsidR="00A02770">
        <w:rPr>
          <w:noProof/>
          <w:color w:val="auto"/>
        </w:rPr>
        <w:t>1</w:t>
      </w:r>
      <w:r w:rsidR="00FA686B" w:rsidRPr="00A02770">
        <w:rPr>
          <w:color w:val="auto"/>
        </w:rPr>
        <w:fldChar w:fldCharType="end"/>
      </w:r>
      <w:r w:rsidRPr="00A02770">
        <w:rPr>
          <w:color w:val="auto"/>
        </w:rPr>
        <w:t xml:space="preserve">: </w:t>
      </w:r>
      <w:r w:rsidRPr="00A02770">
        <w:rPr>
          <w:noProof/>
          <w:color w:val="auto"/>
        </w:rPr>
        <w:t>Class Attendance</w:t>
      </w:r>
    </w:p>
    <w:p w14:paraId="273E1AF4" w14:textId="77777777" w:rsidR="00400B87" w:rsidRPr="00A02770" w:rsidRDefault="00400B87" w:rsidP="00400B87"/>
    <w:p w14:paraId="1C895F20" w14:textId="4D1FDC8C" w:rsidR="00400B87" w:rsidRPr="00A02770" w:rsidRDefault="00400B87" w:rsidP="00400B87">
      <w:pPr>
        <w:pStyle w:val="Heading1"/>
      </w:pPr>
      <w:bookmarkStart w:id="25" w:name="_Toc141861558"/>
      <w:r w:rsidRPr="00A02770">
        <w:t>Class Participation</w:t>
      </w:r>
      <w:bookmarkEnd w:id="25"/>
    </w:p>
    <w:p w14:paraId="5D130805" w14:textId="64E336C6" w:rsidR="00400B87" w:rsidRPr="00A02770" w:rsidRDefault="00400B87" w:rsidP="00400B87">
      <w:r w:rsidRPr="00A02770">
        <w:t xml:space="preserve">Students are urged to make every effort to attend and engage in the virtual classes held every Thursday morning to ensure that they get the value from the class and </w:t>
      </w:r>
      <w:proofErr w:type="gramStart"/>
      <w:r w:rsidRPr="00A02770">
        <w:t>are able to</w:t>
      </w:r>
      <w:proofErr w:type="gramEnd"/>
      <w:r w:rsidRPr="00A02770">
        <w:t xml:space="preserve"> utilise the opportunity to ask questions when they do not understand the work. The following engagement has been captured as per the completion of class quizzes:</w:t>
      </w:r>
    </w:p>
    <w:tbl>
      <w:tblPr>
        <w:tblStyle w:val="TableGrid"/>
        <w:tblW w:w="0" w:type="auto"/>
        <w:tblLook w:val="04A0" w:firstRow="1" w:lastRow="0" w:firstColumn="1" w:lastColumn="0" w:noHBand="0" w:noVBand="1"/>
      </w:tblPr>
      <w:tblGrid>
        <w:gridCol w:w="4672"/>
        <w:gridCol w:w="4673"/>
      </w:tblGrid>
      <w:tr w:rsidR="00A02770" w:rsidRPr="00A02770" w14:paraId="227BFB0D" w14:textId="77777777" w:rsidTr="00F00D70">
        <w:tc>
          <w:tcPr>
            <w:tcW w:w="4672" w:type="dxa"/>
          </w:tcPr>
          <w:p w14:paraId="72392566" w14:textId="495FCEE6" w:rsidR="00400B87" w:rsidRPr="00A02770" w:rsidRDefault="00400B87" w:rsidP="00F00D70">
            <w:pPr>
              <w:rPr>
                <w:b/>
                <w:bCs/>
              </w:rPr>
            </w:pPr>
            <w:bookmarkStart w:id="26" w:name="_Hlk141860302"/>
            <w:r w:rsidRPr="00A02770">
              <w:rPr>
                <w:b/>
                <w:bCs/>
              </w:rPr>
              <w:t>Activity</w:t>
            </w:r>
          </w:p>
        </w:tc>
        <w:tc>
          <w:tcPr>
            <w:tcW w:w="4673" w:type="dxa"/>
          </w:tcPr>
          <w:p w14:paraId="155CC19A" w14:textId="498243F8" w:rsidR="00400B87" w:rsidRPr="00A02770" w:rsidRDefault="00400B87" w:rsidP="00F00D70">
            <w:pPr>
              <w:rPr>
                <w:b/>
                <w:bCs/>
              </w:rPr>
            </w:pPr>
            <w:r w:rsidRPr="00A02770">
              <w:rPr>
                <w:b/>
                <w:bCs/>
              </w:rPr>
              <w:t>Completion</w:t>
            </w:r>
          </w:p>
        </w:tc>
      </w:tr>
      <w:sdt>
        <w:sdtPr>
          <w:rPr>
            <w:rFonts w:cs="Arial"/>
          </w:rPr>
          <w:alias w:val="Class Participation"/>
          <w:tag w:val="Class Participation"/>
          <w:id w:val="1755553101"/>
          <w15:repeatingSection/>
        </w:sdtPr>
        <w:sdtContent>
          <w:sdt>
            <w:sdtPr>
              <w:rPr>
                <w:rFonts w:cs="Arial"/>
              </w:rPr>
              <w:id w:val="218107205"/>
              <w:placeholder>
                <w:docPart w:val="DefaultPlaceholder_-1854013435"/>
              </w:placeholder>
              <w15:repeatingSectionItem/>
            </w:sdtPr>
            <w:sdtContent>
              <w:tr w:rsidR="00A02770" w:rsidRPr="00A02770" w14:paraId="0617AEF3" w14:textId="77777777" w:rsidTr="00F00D70">
                <w:sdt>
                  <w:sdtPr>
                    <w:rPr>
                      <w:rFonts w:cs="Arial"/>
                    </w:rPr>
                    <w:alias w:val="Activity"/>
                    <w:tag w:val="Activity"/>
                    <w:id w:val="-153690736"/>
                    <w:placeholder>
                      <w:docPart w:val="7E23C317308E4172B516245129B63EF9"/>
                    </w:placeholder>
                    <w:showingPlcHdr/>
                    <w:text/>
                  </w:sdtPr>
                  <w:sdtContent>
                    <w:tc>
                      <w:tcPr>
                        <w:tcW w:w="4672" w:type="dxa"/>
                        <w:vAlign w:val="bottom"/>
                      </w:tcPr>
                      <w:p w14:paraId="095AEDDA" w14:textId="3108A942" w:rsidR="00400B87" w:rsidRPr="00A02770" w:rsidRDefault="00400B87" w:rsidP="00F00D70">
                        <w:pPr>
                          <w:spacing w:after="0"/>
                          <w:rPr>
                            <w:rFonts w:cs="Arial"/>
                          </w:rPr>
                        </w:pPr>
                        <w:r w:rsidRPr="00A02770">
                          <w:rPr>
                            <w:rStyle w:val="PlaceholderText"/>
                            <w:color w:val="auto"/>
                          </w:rPr>
                          <w:t>Click or tap here to enter text.</w:t>
                        </w:r>
                      </w:p>
                    </w:tc>
                  </w:sdtContent>
                </w:sdt>
                <w:sdt>
                  <w:sdtPr>
                    <w:rPr>
                      <w:rFonts w:cs="Arial"/>
                    </w:rPr>
                    <w:alias w:val="Completion"/>
                    <w:tag w:val="Completion"/>
                    <w:id w:val="-1474358651"/>
                    <w:placeholder>
                      <w:docPart w:val="90EDFA0B2E534712BDBD38B32116E2BF"/>
                    </w:placeholder>
                    <w:showingPlcHdr/>
                    <w:text/>
                  </w:sdtPr>
                  <w:sdtContent>
                    <w:tc>
                      <w:tcPr>
                        <w:tcW w:w="4673" w:type="dxa"/>
                      </w:tcPr>
                      <w:p w14:paraId="00638CA8" w14:textId="2AA257A2" w:rsidR="00400B87" w:rsidRPr="00A02770" w:rsidRDefault="00400B87" w:rsidP="00F00D70">
                        <w:pPr>
                          <w:spacing w:after="0"/>
                          <w:rPr>
                            <w:rFonts w:cs="Arial"/>
                          </w:rPr>
                        </w:pPr>
                        <w:r w:rsidRPr="00A02770">
                          <w:rPr>
                            <w:rStyle w:val="PlaceholderText"/>
                            <w:color w:val="auto"/>
                          </w:rPr>
                          <w:t>Click or tap here to enter text.</w:t>
                        </w:r>
                      </w:p>
                    </w:tc>
                  </w:sdtContent>
                </w:sdt>
              </w:tr>
            </w:sdtContent>
          </w:sdt>
        </w:sdtContent>
      </w:sdt>
    </w:tbl>
    <w:bookmarkEnd w:id="26"/>
    <w:p w14:paraId="6C76A4AD" w14:textId="034FE573" w:rsidR="00400B87" w:rsidRPr="00A02770" w:rsidRDefault="00400B87" w:rsidP="00400B87">
      <w:pPr>
        <w:pStyle w:val="Caption"/>
        <w:jc w:val="center"/>
        <w:rPr>
          <w:noProof/>
          <w:color w:val="auto"/>
        </w:rPr>
      </w:pPr>
      <w:r w:rsidRPr="00A02770">
        <w:rPr>
          <w:color w:val="auto"/>
        </w:rPr>
        <w:t xml:space="preserve">Table </w:t>
      </w:r>
      <w:r w:rsidRPr="00A02770">
        <w:rPr>
          <w:color w:val="auto"/>
        </w:rPr>
        <w:fldChar w:fldCharType="begin"/>
      </w:r>
      <w:r w:rsidRPr="00A02770">
        <w:rPr>
          <w:color w:val="auto"/>
        </w:rPr>
        <w:instrText xml:space="preserve"> STYLEREF 1 \s </w:instrText>
      </w:r>
      <w:r w:rsidRPr="00A02770">
        <w:rPr>
          <w:color w:val="auto"/>
        </w:rPr>
        <w:fldChar w:fldCharType="separate"/>
      </w:r>
      <w:r w:rsidR="00A02770">
        <w:rPr>
          <w:noProof/>
          <w:color w:val="auto"/>
        </w:rPr>
        <w:t>7</w:t>
      </w:r>
      <w:r w:rsidRPr="00A02770">
        <w:rPr>
          <w:color w:val="auto"/>
        </w:rPr>
        <w:fldChar w:fldCharType="end"/>
      </w:r>
      <w:r w:rsidRPr="00A02770">
        <w:rPr>
          <w:color w:val="auto"/>
        </w:rPr>
        <w:noBreakHyphen/>
      </w:r>
      <w:r w:rsidRPr="00A02770">
        <w:rPr>
          <w:color w:val="auto"/>
        </w:rPr>
        <w:fldChar w:fldCharType="begin"/>
      </w:r>
      <w:r w:rsidRPr="00A02770">
        <w:rPr>
          <w:color w:val="auto"/>
        </w:rPr>
        <w:instrText xml:space="preserve"> SEQ Table \* ARABIC \s 1 </w:instrText>
      </w:r>
      <w:r w:rsidRPr="00A02770">
        <w:rPr>
          <w:color w:val="auto"/>
        </w:rPr>
        <w:fldChar w:fldCharType="separate"/>
      </w:r>
      <w:r w:rsidR="00A02770">
        <w:rPr>
          <w:noProof/>
          <w:color w:val="auto"/>
        </w:rPr>
        <w:t>1</w:t>
      </w:r>
      <w:r w:rsidRPr="00A02770">
        <w:rPr>
          <w:color w:val="auto"/>
        </w:rPr>
        <w:fldChar w:fldCharType="end"/>
      </w:r>
      <w:r w:rsidRPr="00A02770">
        <w:rPr>
          <w:color w:val="auto"/>
        </w:rPr>
        <w:t xml:space="preserve">: </w:t>
      </w:r>
      <w:r w:rsidRPr="00A02770">
        <w:rPr>
          <w:noProof/>
          <w:color w:val="auto"/>
        </w:rPr>
        <w:t>Class Participation</w:t>
      </w:r>
    </w:p>
    <w:p w14:paraId="0DF9308E" w14:textId="77777777" w:rsidR="00400B87" w:rsidRPr="00A02770" w:rsidRDefault="00400B87" w:rsidP="00400B87"/>
    <w:p w14:paraId="5FCD653E" w14:textId="77777777" w:rsidR="00166063" w:rsidRPr="00A02770" w:rsidRDefault="00166063" w:rsidP="00007B34"/>
    <w:sectPr w:rsidR="00166063" w:rsidRPr="00A02770">
      <w:pgSz w:w="11907" w:h="16840" w:code="9"/>
      <w:pgMar w:top="1134" w:right="1134" w:bottom="1418" w:left="1418" w:header="851" w:footer="113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1B8568" w14:textId="77777777" w:rsidR="005F6B92" w:rsidRDefault="005F6B92">
      <w:pPr>
        <w:spacing w:after="0"/>
      </w:pPr>
      <w:r>
        <w:separator/>
      </w:r>
    </w:p>
  </w:endnote>
  <w:endnote w:type="continuationSeparator" w:id="0">
    <w:p w14:paraId="7A998495" w14:textId="77777777" w:rsidR="005F6B92" w:rsidRDefault="005F6B92">
      <w:pPr>
        <w:spacing w:after="0"/>
      </w:pPr>
      <w:r>
        <w:continuationSeparator/>
      </w:r>
    </w:p>
  </w:endnote>
  <w:endnote w:type="continuationNotice" w:id="1">
    <w:p w14:paraId="48AECA48" w14:textId="77777777" w:rsidR="005F6B92" w:rsidRDefault="005F6B9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A6D80D" w14:textId="1EC78F53" w:rsidR="008D7833" w:rsidRDefault="008D783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43C84" w14:textId="6AB3FB01" w:rsidR="008D7833" w:rsidRDefault="008D783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5FCA8A" w14:textId="77777777" w:rsidR="005F6B92" w:rsidRDefault="005F6B92">
      <w:pPr>
        <w:spacing w:after="0"/>
      </w:pPr>
      <w:r>
        <w:separator/>
      </w:r>
    </w:p>
  </w:footnote>
  <w:footnote w:type="continuationSeparator" w:id="0">
    <w:p w14:paraId="57EE15C2" w14:textId="77777777" w:rsidR="005F6B92" w:rsidRDefault="005F6B92">
      <w:pPr>
        <w:spacing w:after="0"/>
      </w:pPr>
      <w:r>
        <w:continuationSeparator/>
      </w:r>
    </w:p>
  </w:footnote>
  <w:footnote w:type="continuationNotice" w:id="1">
    <w:p w14:paraId="2E85DA2F" w14:textId="77777777" w:rsidR="005F6B92" w:rsidRDefault="005F6B9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5C09E" w14:textId="77777777" w:rsidR="008D7833" w:rsidRDefault="008D7833">
    <w:pPr>
      <w:pStyle w:val="Header"/>
    </w:pPr>
    <w:r>
      <w:rPr>
        <w:noProof/>
        <w:lang w:eastAsia="en-ZA"/>
      </w:rPr>
      <w:drawing>
        <wp:anchor distT="0" distB="0" distL="114300" distR="114300" simplePos="0" relativeHeight="251657216" behindDoc="1" locked="0" layoutInCell="1" allowOverlap="1" wp14:anchorId="1FE0A9A1" wp14:editId="08D84987">
          <wp:simplePos x="0" y="0"/>
          <wp:positionH relativeFrom="column">
            <wp:posOffset>-952500</wp:posOffset>
          </wp:positionH>
          <wp:positionV relativeFrom="paragraph">
            <wp:posOffset>-523875</wp:posOffset>
          </wp:positionV>
          <wp:extent cx="6115050" cy="3005455"/>
          <wp:effectExtent l="0" t="0" r="0" b="0"/>
          <wp:wrapNone/>
          <wp:docPr id="965831997" name="Picture 96583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15050" cy="300545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4E20D" w14:textId="77777777" w:rsidR="008D7833" w:rsidRDefault="008D78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112E83D4"/>
    <w:lvl w:ilvl="0">
      <w:start w:val="1"/>
      <w:numFmt w:val="decimal"/>
      <w:pStyle w:val="ListNumber2"/>
      <w:lvlText w:val="%1."/>
      <w:lvlJc w:val="left"/>
      <w:pPr>
        <w:tabs>
          <w:tab w:val="num" w:pos="1134"/>
        </w:tabs>
        <w:ind w:left="1134" w:hanging="567"/>
      </w:pPr>
      <w:rPr>
        <w:rFonts w:hint="default"/>
      </w:rPr>
    </w:lvl>
  </w:abstractNum>
  <w:abstractNum w:abstractNumId="1" w15:restartNumberingAfterBreak="0">
    <w:nsid w:val="FFFFFF80"/>
    <w:multiLevelType w:val="singleLevel"/>
    <w:tmpl w:val="7A3A8C3E"/>
    <w:lvl w:ilvl="0">
      <w:start w:val="1"/>
      <w:numFmt w:val="bullet"/>
      <w:pStyle w:val="ListBullet5"/>
      <w:lvlText w:val=""/>
      <w:lvlJc w:val="left"/>
      <w:pPr>
        <w:tabs>
          <w:tab w:val="num" w:pos="1786"/>
        </w:tabs>
        <w:ind w:left="1786" w:hanging="357"/>
      </w:pPr>
      <w:rPr>
        <w:rFonts w:ascii="Symbol" w:hAnsi="Symbol" w:hint="default"/>
      </w:rPr>
    </w:lvl>
  </w:abstractNum>
  <w:abstractNum w:abstractNumId="2" w15:restartNumberingAfterBreak="0">
    <w:nsid w:val="FFFFFF81"/>
    <w:multiLevelType w:val="singleLevel"/>
    <w:tmpl w:val="2514CEAE"/>
    <w:lvl w:ilvl="0">
      <w:start w:val="1"/>
      <w:numFmt w:val="bullet"/>
      <w:pStyle w:val="ListBullet4"/>
      <w:lvlText w:val=""/>
      <w:lvlJc w:val="left"/>
      <w:pPr>
        <w:tabs>
          <w:tab w:val="num" w:pos="1429"/>
        </w:tabs>
        <w:ind w:left="1429" w:hanging="357"/>
      </w:pPr>
      <w:rPr>
        <w:rFonts w:ascii="Symbol" w:hAnsi="Symbol" w:hint="default"/>
      </w:rPr>
    </w:lvl>
  </w:abstractNum>
  <w:abstractNum w:abstractNumId="3" w15:restartNumberingAfterBreak="0">
    <w:nsid w:val="FFFFFF82"/>
    <w:multiLevelType w:val="singleLevel"/>
    <w:tmpl w:val="3A261A22"/>
    <w:lvl w:ilvl="0">
      <w:start w:val="1"/>
      <w:numFmt w:val="bullet"/>
      <w:pStyle w:val="ListBullet3"/>
      <w:lvlText w:val=""/>
      <w:lvlJc w:val="left"/>
      <w:pPr>
        <w:tabs>
          <w:tab w:val="num" w:pos="1072"/>
        </w:tabs>
        <w:ind w:left="1072" w:hanging="358"/>
      </w:pPr>
      <w:rPr>
        <w:rFonts w:ascii="Symbol" w:hAnsi="Symbol" w:hint="default"/>
      </w:rPr>
    </w:lvl>
  </w:abstractNum>
  <w:abstractNum w:abstractNumId="4" w15:restartNumberingAfterBreak="0">
    <w:nsid w:val="FFFFFF83"/>
    <w:multiLevelType w:val="singleLevel"/>
    <w:tmpl w:val="F628F8B0"/>
    <w:lvl w:ilvl="0">
      <w:start w:val="1"/>
      <w:numFmt w:val="bullet"/>
      <w:pStyle w:val="ListBullet2"/>
      <w:lvlText w:val=""/>
      <w:lvlJc w:val="left"/>
      <w:pPr>
        <w:tabs>
          <w:tab w:val="num" w:pos="714"/>
        </w:tabs>
        <w:ind w:left="714" w:hanging="357"/>
      </w:pPr>
      <w:rPr>
        <w:rFonts w:ascii="Symbol" w:hAnsi="Symbol" w:hint="default"/>
      </w:rPr>
    </w:lvl>
  </w:abstractNum>
  <w:abstractNum w:abstractNumId="5" w15:restartNumberingAfterBreak="0">
    <w:nsid w:val="FFFFFF88"/>
    <w:multiLevelType w:val="singleLevel"/>
    <w:tmpl w:val="B96009AC"/>
    <w:lvl w:ilvl="0">
      <w:start w:val="1"/>
      <w:numFmt w:val="decimal"/>
      <w:pStyle w:val="ListNumber"/>
      <w:lvlText w:val="%1"/>
      <w:lvlJc w:val="left"/>
      <w:pPr>
        <w:ind w:left="567" w:hanging="567"/>
      </w:pPr>
      <w:rPr>
        <w:rFonts w:hint="default"/>
      </w:rPr>
    </w:lvl>
  </w:abstractNum>
  <w:abstractNum w:abstractNumId="6" w15:restartNumberingAfterBreak="0">
    <w:nsid w:val="FFFFFF89"/>
    <w:multiLevelType w:val="singleLevel"/>
    <w:tmpl w:val="5FA6BAF4"/>
    <w:lvl w:ilvl="0">
      <w:start w:val="1"/>
      <w:numFmt w:val="bullet"/>
      <w:pStyle w:val="ListBullet"/>
      <w:lvlText w:val=""/>
      <w:lvlJc w:val="left"/>
      <w:pPr>
        <w:tabs>
          <w:tab w:val="num" w:pos="357"/>
        </w:tabs>
        <w:ind w:left="357" w:hanging="357"/>
      </w:pPr>
      <w:rPr>
        <w:rFonts w:ascii="Symbol" w:hAnsi="Symbol" w:hint="default"/>
      </w:rPr>
    </w:lvl>
  </w:abstractNum>
  <w:abstractNum w:abstractNumId="7" w15:restartNumberingAfterBreak="0">
    <w:nsid w:val="02DB3D85"/>
    <w:multiLevelType w:val="hybridMultilevel"/>
    <w:tmpl w:val="33E06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C83D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0ACF5A87"/>
    <w:multiLevelType w:val="multilevel"/>
    <w:tmpl w:val="B3BE0C7C"/>
    <w:lvl w:ilvl="0">
      <w:start w:val="1"/>
      <w:numFmt w:val="lowerRoman"/>
      <w:pStyle w:val="ListNumberRoman"/>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0D1635CF"/>
    <w:multiLevelType w:val="multilevel"/>
    <w:tmpl w:val="543A8A3C"/>
    <w:styleLink w:val="List123"/>
    <w:lvl w:ilvl="0">
      <w:start w:val="1"/>
      <w:numFmt w:val="decimal"/>
      <w:lvlText w:val="%1"/>
      <w:lvlJc w:val="left"/>
      <w:pPr>
        <w:ind w:left="567" w:hanging="567"/>
      </w:pPr>
      <w:rPr>
        <w:rFonts w:ascii="Arial" w:hAnsi="Arial" w:hint="default"/>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6E5D82"/>
    <w:multiLevelType w:val="hybridMultilevel"/>
    <w:tmpl w:val="76F28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2A7D"/>
    <w:multiLevelType w:val="hybridMultilevel"/>
    <w:tmpl w:val="995E4326"/>
    <w:lvl w:ilvl="0" w:tplc="469C5754">
      <w:start w:val="1"/>
      <w:numFmt w:val="bullet"/>
      <w:lvlText w:val="-"/>
      <w:lvlJc w:val="left"/>
      <w:pPr>
        <w:ind w:left="720" w:hanging="360"/>
      </w:pPr>
      <w:rPr>
        <w:rFonts w:ascii="Arial" w:eastAsia="Times New Roman"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F187AB7"/>
    <w:multiLevelType w:val="hybridMultilevel"/>
    <w:tmpl w:val="1E621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E25504"/>
    <w:multiLevelType w:val="hybridMultilevel"/>
    <w:tmpl w:val="76587892"/>
    <w:lvl w:ilvl="0" w:tplc="E094340E">
      <w:start w:val="1"/>
      <w:numFmt w:val="decimal"/>
      <w:pStyle w:val="ListNumberBrackets"/>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63B4657"/>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38EC7E45"/>
    <w:multiLevelType w:val="hybridMultilevel"/>
    <w:tmpl w:val="DD22010E"/>
    <w:lvl w:ilvl="0" w:tplc="51AA4586">
      <w:start w:val="1"/>
      <w:numFmt w:val="decimal"/>
      <w:pStyle w:val="ListNumber0"/>
      <w:lvlText w:val="%1."/>
      <w:lvlJc w:val="left"/>
      <w:pPr>
        <w:ind w:left="36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39000395"/>
    <w:multiLevelType w:val="hybridMultilevel"/>
    <w:tmpl w:val="F3D49E16"/>
    <w:lvl w:ilvl="0" w:tplc="9A0E7C68">
      <w:start w:val="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32599B"/>
    <w:multiLevelType w:val="multilevel"/>
    <w:tmpl w:val="12BCFC3A"/>
    <w:lvl w:ilvl="0">
      <w:start w:val="1"/>
      <w:numFmt w:val="lowerRoman"/>
      <w:pStyle w:val="ListNumberRoman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440C3A70"/>
    <w:multiLevelType w:val="multilevel"/>
    <w:tmpl w:val="F9FA7A42"/>
    <w:lvl w:ilvl="0">
      <w:start w:val="1"/>
      <w:numFmt w:val="lowerLetter"/>
      <w:pStyle w:val="ListNumberAlfabet"/>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4F942E5C"/>
    <w:multiLevelType w:val="hybridMultilevel"/>
    <w:tmpl w:val="70F0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535794"/>
    <w:multiLevelType w:val="hybridMultilevel"/>
    <w:tmpl w:val="2C2E5D8C"/>
    <w:lvl w:ilvl="0" w:tplc="9A0E7C68">
      <w:start w:val="1"/>
      <w:numFmt w:val="bullet"/>
      <w:lvlText w:val="-"/>
      <w:lvlJc w:val="left"/>
      <w:pPr>
        <w:ind w:left="720" w:hanging="360"/>
      </w:pPr>
      <w:rPr>
        <w:rFonts w:ascii="Arial" w:eastAsia="Times New Roman" w:hAnsi="Arial" w:cs="Aria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59F00E16"/>
    <w:multiLevelType w:val="hybridMultilevel"/>
    <w:tmpl w:val="09C66952"/>
    <w:lvl w:ilvl="0" w:tplc="DD8854FE">
      <w:start w:val="1"/>
      <w:numFmt w:val="decimal"/>
      <w:lvlText w:val="%1."/>
      <w:lvlJc w:val="left"/>
      <w:pPr>
        <w:ind w:left="720" w:hanging="360"/>
      </w:pPr>
      <w:rPr>
        <w:rFonts w:ascii="Arial" w:hAnsi="Arial" w:cs="Arial" w:hint="default"/>
        <w:color w:val="auto"/>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32EC7"/>
    <w:multiLevelType w:val="hybridMultilevel"/>
    <w:tmpl w:val="4AE47482"/>
    <w:lvl w:ilvl="0" w:tplc="E378F6C4">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824BA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6227311F"/>
    <w:multiLevelType w:val="hybridMultilevel"/>
    <w:tmpl w:val="54162868"/>
    <w:lvl w:ilvl="0" w:tplc="7C4AA94E">
      <w:start w:val="1"/>
      <w:numFmt w:val="bullet"/>
      <w:pStyle w:val="ListBulletSingleSpacing"/>
      <w:lvlText w:val=""/>
      <w:lvlJc w:val="left"/>
      <w:pPr>
        <w:ind w:left="1791" w:hanging="360"/>
      </w:pPr>
      <w:rPr>
        <w:rFonts w:ascii="Symbol" w:hAnsi="Symbol" w:hint="default"/>
      </w:rPr>
    </w:lvl>
    <w:lvl w:ilvl="1" w:tplc="1C090003" w:tentative="1">
      <w:start w:val="1"/>
      <w:numFmt w:val="bullet"/>
      <w:lvlText w:val="o"/>
      <w:lvlJc w:val="left"/>
      <w:pPr>
        <w:ind w:left="2511" w:hanging="360"/>
      </w:pPr>
      <w:rPr>
        <w:rFonts w:ascii="Courier New" w:hAnsi="Courier New" w:cs="Courier New" w:hint="default"/>
      </w:rPr>
    </w:lvl>
    <w:lvl w:ilvl="2" w:tplc="1C090005" w:tentative="1">
      <w:start w:val="1"/>
      <w:numFmt w:val="bullet"/>
      <w:lvlText w:val=""/>
      <w:lvlJc w:val="left"/>
      <w:pPr>
        <w:ind w:left="3231" w:hanging="360"/>
      </w:pPr>
      <w:rPr>
        <w:rFonts w:ascii="Wingdings" w:hAnsi="Wingdings" w:hint="default"/>
      </w:rPr>
    </w:lvl>
    <w:lvl w:ilvl="3" w:tplc="1C090001" w:tentative="1">
      <w:start w:val="1"/>
      <w:numFmt w:val="bullet"/>
      <w:lvlText w:val=""/>
      <w:lvlJc w:val="left"/>
      <w:pPr>
        <w:ind w:left="3951" w:hanging="360"/>
      </w:pPr>
      <w:rPr>
        <w:rFonts w:ascii="Symbol" w:hAnsi="Symbol" w:hint="default"/>
      </w:rPr>
    </w:lvl>
    <w:lvl w:ilvl="4" w:tplc="1C090003" w:tentative="1">
      <w:start w:val="1"/>
      <w:numFmt w:val="bullet"/>
      <w:lvlText w:val="o"/>
      <w:lvlJc w:val="left"/>
      <w:pPr>
        <w:ind w:left="4671" w:hanging="360"/>
      </w:pPr>
      <w:rPr>
        <w:rFonts w:ascii="Courier New" w:hAnsi="Courier New" w:cs="Courier New" w:hint="default"/>
      </w:rPr>
    </w:lvl>
    <w:lvl w:ilvl="5" w:tplc="1C090005" w:tentative="1">
      <w:start w:val="1"/>
      <w:numFmt w:val="bullet"/>
      <w:lvlText w:val=""/>
      <w:lvlJc w:val="left"/>
      <w:pPr>
        <w:ind w:left="5391" w:hanging="360"/>
      </w:pPr>
      <w:rPr>
        <w:rFonts w:ascii="Wingdings" w:hAnsi="Wingdings" w:hint="default"/>
      </w:rPr>
    </w:lvl>
    <w:lvl w:ilvl="6" w:tplc="1C090001" w:tentative="1">
      <w:start w:val="1"/>
      <w:numFmt w:val="bullet"/>
      <w:lvlText w:val=""/>
      <w:lvlJc w:val="left"/>
      <w:pPr>
        <w:ind w:left="6111" w:hanging="360"/>
      </w:pPr>
      <w:rPr>
        <w:rFonts w:ascii="Symbol" w:hAnsi="Symbol" w:hint="default"/>
      </w:rPr>
    </w:lvl>
    <w:lvl w:ilvl="7" w:tplc="1C090003" w:tentative="1">
      <w:start w:val="1"/>
      <w:numFmt w:val="bullet"/>
      <w:lvlText w:val="o"/>
      <w:lvlJc w:val="left"/>
      <w:pPr>
        <w:ind w:left="6831" w:hanging="360"/>
      </w:pPr>
      <w:rPr>
        <w:rFonts w:ascii="Courier New" w:hAnsi="Courier New" w:cs="Courier New" w:hint="default"/>
      </w:rPr>
    </w:lvl>
    <w:lvl w:ilvl="8" w:tplc="1C090005" w:tentative="1">
      <w:start w:val="1"/>
      <w:numFmt w:val="bullet"/>
      <w:lvlText w:val=""/>
      <w:lvlJc w:val="left"/>
      <w:pPr>
        <w:ind w:left="7551" w:hanging="360"/>
      </w:pPr>
      <w:rPr>
        <w:rFonts w:ascii="Wingdings" w:hAnsi="Wingdings" w:hint="default"/>
      </w:rPr>
    </w:lvl>
  </w:abstractNum>
  <w:abstractNum w:abstractNumId="26" w15:restartNumberingAfterBreak="0">
    <w:nsid w:val="62923DA0"/>
    <w:multiLevelType w:val="multilevel"/>
    <w:tmpl w:val="78E69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2001"/>
        </w:tabs>
        <w:ind w:left="2001"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7" w15:restartNumberingAfterBreak="0">
    <w:nsid w:val="69C62422"/>
    <w:multiLevelType w:val="hybridMultilevel"/>
    <w:tmpl w:val="2F74E71C"/>
    <w:lvl w:ilvl="0" w:tplc="71C61C0A">
      <w:start w:val="1"/>
      <w:numFmt w:val="lowerLetter"/>
      <w:pStyle w:val="ListABC2"/>
      <w:lvlText w:val="(%1)"/>
      <w:lvlJc w:val="left"/>
      <w:pPr>
        <w:tabs>
          <w:tab w:val="num" w:pos="1134"/>
        </w:tabs>
        <w:ind w:left="1134"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13E2699"/>
    <w:multiLevelType w:val="multilevel"/>
    <w:tmpl w:val="0FCC8A88"/>
    <w:lvl w:ilvl="0">
      <w:start w:val="1"/>
      <w:numFmt w:val="lowerLetter"/>
      <w:pStyle w:val="ListNumberAlfabetBrackets"/>
      <w:lvlText w:val="(%1)"/>
      <w:lvlJc w:val="left"/>
      <w:pPr>
        <w:tabs>
          <w:tab w:val="num" w:pos="567"/>
        </w:tabs>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7572570E"/>
    <w:multiLevelType w:val="hybridMultilevel"/>
    <w:tmpl w:val="34F0580E"/>
    <w:lvl w:ilvl="0" w:tplc="F8DE0306">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331077">
    <w:abstractNumId w:val="5"/>
  </w:num>
  <w:num w:numId="2" w16cid:durableId="1607613187">
    <w:abstractNumId w:val="4"/>
  </w:num>
  <w:num w:numId="3" w16cid:durableId="117190128">
    <w:abstractNumId w:val="3"/>
  </w:num>
  <w:num w:numId="4" w16cid:durableId="903678865">
    <w:abstractNumId w:val="2"/>
  </w:num>
  <w:num w:numId="5" w16cid:durableId="611664776">
    <w:abstractNumId w:val="1"/>
  </w:num>
  <w:num w:numId="6" w16cid:durableId="110244004">
    <w:abstractNumId w:val="0"/>
  </w:num>
  <w:num w:numId="7" w16cid:durableId="157574385">
    <w:abstractNumId w:val="8"/>
  </w:num>
  <w:num w:numId="8" w16cid:durableId="2035301583">
    <w:abstractNumId w:val="24"/>
  </w:num>
  <w:num w:numId="9" w16cid:durableId="988437320">
    <w:abstractNumId w:val="15"/>
  </w:num>
  <w:num w:numId="10" w16cid:durableId="692535785">
    <w:abstractNumId w:val="27"/>
  </w:num>
  <w:num w:numId="11" w16cid:durableId="25913451">
    <w:abstractNumId w:val="14"/>
  </w:num>
  <w:num w:numId="12" w16cid:durableId="1362702730">
    <w:abstractNumId w:val="9"/>
  </w:num>
  <w:num w:numId="13" w16cid:durableId="400754326">
    <w:abstractNumId w:val="19"/>
  </w:num>
  <w:num w:numId="14" w16cid:durableId="293953070">
    <w:abstractNumId w:val="18"/>
  </w:num>
  <w:num w:numId="15" w16cid:durableId="1205677981">
    <w:abstractNumId w:val="28"/>
  </w:num>
  <w:num w:numId="16" w16cid:durableId="148521956">
    <w:abstractNumId w:val="10"/>
  </w:num>
  <w:num w:numId="17" w16cid:durableId="1722098305">
    <w:abstractNumId w:val="6"/>
  </w:num>
  <w:num w:numId="18" w16cid:durableId="1387950512">
    <w:abstractNumId w:val="25"/>
  </w:num>
  <w:num w:numId="19" w16cid:durableId="1536037585">
    <w:abstractNumId w:val="26"/>
  </w:num>
  <w:num w:numId="20" w16cid:durableId="163324761">
    <w:abstractNumId w:val="16"/>
  </w:num>
  <w:num w:numId="21" w16cid:durableId="681737408">
    <w:abstractNumId w:val="26"/>
    <w:lvlOverride w:ilvl="0">
      <w:startOverride w:val="1"/>
    </w:lvlOverride>
    <w:lvlOverride w:ilvl="1">
      <w:startOverride w:val="5"/>
    </w:lvlOverride>
  </w:num>
  <w:num w:numId="22" w16cid:durableId="130293506">
    <w:abstractNumId w:val="23"/>
  </w:num>
  <w:num w:numId="23" w16cid:durableId="588275399">
    <w:abstractNumId w:val="17"/>
  </w:num>
  <w:num w:numId="24" w16cid:durableId="40523850">
    <w:abstractNumId w:val="20"/>
  </w:num>
  <w:num w:numId="25" w16cid:durableId="63576618">
    <w:abstractNumId w:val="21"/>
  </w:num>
  <w:num w:numId="26" w16cid:durableId="836532561">
    <w:abstractNumId w:val="29"/>
  </w:num>
  <w:num w:numId="27" w16cid:durableId="809594599">
    <w:abstractNumId w:val="12"/>
  </w:num>
  <w:num w:numId="28" w16cid:durableId="1205799461">
    <w:abstractNumId w:val="7"/>
  </w:num>
  <w:num w:numId="29" w16cid:durableId="479886901">
    <w:abstractNumId w:val="11"/>
  </w:num>
  <w:num w:numId="30" w16cid:durableId="1727873009">
    <w:abstractNumId w:val="22"/>
  </w:num>
  <w:num w:numId="31" w16cid:durableId="82116992">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stylePaneSortMethod w:val="0000"/>
  <w:defaultTabStop w:val="720"/>
  <w:hyphenationZone w:val="425"/>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CysDQxN7E0MTKyNDJT0lEKTi0uzszPAymwrAUAJGHdfywAAAA="/>
    <w:docVar w:name="EN.InstantFormat" w:val="&lt;ENInstantFormat&gt;&lt;Enabled&gt;1&lt;/Enabled&gt;&lt;ScanUnformatted&gt;1&lt;/ScanUnformatted&gt;&lt;ScanChanges&gt;1&lt;/ScanChanges&gt;&lt;Suspended&gt;0&lt;/Suspended&gt;&lt;/ENInstantFormat&gt;"/>
    <w:docVar w:name="EN.Layout" w:val="&lt;ENLayout&gt;&lt;Style&gt;NWU Harvar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vwvapaxg9ex05eazxovx9txprdff9z5ft0a&quot;&gt;DPA vs Human Labour-Converted&lt;record-ids&gt;&lt;item&gt;1&lt;/item&gt;&lt;item&gt;2&lt;/item&gt;&lt;item&gt;3&lt;/item&gt;&lt;item&gt;5&lt;/item&gt;&lt;item&gt;17&lt;/item&gt;&lt;item&gt;24&lt;/item&gt;&lt;item&gt;25&lt;/item&gt;&lt;item&gt;30&lt;/item&gt;&lt;item&gt;31&lt;/item&gt;&lt;item&gt;35&lt;/item&gt;&lt;item&gt;36&lt;/item&gt;&lt;item&gt;37&lt;/item&gt;&lt;item&gt;38&lt;/item&gt;&lt;item&gt;39&lt;/item&gt;&lt;item&gt;43&lt;/item&gt;&lt;item&gt;44&lt;/item&gt;&lt;item&gt;45&lt;/item&gt;&lt;item&gt;46&lt;/item&gt;&lt;item&gt;48&lt;/item&gt;&lt;item&gt;49&lt;/item&gt;&lt;item&gt;51&lt;/item&gt;&lt;item&gt;52&lt;/item&gt;&lt;item&gt;53&lt;/item&gt;&lt;item&gt;54&lt;/item&gt;&lt;item&gt;56&lt;/item&gt;&lt;/record-ids&gt;&lt;/item&gt;&lt;/Libraries&gt;"/>
  </w:docVars>
  <w:rsids>
    <w:rsidRoot w:val="000933A5"/>
    <w:rsid w:val="00007B34"/>
    <w:rsid w:val="000135E5"/>
    <w:rsid w:val="00020DE5"/>
    <w:rsid w:val="00027A4B"/>
    <w:rsid w:val="00036F61"/>
    <w:rsid w:val="000659FB"/>
    <w:rsid w:val="000669E6"/>
    <w:rsid w:val="00083F47"/>
    <w:rsid w:val="000933A5"/>
    <w:rsid w:val="000A0671"/>
    <w:rsid w:val="000B7F81"/>
    <w:rsid w:val="000D6CE6"/>
    <w:rsid w:val="000E106C"/>
    <w:rsid w:val="000F5458"/>
    <w:rsid w:val="001001F4"/>
    <w:rsid w:val="0010146C"/>
    <w:rsid w:val="0012113A"/>
    <w:rsid w:val="0012514B"/>
    <w:rsid w:val="00126C9D"/>
    <w:rsid w:val="00126E2E"/>
    <w:rsid w:val="0013298A"/>
    <w:rsid w:val="00141DC5"/>
    <w:rsid w:val="00151DC6"/>
    <w:rsid w:val="00155A0B"/>
    <w:rsid w:val="00163D54"/>
    <w:rsid w:val="00166063"/>
    <w:rsid w:val="00190FD2"/>
    <w:rsid w:val="00194A42"/>
    <w:rsid w:val="001A22E2"/>
    <w:rsid w:val="001A415A"/>
    <w:rsid w:val="001B0235"/>
    <w:rsid w:val="001D5442"/>
    <w:rsid w:val="001F24B8"/>
    <w:rsid w:val="002003FE"/>
    <w:rsid w:val="002136F0"/>
    <w:rsid w:val="00215CED"/>
    <w:rsid w:val="00217029"/>
    <w:rsid w:val="00270F7A"/>
    <w:rsid w:val="002828AE"/>
    <w:rsid w:val="002831AC"/>
    <w:rsid w:val="00286963"/>
    <w:rsid w:val="002909BE"/>
    <w:rsid w:val="00297BF5"/>
    <w:rsid w:val="002B266D"/>
    <w:rsid w:val="002C2C83"/>
    <w:rsid w:val="002C68A2"/>
    <w:rsid w:val="002D2E2F"/>
    <w:rsid w:val="002F2668"/>
    <w:rsid w:val="002F2C05"/>
    <w:rsid w:val="002F7BD2"/>
    <w:rsid w:val="003020B7"/>
    <w:rsid w:val="00302338"/>
    <w:rsid w:val="0030390E"/>
    <w:rsid w:val="00310051"/>
    <w:rsid w:val="003328F7"/>
    <w:rsid w:val="00364FD3"/>
    <w:rsid w:val="00396116"/>
    <w:rsid w:val="003D67D6"/>
    <w:rsid w:val="003E205D"/>
    <w:rsid w:val="003E6AC5"/>
    <w:rsid w:val="003F62B4"/>
    <w:rsid w:val="00400B87"/>
    <w:rsid w:val="00403904"/>
    <w:rsid w:val="00405514"/>
    <w:rsid w:val="004356E8"/>
    <w:rsid w:val="00467C89"/>
    <w:rsid w:val="00483D50"/>
    <w:rsid w:val="00492C8E"/>
    <w:rsid w:val="004A4F0C"/>
    <w:rsid w:val="004B6C37"/>
    <w:rsid w:val="004B7773"/>
    <w:rsid w:val="004C1A47"/>
    <w:rsid w:val="004C1FE6"/>
    <w:rsid w:val="004C7B7A"/>
    <w:rsid w:val="00503580"/>
    <w:rsid w:val="00504AEC"/>
    <w:rsid w:val="0051073C"/>
    <w:rsid w:val="0051443D"/>
    <w:rsid w:val="00514C80"/>
    <w:rsid w:val="0052368E"/>
    <w:rsid w:val="0057178E"/>
    <w:rsid w:val="0058102B"/>
    <w:rsid w:val="005B16FD"/>
    <w:rsid w:val="005B512F"/>
    <w:rsid w:val="005C155F"/>
    <w:rsid w:val="005D2C06"/>
    <w:rsid w:val="005D63F5"/>
    <w:rsid w:val="005F55E0"/>
    <w:rsid w:val="005F6B92"/>
    <w:rsid w:val="006103BA"/>
    <w:rsid w:val="00616998"/>
    <w:rsid w:val="00637B8E"/>
    <w:rsid w:val="00645EFD"/>
    <w:rsid w:val="00651B28"/>
    <w:rsid w:val="00652103"/>
    <w:rsid w:val="00656161"/>
    <w:rsid w:val="00671FCB"/>
    <w:rsid w:val="0067486E"/>
    <w:rsid w:val="00686E46"/>
    <w:rsid w:val="006C3CE6"/>
    <w:rsid w:val="006D5517"/>
    <w:rsid w:val="006D5A96"/>
    <w:rsid w:val="006E02B3"/>
    <w:rsid w:val="00702496"/>
    <w:rsid w:val="00706A09"/>
    <w:rsid w:val="00711283"/>
    <w:rsid w:val="007165E0"/>
    <w:rsid w:val="007221B3"/>
    <w:rsid w:val="00731024"/>
    <w:rsid w:val="00733F27"/>
    <w:rsid w:val="0073477B"/>
    <w:rsid w:val="00760925"/>
    <w:rsid w:val="00775B62"/>
    <w:rsid w:val="00785A26"/>
    <w:rsid w:val="007A27E4"/>
    <w:rsid w:val="007B2E98"/>
    <w:rsid w:val="007F2FDE"/>
    <w:rsid w:val="0081138F"/>
    <w:rsid w:val="00812141"/>
    <w:rsid w:val="008150F8"/>
    <w:rsid w:val="00816D0B"/>
    <w:rsid w:val="008206D7"/>
    <w:rsid w:val="00835937"/>
    <w:rsid w:val="008429B9"/>
    <w:rsid w:val="00863865"/>
    <w:rsid w:val="008A6681"/>
    <w:rsid w:val="008B35A2"/>
    <w:rsid w:val="008D5C74"/>
    <w:rsid w:val="008D7833"/>
    <w:rsid w:val="008E3FF4"/>
    <w:rsid w:val="009052BC"/>
    <w:rsid w:val="00943BA5"/>
    <w:rsid w:val="00957A0C"/>
    <w:rsid w:val="00961F76"/>
    <w:rsid w:val="00981587"/>
    <w:rsid w:val="009A05CF"/>
    <w:rsid w:val="009A6FF2"/>
    <w:rsid w:val="009C2BFB"/>
    <w:rsid w:val="009D16CC"/>
    <w:rsid w:val="009D2929"/>
    <w:rsid w:val="00A02770"/>
    <w:rsid w:val="00A07D39"/>
    <w:rsid w:val="00A1605C"/>
    <w:rsid w:val="00A41B72"/>
    <w:rsid w:val="00A5363E"/>
    <w:rsid w:val="00A81F41"/>
    <w:rsid w:val="00A9388C"/>
    <w:rsid w:val="00AA3F78"/>
    <w:rsid w:val="00AB1E9D"/>
    <w:rsid w:val="00AB2786"/>
    <w:rsid w:val="00AC2996"/>
    <w:rsid w:val="00AD29CF"/>
    <w:rsid w:val="00B021D1"/>
    <w:rsid w:val="00B02446"/>
    <w:rsid w:val="00B03995"/>
    <w:rsid w:val="00B20428"/>
    <w:rsid w:val="00B36E9D"/>
    <w:rsid w:val="00B4403D"/>
    <w:rsid w:val="00B74AB2"/>
    <w:rsid w:val="00B94BD0"/>
    <w:rsid w:val="00B96B57"/>
    <w:rsid w:val="00BA77B0"/>
    <w:rsid w:val="00BE4869"/>
    <w:rsid w:val="00C061BE"/>
    <w:rsid w:val="00C074DD"/>
    <w:rsid w:val="00C17236"/>
    <w:rsid w:val="00C24768"/>
    <w:rsid w:val="00C278D2"/>
    <w:rsid w:val="00C31499"/>
    <w:rsid w:val="00C317EF"/>
    <w:rsid w:val="00C344A7"/>
    <w:rsid w:val="00C3611D"/>
    <w:rsid w:val="00C36646"/>
    <w:rsid w:val="00C40B43"/>
    <w:rsid w:val="00C52DF7"/>
    <w:rsid w:val="00C6188F"/>
    <w:rsid w:val="00C70211"/>
    <w:rsid w:val="00C76AA2"/>
    <w:rsid w:val="00C83444"/>
    <w:rsid w:val="00C91889"/>
    <w:rsid w:val="00CB5EAA"/>
    <w:rsid w:val="00CC2089"/>
    <w:rsid w:val="00CC4B38"/>
    <w:rsid w:val="00CC4F80"/>
    <w:rsid w:val="00CD2D15"/>
    <w:rsid w:val="00CD6B84"/>
    <w:rsid w:val="00CF1272"/>
    <w:rsid w:val="00CF4990"/>
    <w:rsid w:val="00D01DB7"/>
    <w:rsid w:val="00D20A44"/>
    <w:rsid w:val="00D25889"/>
    <w:rsid w:val="00D337C3"/>
    <w:rsid w:val="00D46240"/>
    <w:rsid w:val="00D72C38"/>
    <w:rsid w:val="00D80CBE"/>
    <w:rsid w:val="00D91252"/>
    <w:rsid w:val="00D93861"/>
    <w:rsid w:val="00DA2A30"/>
    <w:rsid w:val="00DB11F0"/>
    <w:rsid w:val="00DC74A6"/>
    <w:rsid w:val="00DD2FBA"/>
    <w:rsid w:val="00DE159B"/>
    <w:rsid w:val="00DE7D4E"/>
    <w:rsid w:val="00E00296"/>
    <w:rsid w:val="00E050D8"/>
    <w:rsid w:val="00E1087C"/>
    <w:rsid w:val="00E655B9"/>
    <w:rsid w:val="00E675F2"/>
    <w:rsid w:val="00E74FE5"/>
    <w:rsid w:val="00E776EC"/>
    <w:rsid w:val="00E7782B"/>
    <w:rsid w:val="00E840D9"/>
    <w:rsid w:val="00E90EB4"/>
    <w:rsid w:val="00EB1C13"/>
    <w:rsid w:val="00EB5440"/>
    <w:rsid w:val="00EB7E00"/>
    <w:rsid w:val="00EC4E54"/>
    <w:rsid w:val="00EE2405"/>
    <w:rsid w:val="00EE46A6"/>
    <w:rsid w:val="00F00D70"/>
    <w:rsid w:val="00F24344"/>
    <w:rsid w:val="00F37ADA"/>
    <w:rsid w:val="00F44327"/>
    <w:rsid w:val="00F4620F"/>
    <w:rsid w:val="00F64DB0"/>
    <w:rsid w:val="00F651C5"/>
    <w:rsid w:val="00F662F3"/>
    <w:rsid w:val="00F67357"/>
    <w:rsid w:val="00F85EAD"/>
    <w:rsid w:val="00F8696F"/>
    <w:rsid w:val="00FA686B"/>
    <w:rsid w:val="00FE6562"/>
    <w:rsid w:val="00FF1E12"/>
    <w:rsid w:val="50FAE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FBA0BA4"/>
  <w15:docId w15:val="{A03B61AB-68DB-4DDA-85D0-24BFB962C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2C83"/>
    <w:pPr>
      <w:spacing w:after="240" w:line="360" w:lineRule="auto"/>
      <w:jc w:val="both"/>
    </w:pPr>
    <w:rPr>
      <w:rFonts w:ascii="Arial" w:hAnsi="Arial"/>
      <w:sz w:val="22"/>
      <w:lang w:eastAsia="en-US"/>
    </w:rPr>
  </w:style>
  <w:style w:type="paragraph" w:styleId="Heading1">
    <w:name w:val="heading 1"/>
    <w:basedOn w:val="Normal"/>
    <w:next w:val="Normal"/>
    <w:link w:val="Heading1Char"/>
    <w:autoRedefine/>
    <w:qFormat/>
    <w:pPr>
      <w:keepNext/>
      <w:numPr>
        <w:numId w:val="19"/>
      </w:numPr>
      <w:spacing w:before="240"/>
      <w:jc w:val="left"/>
      <w:outlineLvl w:val="0"/>
    </w:pPr>
    <w:rPr>
      <w:rFonts w:ascii="Arial Bold" w:hAnsi="Arial Bold" w:cs="Arial"/>
      <w:b/>
      <w:bCs/>
      <w:kern w:val="32"/>
      <w:sz w:val="24"/>
      <w:szCs w:val="24"/>
    </w:rPr>
  </w:style>
  <w:style w:type="paragraph" w:styleId="Heading2">
    <w:name w:val="heading 2"/>
    <w:basedOn w:val="Normal"/>
    <w:next w:val="Normal"/>
    <w:link w:val="Heading2Char"/>
    <w:autoRedefine/>
    <w:qFormat/>
    <w:pPr>
      <w:keepNext/>
      <w:numPr>
        <w:ilvl w:val="1"/>
        <w:numId w:val="19"/>
      </w:numPr>
      <w:tabs>
        <w:tab w:val="left" w:pos="851"/>
      </w:tabs>
      <w:spacing w:before="240"/>
      <w:ind w:right="-143"/>
      <w:jc w:val="left"/>
      <w:outlineLvl w:val="1"/>
    </w:pPr>
    <w:rPr>
      <w:rFonts w:cs="Arial"/>
      <w:b/>
      <w:bCs/>
      <w:iCs/>
      <w:szCs w:val="22"/>
    </w:rPr>
  </w:style>
  <w:style w:type="paragraph" w:styleId="Heading3">
    <w:name w:val="heading 3"/>
    <w:basedOn w:val="Normal"/>
    <w:next w:val="Normal"/>
    <w:link w:val="Heading3Char"/>
    <w:autoRedefine/>
    <w:qFormat/>
    <w:pPr>
      <w:keepNext/>
      <w:numPr>
        <w:ilvl w:val="2"/>
        <w:numId w:val="19"/>
      </w:numPr>
      <w:tabs>
        <w:tab w:val="left" w:pos="851"/>
      </w:tabs>
      <w:spacing w:before="120"/>
      <w:jc w:val="left"/>
      <w:outlineLvl w:val="2"/>
    </w:pPr>
    <w:rPr>
      <w:rFonts w:cs="Arial"/>
      <w:b/>
      <w:bCs/>
    </w:rPr>
  </w:style>
  <w:style w:type="paragraph" w:styleId="Heading4">
    <w:name w:val="heading 4"/>
    <w:basedOn w:val="Normal"/>
    <w:next w:val="Normal"/>
    <w:link w:val="Heading4Char"/>
    <w:autoRedefine/>
    <w:qFormat/>
    <w:pPr>
      <w:keepNext/>
      <w:numPr>
        <w:ilvl w:val="3"/>
        <w:numId w:val="19"/>
      </w:numPr>
      <w:spacing w:before="120"/>
      <w:jc w:val="left"/>
      <w:outlineLvl w:val="3"/>
    </w:pPr>
    <w:rPr>
      <w:b/>
      <w:bCs/>
    </w:rPr>
  </w:style>
  <w:style w:type="paragraph" w:styleId="Heading5">
    <w:name w:val="heading 5"/>
    <w:basedOn w:val="Normal"/>
    <w:next w:val="Normal"/>
    <w:qFormat/>
    <w:pPr>
      <w:keepNext/>
      <w:numPr>
        <w:ilvl w:val="4"/>
        <w:numId w:val="19"/>
      </w:numPr>
      <w:tabs>
        <w:tab w:val="left" w:pos="1134"/>
      </w:tabs>
      <w:spacing w:before="120"/>
      <w:jc w:val="left"/>
      <w:outlineLvl w:val="4"/>
    </w:pPr>
    <w:rPr>
      <w:bCs/>
      <w:iCs/>
    </w:rPr>
  </w:style>
  <w:style w:type="paragraph" w:styleId="Heading6">
    <w:name w:val="heading 6"/>
    <w:basedOn w:val="Normal"/>
    <w:next w:val="Normal"/>
    <w:semiHidden/>
    <w:qFormat/>
    <w:pPr>
      <w:keepNext/>
      <w:numPr>
        <w:ilvl w:val="5"/>
        <w:numId w:val="19"/>
      </w:numPr>
      <w:spacing w:before="120"/>
      <w:outlineLvl w:val="5"/>
    </w:pPr>
    <w:rPr>
      <w:bCs/>
      <w:szCs w:val="22"/>
    </w:rPr>
  </w:style>
  <w:style w:type="paragraph" w:styleId="Heading7">
    <w:name w:val="heading 7"/>
    <w:basedOn w:val="Normal"/>
    <w:next w:val="Normal"/>
    <w:semiHidden/>
    <w:qFormat/>
    <w:pPr>
      <w:keepNext/>
      <w:numPr>
        <w:ilvl w:val="6"/>
        <w:numId w:val="19"/>
      </w:numPr>
      <w:spacing w:before="120"/>
      <w:outlineLvl w:val="6"/>
    </w:pPr>
    <w:rPr>
      <w:szCs w:val="24"/>
    </w:rPr>
  </w:style>
  <w:style w:type="paragraph" w:styleId="Heading8">
    <w:name w:val="heading 8"/>
    <w:basedOn w:val="Normal"/>
    <w:next w:val="Normal"/>
    <w:semiHidden/>
    <w:qFormat/>
    <w:pPr>
      <w:keepNext/>
      <w:numPr>
        <w:ilvl w:val="7"/>
        <w:numId w:val="19"/>
      </w:numPr>
      <w:spacing w:before="120"/>
      <w:outlineLvl w:val="7"/>
    </w:pPr>
    <w:rPr>
      <w:iCs/>
      <w:szCs w:val="24"/>
    </w:rPr>
  </w:style>
  <w:style w:type="paragraph" w:styleId="Heading9">
    <w:name w:val="heading 9"/>
    <w:basedOn w:val="Normal"/>
    <w:next w:val="Normal"/>
    <w:semiHidden/>
    <w:qFormat/>
    <w:pPr>
      <w:keepNext/>
      <w:numPr>
        <w:ilvl w:val="8"/>
        <w:numId w:val="19"/>
      </w:numPr>
      <w:spacing w:before="12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1">
    <w:name w:val="Par 1"/>
    <w:basedOn w:val="Heading1"/>
    <w:next w:val="Normal"/>
    <w:semiHidden/>
    <w:pPr>
      <w:keepNext w:val="0"/>
      <w:numPr>
        <w:numId w:val="0"/>
      </w:numPr>
    </w:pPr>
    <w:rPr>
      <w:b w:val="0"/>
      <w:sz w:val="20"/>
    </w:rPr>
  </w:style>
  <w:style w:type="paragraph" w:customStyle="1" w:styleId="Par2">
    <w:name w:val="Par 2"/>
    <w:basedOn w:val="Heading2"/>
    <w:next w:val="Normal"/>
    <w:semiHidden/>
    <w:pPr>
      <w:keepNext w:val="0"/>
      <w:ind w:left="0" w:firstLine="0"/>
    </w:pPr>
    <w:rPr>
      <w:b w:val="0"/>
      <w:sz w:val="20"/>
    </w:rPr>
  </w:style>
  <w:style w:type="paragraph" w:customStyle="1" w:styleId="Par3">
    <w:name w:val="Par 3"/>
    <w:basedOn w:val="Heading3"/>
    <w:next w:val="Normal"/>
    <w:semiHidden/>
    <w:pPr>
      <w:keepNext w:val="0"/>
      <w:numPr>
        <w:ilvl w:val="0"/>
        <w:numId w:val="0"/>
      </w:numPr>
    </w:pPr>
  </w:style>
  <w:style w:type="paragraph" w:customStyle="1" w:styleId="Par4">
    <w:name w:val="Par 4"/>
    <w:basedOn w:val="Heading4"/>
    <w:next w:val="Normal"/>
    <w:semiHidden/>
    <w:pPr>
      <w:keepNext w:val="0"/>
      <w:numPr>
        <w:ilvl w:val="0"/>
        <w:numId w:val="0"/>
      </w:numPr>
    </w:pPr>
  </w:style>
  <w:style w:type="paragraph" w:customStyle="1" w:styleId="Par5">
    <w:name w:val="Par 5"/>
    <w:basedOn w:val="Heading5"/>
    <w:next w:val="Normal"/>
    <w:semiHidden/>
    <w:pPr>
      <w:keepNext w:val="0"/>
      <w:numPr>
        <w:ilvl w:val="0"/>
        <w:numId w:val="0"/>
      </w:numPr>
    </w:pPr>
  </w:style>
  <w:style w:type="paragraph" w:customStyle="1" w:styleId="Par6">
    <w:name w:val="Par 6"/>
    <w:basedOn w:val="Heading6"/>
    <w:next w:val="Normal"/>
    <w:semiHidden/>
    <w:pPr>
      <w:keepNext w:val="0"/>
      <w:numPr>
        <w:ilvl w:val="0"/>
        <w:numId w:val="0"/>
      </w:numPr>
    </w:pPr>
  </w:style>
  <w:style w:type="paragraph" w:customStyle="1" w:styleId="Par7">
    <w:name w:val="Par 7"/>
    <w:basedOn w:val="Heading7"/>
    <w:next w:val="Normal"/>
    <w:semiHidden/>
    <w:pPr>
      <w:keepNext w:val="0"/>
      <w:numPr>
        <w:ilvl w:val="0"/>
        <w:numId w:val="0"/>
      </w:numPr>
    </w:pPr>
  </w:style>
  <w:style w:type="paragraph" w:customStyle="1" w:styleId="Par8">
    <w:name w:val="Par 8"/>
    <w:basedOn w:val="Heading8"/>
    <w:next w:val="Normal"/>
    <w:semiHidden/>
    <w:pPr>
      <w:keepNext w:val="0"/>
      <w:numPr>
        <w:ilvl w:val="0"/>
        <w:numId w:val="0"/>
      </w:numPr>
    </w:pPr>
    <w:rPr>
      <w:szCs w:val="20"/>
    </w:rPr>
  </w:style>
  <w:style w:type="paragraph" w:customStyle="1" w:styleId="Par9">
    <w:name w:val="Par 9"/>
    <w:basedOn w:val="Heading9"/>
    <w:next w:val="Normal"/>
    <w:semiHidden/>
    <w:pPr>
      <w:keepNext w:val="0"/>
      <w:numPr>
        <w:ilvl w:val="0"/>
        <w:numId w:val="0"/>
      </w:numPr>
    </w:pPr>
  </w:style>
  <w:style w:type="paragraph" w:customStyle="1" w:styleId="NormalBold">
    <w:name w:val="Normal_Bold"/>
    <w:basedOn w:val="Normal"/>
    <w:next w:val="Normal"/>
    <w:semiHidden/>
    <w:rPr>
      <w:b/>
    </w:rPr>
  </w:style>
  <w:style w:type="paragraph" w:customStyle="1" w:styleId="NormalIndentLeftRight">
    <w:name w:val="Normal_IndentLeftRight"/>
    <w:basedOn w:val="Normal"/>
    <w:next w:val="Normal"/>
    <w:semiHidden/>
    <w:pPr>
      <w:ind w:left="720" w:right="720"/>
    </w:pPr>
  </w:style>
  <w:style w:type="paragraph" w:customStyle="1" w:styleId="NormalItalic">
    <w:name w:val="Normal_Italic"/>
    <w:basedOn w:val="Normal"/>
    <w:next w:val="Normal"/>
    <w:semiHidden/>
    <w:rPr>
      <w:i/>
    </w:rPr>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paragraph" w:customStyle="1" w:styleId="Heading0">
    <w:name w:val="Heading 0"/>
    <w:basedOn w:val="Normal"/>
    <w:next w:val="Heading1"/>
    <w:autoRedefine/>
    <w:rsid w:val="00A02770"/>
    <w:pPr>
      <w:keepNext/>
      <w:spacing w:after="0" w:line="276" w:lineRule="auto"/>
      <w:jc w:val="center"/>
    </w:pPr>
    <w:rPr>
      <w:rFonts w:ascii="Arial Bold" w:hAnsi="Arial Bold"/>
      <w:b/>
      <w:caps/>
      <w:sz w:val="28"/>
    </w:rPr>
  </w:style>
  <w:style w:type="paragraph" w:styleId="Footer">
    <w:name w:val="footer"/>
    <w:basedOn w:val="Normal"/>
    <w:link w:val="FooterChar"/>
    <w:autoRedefine/>
    <w:pPr>
      <w:spacing w:after="0" w:line="240" w:lineRule="auto"/>
      <w:jc w:val="center"/>
    </w:pPr>
    <w:rPr>
      <w:szCs w:val="16"/>
    </w:rPr>
  </w:style>
  <w:style w:type="character" w:styleId="FootnoteReference">
    <w:name w:val="footnote reference"/>
    <w:basedOn w:val="DefaultParagraphFont"/>
    <w:rPr>
      <w:rFonts w:ascii="Arial" w:hAnsi="Arial"/>
      <w:sz w:val="16"/>
      <w:vertAlign w:val="superscript"/>
      <w:lang w:val="en-ZA"/>
    </w:rPr>
  </w:style>
  <w:style w:type="paragraph" w:styleId="FootnoteText">
    <w:name w:val="footnote text"/>
    <w:basedOn w:val="Normal"/>
    <w:autoRedefine/>
    <w:pPr>
      <w:tabs>
        <w:tab w:val="left" w:pos="426"/>
      </w:tabs>
      <w:spacing w:after="0" w:line="240" w:lineRule="auto"/>
      <w:ind w:left="425" w:hanging="425"/>
    </w:pPr>
    <w:rPr>
      <w:sz w:val="20"/>
    </w:rPr>
  </w:style>
  <w:style w:type="paragraph" w:customStyle="1" w:styleId="TableHeading">
    <w:name w:val="Table_Heading"/>
    <w:basedOn w:val="Normal"/>
    <w:next w:val="Normal"/>
    <w:pPr>
      <w:keepNext/>
      <w:spacing w:before="60" w:after="60" w:line="240" w:lineRule="auto"/>
      <w:jc w:val="center"/>
    </w:pPr>
    <w:rPr>
      <w:b/>
    </w:rPr>
  </w:style>
  <w:style w:type="character" w:styleId="Hyperlink">
    <w:name w:val="Hyperlink"/>
    <w:basedOn w:val="DefaultParagraphFont"/>
    <w:uiPriority w:val="99"/>
    <w:rPr>
      <w:rFonts w:ascii="Arial" w:hAnsi="Arial"/>
      <w:color w:val="0000FF"/>
      <w:sz w:val="20"/>
      <w:szCs w:val="20"/>
      <w:u w:val="single"/>
      <w:lang w:val="en-ZA"/>
    </w:rPr>
  </w:style>
  <w:style w:type="character" w:styleId="PageNumber">
    <w:name w:val="page number"/>
    <w:rPr>
      <w:rFonts w:ascii="Arial" w:hAnsi="Arial"/>
      <w:sz w:val="22"/>
      <w:szCs w:val="20"/>
      <w:lang w:val="en-ZA"/>
    </w:rPr>
  </w:style>
  <w:style w:type="paragraph" w:customStyle="1" w:styleId="TOCHeading">
    <w:name w:val="TOC_Heading"/>
    <w:basedOn w:val="Normal"/>
    <w:next w:val="Normal"/>
    <w:autoRedefine/>
    <w:rsid w:val="00EC4E54"/>
    <w:pPr>
      <w:spacing w:after="360"/>
      <w:jc w:val="center"/>
    </w:pPr>
    <w:rPr>
      <w:rFonts w:ascii="Arial Bold" w:hAnsi="Arial Bold"/>
      <w:b/>
      <w:caps/>
      <w:sz w:val="28"/>
      <w:szCs w:val="24"/>
    </w:rPr>
  </w:style>
  <w:style w:type="paragraph" w:styleId="TOC1">
    <w:name w:val="toc 1"/>
    <w:basedOn w:val="Normal"/>
    <w:next w:val="Normal"/>
    <w:autoRedefine/>
    <w:uiPriority w:val="39"/>
    <w:rsid w:val="00A02770"/>
    <w:pPr>
      <w:tabs>
        <w:tab w:val="left" w:pos="1418"/>
        <w:tab w:val="right" w:leader="dot" w:pos="9299"/>
      </w:tabs>
      <w:spacing w:before="360" w:after="120" w:line="276" w:lineRule="auto"/>
      <w:ind w:left="1418" w:right="567" w:hanging="1418"/>
      <w:jc w:val="left"/>
    </w:pPr>
    <w:rPr>
      <w:rFonts w:ascii="Arial Bold" w:hAnsi="Arial Bold"/>
      <w:b/>
      <w:caps/>
      <w:szCs w:val="22"/>
    </w:rPr>
  </w:style>
  <w:style w:type="paragraph" w:customStyle="1" w:styleId="ListABC2">
    <w:name w:val="List_ABC 2"/>
    <w:basedOn w:val="Normal"/>
    <w:semiHidden/>
    <w:pPr>
      <w:numPr>
        <w:numId w:val="10"/>
      </w:numPr>
    </w:pPr>
  </w:style>
  <w:style w:type="paragraph" w:customStyle="1" w:styleId="ListNumberBrackets">
    <w:name w:val="List_Number_Brackets"/>
    <w:basedOn w:val="Normal"/>
    <w:pPr>
      <w:numPr>
        <w:numId w:val="11"/>
      </w:numPr>
    </w:pPr>
  </w:style>
  <w:style w:type="paragraph" w:customStyle="1" w:styleId="NormalHeader">
    <w:name w:val="Normal_Header"/>
    <w:basedOn w:val="Normal"/>
    <w:next w:val="Normal"/>
    <w:pPr>
      <w:keepNext/>
      <w:spacing w:after="60"/>
      <w:jc w:val="left"/>
    </w:pPr>
    <w:rPr>
      <w:b/>
    </w:rPr>
  </w:style>
  <w:style w:type="paragraph" w:customStyle="1" w:styleId="CaptionBotFig">
    <w:name w:val="CaptionBot_Fig"/>
    <w:basedOn w:val="Normal"/>
    <w:next w:val="Normal"/>
    <w:autoRedefine/>
    <w:pPr>
      <w:spacing w:before="60" w:after="600"/>
      <w:ind w:left="1701" w:hanging="1701"/>
      <w:jc w:val="left"/>
    </w:pPr>
    <w:rPr>
      <w:b/>
    </w:rPr>
  </w:style>
  <w:style w:type="numbering" w:styleId="111111">
    <w:name w:val="Outline List 2"/>
    <w:basedOn w:val="NoList"/>
    <w:semiHidden/>
    <w:pPr>
      <w:numPr>
        <w:numId w:val="8"/>
      </w:numPr>
    </w:pPr>
  </w:style>
  <w:style w:type="numbering" w:styleId="1ai">
    <w:name w:val="Outline List 1"/>
    <w:basedOn w:val="NoList"/>
    <w:semiHidden/>
    <w:pPr>
      <w:numPr>
        <w:numId w:val="7"/>
      </w:numPr>
    </w:pPr>
  </w:style>
  <w:style w:type="numbering" w:styleId="ArticleSection">
    <w:name w:val="Outline List 3"/>
    <w:basedOn w:val="NoList"/>
    <w:semiHidden/>
    <w:pPr>
      <w:numPr>
        <w:numId w:val="9"/>
      </w:numPr>
    </w:pPr>
  </w:style>
  <w:style w:type="paragraph" w:styleId="BlockText">
    <w:name w:val="Block Text"/>
    <w:basedOn w:val="Normal"/>
    <w:semiHidden/>
    <w:pPr>
      <w:ind w:left="1440" w:right="1440"/>
    </w:pPr>
  </w:style>
  <w:style w:type="paragraph" w:styleId="BodyText">
    <w:name w:val="Body Text"/>
    <w:basedOn w:val="Normal"/>
    <w:semiHidden/>
  </w:style>
  <w:style w:type="paragraph" w:styleId="BodyText2">
    <w:name w:val="Body Text 2"/>
    <w:basedOn w:val="Normal"/>
    <w:semiHidden/>
    <w:pPr>
      <w:spacing w:line="480" w:lineRule="auto"/>
    </w:pPr>
  </w:style>
  <w:style w:type="paragraph" w:styleId="BodyText3">
    <w:name w:val="Body Text 3"/>
    <w:basedOn w:val="Normal"/>
    <w:semiHidden/>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line="480" w:lineRule="auto"/>
      <w:ind w:left="283"/>
    </w:pPr>
  </w:style>
  <w:style w:type="paragraph" w:styleId="BodyTextIndent3">
    <w:name w:val="Body Text Indent 3"/>
    <w:basedOn w:val="Normal"/>
    <w:semiHidden/>
    <w:pPr>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paragraph" w:styleId="EnvelopeAddress">
    <w:name w:val="envelope address"/>
    <w:basedOn w:val="Normal"/>
    <w:semiHidden/>
    <w:pPr>
      <w:framePr w:w="7920" w:h="1980" w:hRule="exact" w:hSpace="180" w:wrap="auto" w:hAnchor="page" w:xAlign="center" w:yAlign="bottom"/>
      <w:ind w:left="2880"/>
    </w:pPr>
    <w:rPr>
      <w:rFonts w:cs="Arial"/>
      <w:szCs w:val="24"/>
    </w:rPr>
  </w:style>
  <w:style w:type="paragraph" w:styleId="EnvelopeReturn">
    <w:name w:val="envelope return"/>
    <w:basedOn w:val="Normal"/>
    <w:semiHidden/>
    <w:rPr>
      <w:rFonts w:cs="Arial"/>
    </w:rPr>
  </w:style>
  <w:style w:type="character" w:styleId="FollowedHyperlink">
    <w:name w:val="FollowedHyperlink"/>
    <w:basedOn w:val="DefaultParagraphFont"/>
    <w:semiHidden/>
    <w:rPr>
      <w:color w:val="800080"/>
      <w:u w:val="single"/>
    </w:r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basedOn w:val="DefaultParagraphFont"/>
    <w:semiHidden/>
    <w:rPr>
      <w:i/>
      <w:iCs/>
    </w:rPr>
  </w:style>
  <w:style w:type="character" w:styleId="HTMLCode">
    <w:name w:val="HTML Code"/>
    <w:basedOn w:val="DefaultParagraphFont"/>
    <w:semiHidden/>
    <w:rPr>
      <w:rFonts w:ascii="Courier New" w:hAnsi="Courier New" w:cs="Courier New"/>
      <w:sz w:val="20"/>
      <w:szCs w:val="20"/>
    </w:rPr>
  </w:style>
  <w:style w:type="character" w:styleId="HTMLDefinition">
    <w:name w:val="HTML Definition"/>
    <w:basedOn w:val="DefaultParagraphFont"/>
    <w:semiHidden/>
    <w:rPr>
      <w:i/>
      <w:iCs/>
    </w:rPr>
  </w:style>
  <w:style w:type="character" w:styleId="HTMLKeyboard">
    <w:name w:val="HTML Keyboard"/>
    <w:basedOn w:val="DefaultParagraphFont"/>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rPr>
  </w:style>
  <w:style w:type="character" w:styleId="HTMLSample">
    <w:name w:val="HTML Sample"/>
    <w:basedOn w:val="DefaultParagraphFont"/>
    <w:semiHidden/>
    <w:rPr>
      <w:rFonts w:ascii="Courier New" w:hAnsi="Courier New" w:cs="Courier New"/>
    </w:rPr>
  </w:style>
  <w:style w:type="character" w:styleId="HTMLTypewriter">
    <w:name w:val="HTML Typewriter"/>
    <w:basedOn w:val="DefaultParagraphFont"/>
    <w:semiHidden/>
    <w:rPr>
      <w:rFonts w:ascii="Courier New" w:hAnsi="Courier New" w:cs="Courier New"/>
      <w:sz w:val="20"/>
      <w:szCs w:val="20"/>
    </w:rPr>
  </w:style>
  <w:style w:type="character" w:styleId="HTMLVariable">
    <w:name w:val="HTML Variable"/>
    <w:basedOn w:val="DefaultParagraphFont"/>
    <w:semiHidden/>
    <w:rPr>
      <w:i/>
      <w:iCs/>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pPr>
      <w:numPr>
        <w:numId w:val="17"/>
      </w:numPr>
    </w:pPr>
  </w:style>
  <w:style w:type="paragraph" w:styleId="ListBullet2">
    <w:name w:val="List Bullet 2"/>
    <w:basedOn w:val="Normal"/>
    <w:semiHidden/>
    <w:pPr>
      <w:numPr>
        <w:numId w:val="2"/>
      </w:numPr>
      <w:contextualSpacing/>
    </w:pPr>
  </w:style>
  <w:style w:type="paragraph" w:styleId="ListBullet3">
    <w:name w:val="List Bullet 3"/>
    <w:basedOn w:val="Normal"/>
    <w:semiHidden/>
    <w:pPr>
      <w:numPr>
        <w:numId w:val="3"/>
      </w:numPr>
      <w:contextualSpacing/>
    </w:pPr>
  </w:style>
  <w:style w:type="paragraph" w:styleId="ListBullet4">
    <w:name w:val="List Bullet 4"/>
    <w:basedOn w:val="Normal"/>
    <w:semiHidden/>
    <w:pPr>
      <w:numPr>
        <w:numId w:val="4"/>
      </w:numPr>
      <w:contextualSpacing/>
    </w:pPr>
  </w:style>
  <w:style w:type="paragraph" w:styleId="ListBullet5">
    <w:name w:val="List Bullet 5"/>
    <w:basedOn w:val="Normal"/>
    <w:semiHidden/>
    <w:pPr>
      <w:numPr>
        <w:numId w:val="5"/>
      </w:numPr>
      <w:contextualSpacing/>
    </w:pPr>
  </w:style>
  <w:style w:type="paragraph" w:styleId="ListContinue">
    <w:name w:val="List Continue"/>
    <w:basedOn w:val="Normal"/>
    <w:semiHidden/>
    <w:pPr>
      <w:ind w:left="567"/>
    </w:pPr>
  </w:style>
  <w:style w:type="paragraph" w:styleId="ListNumber">
    <w:name w:val="List Number"/>
    <w:basedOn w:val="Normal"/>
    <w:semiHidden/>
    <w:pPr>
      <w:numPr>
        <w:numId w:val="1"/>
      </w:numPr>
      <w:tabs>
        <w:tab w:val="left" w:pos="567"/>
      </w:tabs>
    </w:pPr>
  </w:style>
  <w:style w:type="paragraph" w:styleId="ListNumber2">
    <w:name w:val="List Number 2"/>
    <w:basedOn w:val="Normal"/>
    <w:semiHidden/>
    <w:pPr>
      <w:numPr>
        <w:numId w:val="6"/>
      </w:numPr>
      <w:contextualSpacing/>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Cs w:val="24"/>
    </w:rPr>
  </w:style>
  <w:style w:type="paragraph" w:styleId="NormalWeb">
    <w:name w:val="Normal (Web)"/>
    <w:basedOn w:val="Normal"/>
    <w:semiHidden/>
    <w:rPr>
      <w:rFonts w:ascii="Times New Roman" w:hAnsi="Times New Roman"/>
      <w:szCs w:val="24"/>
    </w:rPr>
  </w:style>
  <w:style w:type="paragraph" w:styleId="TOC2">
    <w:name w:val="toc 2"/>
    <w:basedOn w:val="Normal"/>
    <w:next w:val="Normal"/>
    <w:autoRedefine/>
    <w:uiPriority w:val="39"/>
    <w:rsid w:val="00A02770"/>
    <w:pPr>
      <w:tabs>
        <w:tab w:val="left" w:pos="1418"/>
        <w:tab w:val="right" w:leader="dot" w:pos="9299"/>
      </w:tabs>
      <w:spacing w:after="120"/>
      <w:ind w:left="1418" w:hanging="1418"/>
      <w:jc w:val="left"/>
    </w:pPr>
  </w:style>
  <w:style w:type="paragraph" w:styleId="NoteHeading">
    <w:name w:val="Note Heading"/>
    <w:basedOn w:val="Normal"/>
    <w:next w:val="Normal"/>
    <w:semiHidden/>
  </w:style>
  <w:style w:type="paragraph" w:styleId="PlainText">
    <w:name w:val="Plain Text"/>
    <w:basedOn w:val="Normal"/>
    <w:semiHidden/>
    <w:rPr>
      <w:rFonts w:ascii="Courier New" w:hAnsi="Courier New" w:cs="Courier New"/>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basedOn w:val="DefaultParagraphFont"/>
    <w:semiHidden/>
    <w:qFormat/>
    <w:rPr>
      <w:b/>
      <w:bCs/>
    </w:rPr>
  </w:style>
  <w:style w:type="table" w:styleId="Table3Deffects1">
    <w:name w:val="Table 3D effects 1"/>
    <w:basedOn w:val="TableNormal"/>
    <w:semiHidden/>
    <w:pPr>
      <w:spacing w:after="12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pPr>
      <w:spacing w:after="12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pPr>
      <w:spacing w:after="12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pPr>
      <w:spacing w:after="12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pPr>
      <w:spacing w:after="12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pPr>
      <w:spacing w:after="12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pPr>
      <w:spacing w:after="12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pPr>
      <w:spacing w:after="12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pPr>
      <w:spacing w:after="12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pPr>
      <w:spacing w:after="12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pPr>
      <w:spacing w:after="12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pPr>
      <w:spacing w:after="12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pPr>
      <w:spacing w:after="12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pPr>
      <w:spacing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pPr>
      <w:spacing w:after="12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pPr>
      <w:spacing w:after="12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pPr>
      <w:spacing w:after="12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pPr>
      <w:spacing w:after="12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pPr>
      <w:spacing w:after="12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pPr>
      <w:spacing w:after="12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pPr>
      <w:spacing w:after="12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pPr>
      <w:spacing w:after="12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pPr>
      <w:spacing w:after="12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pPr>
      <w:spacing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pPr>
      <w:spacing w:after="12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pPr>
      <w:spacing w:after="12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pPr>
      <w:spacing w:after="12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pPr>
      <w:spacing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pPr>
      <w:spacing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pPr>
      <w:spacing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pPr>
      <w:spacing w:after="12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pPr>
      <w:spacing w:after="12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pPr>
      <w:spacing w:after="12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pPr>
      <w:spacing w:after="12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pPr>
      <w:spacing w:after="12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pPr>
      <w:spacing w:after="12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3">
    <w:name w:val="toc 3"/>
    <w:basedOn w:val="Normal"/>
    <w:next w:val="Normal"/>
    <w:autoRedefine/>
    <w:uiPriority w:val="39"/>
    <w:rsid w:val="00A02770"/>
    <w:pPr>
      <w:tabs>
        <w:tab w:val="left" w:pos="1418"/>
        <w:tab w:val="right" w:leader="dot" w:pos="9299"/>
      </w:tabs>
      <w:spacing w:after="120"/>
      <w:ind w:left="1418" w:right="567" w:hanging="1418"/>
      <w:jc w:val="left"/>
    </w:pPr>
    <w:rPr>
      <w:rFonts w:eastAsiaTheme="minorEastAsia" w:cs="Arial"/>
      <w:noProof/>
      <w:sz w:val="20"/>
      <w:lang w:eastAsia="en-ZA"/>
    </w:rPr>
  </w:style>
  <w:style w:type="paragraph" w:styleId="TOC4">
    <w:name w:val="toc 4"/>
    <w:basedOn w:val="Normal"/>
    <w:next w:val="Normal"/>
    <w:autoRedefine/>
    <w:uiPriority w:val="39"/>
    <w:pPr>
      <w:tabs>
        <w:tab w:val="left" w:pos="1418"/>
        <w:tab w:val="right" w:leader="dot" w:pos="9299"/>
      </w:tabs>
      <w:ind w:left="1418" w:right="567" w:hanging="1418"/>
      <w:jc w:val="left"/>
    </w:pPr>
  </w:style>
  <w:style w:type="paragraph" w:styleId="TOC5">
    <w:name w:val="toc 5"/>
    <w:basedOn w:val="Normal"/>
    <w:next w:val="Normal"/>
    <w:autoRedefine/>
    <w:uiPriority w:val="39"/>
    <w:pPr>
      <w:tabs>
        <w:tab w:val="right" w:leader="dot" w:pos="9299"/>
      </w:tabs>
      <w:ind w:left="1418" w:right="567" w:hanging="1418"/>
      <w:jc w:val="left"/>
    </w:pPr>
  </w:style>
  <w:style w:type="paragraph" w:styleId="TOC6">
    <w:name w:val="toc 6"/>
    <w:basedOn w:val="Normal"/>
    <w:next w:val="Normal"/>
    <w:autoRedefine/>
    <w:semiHidden/>
    <w:pPr>
      <w:tabs>
        <w:tab w:val="right" w:leader="dot" w:pos="9299"/>
      </w:tabs>
      <w:ind w:left="1418" w:right="567" w:hanging="1418"/>
    </w:pPr>
  </w:style>
  <w:style w:type="paragraph" w:styleId="TOC7">
    <w:name w:val="toc 7"/>
    <w:basedOn w:val="Normal"/>
    <w:next w:val="Normal"/>
    <w:autoRedefine/>
    <w:semiHidden/>
    <w:pPr>
      <w:tabs>
        <w:tab w:val="right" w:leader="dot" w:pos="9299"/>
      </w:tabs>
      <w:ind w:left="1202" w:right="567" w:hanging="1202"/>
    </w:pPr>
  </w:style>
  <w:style w:type="paragraph" w:styleId="TOC8">
    <w:name w:val="toc 8"/>
    <w:basedOn w:val="TOC9"/>
    <w:next w:val="Normal"/>
    <w:autoRedefine/>
    <w:uiPriority w:val="39"/>
    <w:pPr>
      <w:spacing w:before="0"/>
    </w:pPr>
  </w:style>
  <w:style w:type="paragraph" w:styleId="TOC9">
    <w:name w:val="toc 9"/>
    <w:basedOn w:val="Normal"/>
    <w:next w:val="Normal"/>
    <w:autoRedefine/>
    <w:uiPriority w:val="39"/>
    <w:pPr>
      <w:tabs>
        <w:tab w:val="right" w:leader="dot" w:pos="9299"/>
      </w:tabs>
      <w:spacing w:before="480" w:after="120"/>
      <w:ind w:right="567"/>
      <w:jc w:val="left"/>
    </w:pPr>
    <w:rPr>
      <w:rFonts w:ascii="Arial Bold" w:hAnsi="Arial Bold"/>
      <w:b/>
      <w:caps/>
    </w:rPr>
  </w:style>
  <w:style w:type="paragraph" w:customStyle="1" w:styleId="CaptionTopTbl">
    <w:name w:val="CaptionTop_Tbl"/>
    <w:basedOn w:val="Normal"/>
    <w:next w:val="Normal"/>
    <w:autoRedefine/>
    <w:pPr>
      <w:keepNext/>
      <w:spacing w:before="240"/>
      <w:ind w:left="1134" w:hanging="1134"/>
      <w:jc w:val="left"/>
    </w:pPr>
    <w:rPr>
      <w:b/>
    </w:rPr>
  </w:style>
  <w:style w:type="paragraph" w:styleId="TableofFigures">
    <w:name w:val="table of figures"/>
    <w:basedOn w:val="Normal"/>
    <w:next w:val="Normal"/>
    <w:autoRedefine/>
    <w:uiPriority w:val="99"/>
    <w:pPr>
      <w:tabs>
        <w:tab w:val="left" w:pos="1701"/>
        <w:tab w:val="right" w:leader="dot" w:pos="9299"/>
      </w:tabs>
      <w:spacing w:before="180"/>
      <w:ind w:left="1701" w:right="567" w:hanging="1701"/>
      <w:jc w:val="left"/>
    </w:pPr>
    <w:rPr>
      <w:noProof/>
      <w:szCs w:val="28"/>
    </w:rPr>
  </w:style>
  <w:style w:type="paragraph" w:styleId="Quote">
    <w:name w:val="Quote"/>
    <w:basedOn w:val="Normal"/>
    <w:next w:val="Normal"/>
    <w:link w:val="QuoteChar"/>
    <w:autoRedefine/>
    <w:uiPriority w:val="29"/>
    <w:qFormat/>
    <w:pPr>
      <w:spacing w:line="240" w:lineRule="auto"/>
    </w:pPr>
    <w:rPr>
      <w:i/>
      <w:iCs/>
      <w:lang w:eastAsia="en-ZA"/>
    </w:rPr>
  </w:style>
  <w:style w:type="character" w:customStyle="1" w:styleId="QuoteChar">
    <w:name w:val="Quote Char"/>
    <w:link w:val="Quote"/>
    <w:uiPriority w:val="29"/>
    <w:rPr>
      <w:rFonts w:ascii="Arial" w:hAnsi="Arial"/>
      <w:i/>
      <w:iCs/>
      <w:sz w:val="22"/>
    </w:rPr>
  </w:style>
  <w:style w:type="paragraph" w:customStyle="1" w:styleId="ListNumberRoman">
    <w:name w:val="List Number Roman"/>
    <w:basedOn w:val="Normal"/>
    <w:semiHidden/>
    <w:qFormat/>
    <w:pPr>
      <w:numPr>
        <w:numId w:val="12"/>
      </w:numPr>
    </w:pPr>
  </w:style>
  <w:style w:type="paragraph" w:customStyle="1" w:styleId="ListNumberAlfabet">
    <w:name w:val="List Number Alfabet"/>
    <w:basedOn w:val="Normal"/>
    <w:semiHidden/>
    <w:qFormat/>
    <w:pPr>
      <w:numPr>
        <w:numId w:val="13"/>
      </w:numPr>
    </w:pPr>
  </w:style>
  <w:style w:type="paragraph" w:customStyle="1" w:styleId="ListNumberRomanBrackets">
    <w:name w:val="List_Number_Roman_Brackets"/>
    <w:basedOn w:val="Normal"/>
    <w:qFormat/>
    <w:pPr>
      <w:numPr>
        <w:numId w:val="14"/>
      </w:numPr>
    </w:pPr>
  </w:style>
  <w:style w:type="paragraph" w:customStyle="1" w:styleId="ListNumberAlfabetBrackets">
    <w:name w:val="List_Number_Alfabet_Brackets"/>
    <w:basedOn w:val="Normal"/>
    <w:qFormat/>
    <w:pPr>
      <w:numPr>
        <w:numId w:val="15"/>
      </w:numPr>
    </w:pPr>
  </w:style>
  <w:style w:type="numbering" w:customStyle="1" w:styleId="List123">
    <w:name w:val="List 123"/>
    <w:uiPriority w:val="99"/>
    <w:pPr>
      <w:numPr>
        <w:numId w:val="16"/>
      </w:numPr>
    </w:pPr>
  </w:style>
  <w:style w:type="paragraph" w:customStyle="1" w:styleId="Reference">
    <w:name w:val="Reference"/>
    <w:basedOn w:val="Normal"/>
    <w:semiHidden/>
    <w:qFormat/>
    <w:pPr>
      <w:jc w:val="left"/>
    </w:pPr>
  </w:style>
  <w:style w:type="paragraph" w:customStyle="1" w:styleId="Abbreviation">
    <w:name w:val="Abbreviation"/>
    <w:basedOn w:val="Normal"/>
    <w:qFormat/>
    <w:pPr>
      <w:tabs>
        <w:tab w:val="left" w:pos="2835"/>
      </w:tabs>
      <w:spacing w:line="240" w:lineRule="auto"/>
      <w:ind w:left="2835" w:hanging="2835"/>
    </w:pPr>
  </w:style>
  <w:style w:type="paragraph" w:customStyle="1" w:styleId="TableBody">
    <w:name w:val="Table_Body"/>
    <w:basedOn w:val="Normal"/>
    <w:qFormat/>
    <w:pPr>
      <w:spacing w:before="60" w:after="60" w:line="240" w:lineRule="auto"/>
      <w:jc w:val="left"/>
    </w:pPr>
  </w:style>
  <w:style w:type="paragraph" w:customStyle="1" w:styleId="ListBulletSingleSpacing">
    <w:name w:val="List Bullet Single Spacing"/>
    <w:basedOn w:val="ListBullet"/>
    <w:qFormat/>
    <w:pPr>
      <w:numPr>
        <w:numId w:val="18"/>
      </w:numPr>
      <w:spacing w:line="240" w:lineRule="auto"/>
      <w:ind w:left="357" w:hanging="357"/>
    </w:pPr>
  </w:style>
  <w:style w:type="paragraph" w:styleId="Title">
    <w:name w:val="Title"/>
    <w:basedOn w:val="Normal"/>
    <w:next w:val="Normal"/>
    <w:link w:val="TitleChar"/>
    <w:semiHidden/>
    <w:qFormat/>
    <w:pPr>
      <w:spacing w:after="0" w:line="240" w:lineRule="auto"/>
      <w:contextualSpacing/>
      <w:jc w:val="center"/>
    </w:pPr>
    <w:rPr>
      <w:rFonts w:eastAsiaTheme="majorEastAsia" w:cstheme="majorBidi"/>
      <w:b/>
      <w:color w:val="17365D" w:themeColor="text2" w:themeShade="BF"/>
      <w:spacing w:val="5"/>
      <w:kern w:val="28"/>
      <w:sz w:val="48"/>
      <w:szCs w:val="52"/>
    </w:rPr>
  </w:style>
  <w:style w:type="character" w:customStyle="1" w:styleId="TitleChar">
    <w:name w:val="Title Char"/>
    <w:basedOn w:val="DefaultParagraphFont"/>
    <w:link w:val="Title"/>
    <w:semiHidden/>
    <w:rPr>
      <w:rFonts w:ascii="Arial" w:eastAsiaTheme="majorEastAsia" w:hAnsi="Arial" w:cstheme="majorBidi"/>
      <w:b/>
      <w:color w:val="17365D" w:themeColor="text2" w:themeShade="BF"/>
      <w:spacing w:val="5"/>
      <w:kern w:val="28"/>
      <w:sz w:val="48"/>
      <w:szCs w:val="52"/>
      <w:lang w:eastAsia="en-US"/>
    </w:rPr>
  </w:style>
  <w:style w:type="paragraph" w:customStyle="1" w:styleId="Who">
    <w:name w:val="Who"/>
    <w:basedOn w:val="Normal"/>
    <w:semiHidden/>
    <w:qFormat/>
    <w:pPr>
      <w:spacing w:after="120" w:line="240" w:lineRule="auto"/>
      <w:jc w:val="center"/>
    </w:pPr>
    <w:rPr>
      <w:b/>
      <w:sz w:val="40"/>
      <w:lang w:val="en-US"/>
    </w:rPr>
  </w:style>
  <w:style w:type="paragraph" w:customStyle="1" w:styleId="Dessertation">
    <w:name w:val="Dessertation"/>
    <w:basedOn w:val="Normal"/>
    <w:semiHidden/>
    <w:qFormat/>
    <w:pPr>
      <w:spacing w:after="0" w:line="240" w:lineRule="auto"/>
      <w:jc w:val="center"/>
    </w:pPr>
    <w:rPr>
      <w:sz w:val="34"/>
      <w:szCs w:val="32"/>
      <w:lang w:val="en-US"/>
    </w:rPr>
  </w:style>
  <w:style w:type="paragraph" w:customStyle="1" w:styleId="Month">
    <w:name w:val="Month"/>
    <w:basedOn w:val="Normal"/>
    <w:semiHidden/>
    <w:qFormat/>
    <w:pPr>
      <w:spacing w:after="120" w:line="240" w:lineRule="auto"/>
      <w:jc w:val="left"/>
    </w:pPr>
    <w:rPr>
      <w:sz w:val="34"/>
      <w:szCs w:val="34"/>
      <w:lang w:val="en-US"/>
    </w:rPr>
  </w:style>
  <w:style w:type="paragraph" w:styleId="Caption">
    <w:name w:val="caption"/>
    <w:basedOn w:val="Normal"/>
    <w:next w:val="Normal"/>
    <w:uiPriority w:val="35"/>
    <w:semiHidden/>
    <w:qFormat/>
    <w:pPr>
      <w:spacing w:after="200" w:line="240" w:lineRule="auto"/>
    </w:pPr>
    <w:rPr>
      <w:b/>
      <w:bCs/>
      <w:color w:val="4F81BD" w:themeColor="accent1"/>
      <w:sz w:val="18"/>
      <w:szCs w:val="18"/>
    </w:rPr>
  </w:style>
  <w:style w:type="paragraph" w:customStyle="1" w:styleId="ListNumber0">
    <w:name w:val="List_Number"/>
    <w:basedOn w:val="Normal"/>
    <w:qFormat/>
    <w:pPr>
      <w:numPr>
        <w:numId w:val="20"/>
      </w:numPr>
      <w:tabs>
        <w:tab w:val="left" w:pos="567"/>
      </w:tabs>
      <w:ind w:left="567" w:hanging="567"/>
    </w:pPr>
  </w:style>
  <w:style w:type="paragraph" w:styleId="Bibliography">
    <w:name w:val="Bibliography"/>
    <w:basedOn w:val="Normal"/>
    <w:next w:val="Normal"/>
    <w:uiPriority w:val="37"/>
    <w:pPr>
      <w:jc w:val="left"/>
    </w:pPr>
  </w:style>
  <w:style w:type="character" w:customStyle="1" w:styleId="FooterChar">
    <w:name w:val="Footer Char"/>
    <w:link w:val="Footer"/>
    <w:rPr>
      <w:rFonts w:ascii="Arial" w:hAnsi="Arial"/>
      <w:sz w:val="22"/>
      <w:szCs w:val="16"/>
      <w:lang w:eastAsia="en-US"/>
    </w:rPr>
  </w:style>
  <w:style w:type="paragraph" w:customStyle="1" w:styleId="Chapter">
    <w:name w:val="Chapter"/>
    <w:basedOn w:val="TOCHeading"/>
    <w:qFormat/>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rFonts w:ascii="Arial" w:hAnsi="Arial"/>
      <w:lang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Arial" w:hAnsi="Arial"/>
      <w:b/>
      <w:bCs/>
      <w:lang w:eastAsia="en-US"/>
    </w:rPr>
  </w:style>
  <w:style w:type="character" w:customStyle="1" w:styleId="orcid-id-https">
    <w:name w:val="orcid-id-https"/>
    <w:basedOn w:val="DefaultParagraphFont"/>
    <w:rsid w:val="008A6681"/>
  </w:style>
  <w:style w:type="paragraph" w:customStyle="1" w:styleId="CaptionBotTblFig">
    <w:name w:val="CaptionBot_Tbl_Fig"/>
    <w:basedOn w:val="Normal"/>
    <w:next w:val="Normal"/>
    <w:autoRedefine/>
    <w:rsid w:val="00760925"/>
    <w:pPr>
      <w:ind w:left="1701" w:hanging="1701"/>
      <w:jc w:val="left"/>
    </w:pPr>
    <w:rPr>
      <w:b/>
    </w:rPr>
  </w:style>
  <w:style w:type="character" w:customStyle="1" w:styleId="Heading2Char">
    <w:name w:val="Heading 2 Char"/>
    <w:basedOn w:val="DefaultParagraphFont"/>
    <w:link w:val="Heading2"/>
    <w:rsid w:val="008A6681"/>
    <w:rPr>
      <w:rFonts w:ascii="Arial" w:hAnsi="Arial" w:cs="Arial"/>
      <w:b/>
      <w:bCs/>
      <w:iCs/>
      <w:sz w:val="22"/>
      <w:szCs w:val="22"/>
      <w:lang w:eastAsia="en-US"/>
    </w:rPr>
  </w:style>
  <w:style w:type="character" w:customStyle="1" w:styleId="Heading4Char">
    <w:name w:val="Heading 4 Char"/>
    <w:basedOn w:val="DefaultParagraphFont"/>
    <w:link w:val="Heading4"/>
    <w:rsid w:val="002831AC"/>
    <w:rPr>
      <w:rFonts w:ascii="Arial" w:hAnsi="Arial"/>
      <w:b/>
      <w:bCs/>
      <w:sz w:val="22"/>
      <w:lang w:eastAsia="en-US"/>
    </w:rPr>
  </w:style>
  <w:style w:type="character" w:customStyle="1" w:styleId="Heading3Char">
    <w:name w:val="Heading 3 Char"/>
    <w:basedOn w:val="DefaultParagraphFont"/>
    <w:link w:val="Heading3"/>
    <w:rsid w:val="007165E0"/>
    <w:rPr>
      <w:rFonts w:ascii="Arial" w:hAnsi="Arial" w:cs="Arial"/>
      <w:b/>
      <w:bCs/>
      <w:sz w:val="22"/>
      <w:lang w:eastAsia="en-US"/>
    </w:rPr>
  </w:style>
  <w:style w:type="paragraph" w:customStyle="1" w:styleId="CaptionTopTblFig">
    <w:name w:val="CaptionTop_Tbl_Fig"/>
    <w:basedOn w:val="Normal"/>
    <w:next w:val="Normal"/>
    <w:autoRedefine/>
    <w:rsid w:val="002136F0"/>
    <w:pPr>
      <w:keepNext/>
      <w:spacing w:after="0"/>
      <w:ind w:left="1701" w:hanging="1701"/>
      <w:jc w:val="left"/>
    </w:pPr>
    <w:rPr>
      <w:b/>
    </w:rPr>
  </w:style>
  <w:style w:type="paragraph" w:customStyle="1" w:styleId="EndNoteBibliographyTitle">
    <w:name w:val="EndNote Bibliography Title"/>
    <w:basedOn w:val="Normal"/>
    <w:link w:val="EndNoteBibliographyTitleChar"/>
    <w:rsid w:val="00B96B57"/>
    <w:pPr>
      <w:spacing w:after="0"/>
      <w:jc w:val="center"/>
    </w:pPr>
    <w:rPr>
      <w:rFonts w:cs="Arial"/>
      <w:noProof/>
      <w:lang w:val="en-US"/>
    </w:rPr>
  </w:style>
  <w:style w:type="character" w:customStyle="1" w:styleId="EndNoteBibliographyTitleChar">
    <w:name w:val="EndNote Bibliography Title Char"/>
    <w:basedOn w:val="DefaultParagraphFont"/>
    <w:link w:val="EndNoteBibliographyTitle"/>
    <w:rsid w:val="00B96B57"/>
    <w:rPr>
      <w:rFonts w:ascii="Arial" w:hAnsi="Arial" w:cs="Arial"/>
      <w:noProof/>
      <w:sz w:val="22"/>
      <w:lang w:val="en-US" w:eastAsia="en-US"/>
    </w:rPr>
  </w:style>
  <w:style w:type="paragraph" w:customStyle="1" w:styleId="EndNoteBibliography">
    <w:name w:val="EndNote Bibliography"/>
    <w:basedOn w:val="Normal"/>
    <w:link w:val="EndNoteBibliographyChar"/>
    <w:rsid w:val="00B96B57"/>
    <w:pPr>
      <w:spacing w:line="240" w:lineRule="auto"/>
      <w:jc w:val="left"/>
    </w:pPr>
    <w:rPr>
      <w:rFonts w:cs="Arial"/>
      <w:noProof/>
      <w:lang w:val="en-US"/>
    </w:rPr>
  </w:style>
  <w:style w:type="character" w:customStyle="1" w:styleId="EndNoteBibliographyChar">
    <w:name w:val="EndNote Bibliography Char"/>
    <w:basedOn w:val="DefaultParagraphFont"/>
    <w:link w:val="EndNoteBibliography"/>
    <w:rsid w:val="00B96B57"/>
    <w:rPr>
      <w:rFonts w:ascii="Arial" w:hAnsi="Arial" w:cs="Arial"/>
      <w:noProof/>
      <w:sz w:val="22"/>
      <w:lang w:val="en-US" w:eastAsia="en-US"/>
    </w:rPr>
  </w:style>
  <w:style w:type="character" w:customStyle="1" w:styleId="UnresolvedMention1">
    <w:name w:val="Unresolved Mention1"/>
    <w:basedOn w:val="DefaultParagraphFont"/>
    <w:uiPriority w:val="99"/>
    <w:semiHidden/>
    <w:unhideWhenUsed/>
    <w:rsid w:val="00B96B57"/>
    <w:rPr>
      <w:color w:val="605E5C"/>
      <w:shd w:val="clear" w:color="auto" w:fill="E1DFDD"/>
    </w:rPr>
  </w:style>
  <w:style w:type="character" w:customStyle="1" w:styleId="UnresolvedMention2">
    <w:name w:val="Unresolved Mention2"/>
    <w:basedOn w:val="DefaultParagraphFont"/>
    <w:uiPriority w:val="99"/>
    <w:semiHidden/>
    <w:unhideWhenUsed/>
    <w:rsid w:val="00981587"/>
    <w:rPr>
      <w:color w:val="605E5C"/>
      <w:shd w:val="clear" w:color="auto" w:fill="E1DFDD"/>
    </w:rPr>
  </w:style>
  <w:style w:type="character" w:customStyle="1" w:styleId="Heading1Char">
    <w:name w:val="Heading 1 Char"/>
    <w:basedOn w:val="DefaultParagraphFont"/>
    <w:link w:val="Heading1"/>
    <w:rsid w:val="00652103"/>
    <w:rPr>
      <w:rFonts w:ascii="Arial Bold" w:hAnsi="Arial Bold" w:cs="Arial"/>
      <w:b/>
      <w:bCs/>
      <w:kern w:val="32"/>
      <w:sz w:val="24"/>
      <w:szCs w:val="24"/>
      <w:lang w:eastAsia="en-US"/>
    </w:rPr>
  </w:style>
  <w:style w:type="character" w:styleId="PlaceholderText">
    <w:name w:val="Placeholder Text"/>
    <w:basedOn w:val="DefaultParagraphFont"/>
    <w:uiPriority w:val="99"/>
    <w:semiHidden/>
    <w:rsid w:val="00F85E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656291">
      <w:bodyDiv w:val="1"/>
      <w:marLeft w:val="0"/>
      <w:marRight w:val="0"/>
      <w:marTop w:val="0"/>
      <w:marBottom w:val="0"/>
      <w:divBdr>
        <w:top w:val="none" w:sz="0" w:space="0" w:color="auto"/>
        <w:left w:val="none" w:sz="0" w:space="0" w:color="auto"/>
        <w:bottom w:val="none" w:sz="0" w:space="0" w:color="auto"/>
        <w:right w:val="none" w:sz="0" w:space="0" w:color="auto"/>
      </w:divBdr>
    </w:div>
    <w:div w:id="337122932">
      <w:bodyDiv w:val="1"/>
      <w:marLeft w:val="0"/>
      <w:marRight w:val="0"/>
      <w:marTop w:val="0"/>
      <w:marBottom w:val="0"/>
      <w:divBdr>
        <w:top w:val="none" w:sz="0" w:space="0" w:color="auto"/>
        <w:left w:val="none" w:sz="0" w:space="0" w:color="auto"/>
        <w:bottom w:val="none" w:sz="0" w:space="0" w:color="auto"/>
        <w:right w:val="none" w:sz="0" w:space="0" w:color="auto"/>
      </w:divBdr>
    </w:div>
    <w:div w:id="533153293">
      <w:bodyDiv w:val="1"/>
      <w:marLeft w:val="0"/>
      <w:marRight w:val="0"/>
      <w:marTop w:val="0"/>
      <w:marBottom w:val="0"/>
      <w:divBdr>
        <w:top w:val="none" w:sz="0" w:space="0" w:color="auto"/>
        <w:left w:val="none" w:sz="0" w:space="0" w:color="auto"/>
        <w:bottom w:val="none" w:sz="0" w:space="0" w:color="auto"/>
        <w:right w:val="none" w:sz="0" w:space="0" w:color="auto"/>
      </w:divBdr>
    </w:div>
    <w:div w:id="1142041932">
      <w:bodyDiv w:val="1"/>
      <w:marLeft w:val="0"/>
      <w:marRight w:val="0"/>
      <w:marTop w:val="0"/>
      <w:marBottom w:val="0"/>
      <w:divBdr>
        <w:top w:val="none" w:sz="0" w:space="0" w:color="auto"/>
        <w:left w:val="none" w:sz="0" w:space="0" w:color="auto"/>
        <w:bottom w:val="none" w:sz="0" w:space="0" w:color="auto"/>
        <w:right w:val="none" w:sz="0" w:space="0" w:color="auto"/>
      </w:divBdr>
    </w:div>
    <w:div w:id="169391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955089\AppData\Local\Temp\proposal201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E4D6A5B1874C6CA35A6EA1A5C8229C"/>
        <w:category>
          <w:name w:val="General"/>
          <w:gallery w:val="placeholder"/>
        </w:category>
        <w:types>
          <w:type w:val="bbPlcHdr"/>
        </w:types>
        <w:behaviors>
          <w:behavior w:val="content"/>
        </w:behaviors>
        <w:guid w:val="{95E5C7FA-6B89-44E5-89F1-BF7273623B6F}"/>
      </w:docPartPr>
      <w:docPartBody>
        <w:p w:rsidR="00DD4031" w:rsidRDefault="00D75611" w:rsidP="00D75611">
          <w:pPr>
            <w:pStyle w:val="14E4D6A5B1874C6CA35A6EA1A5C8229C2"/>
          </w:pPr>
          <w:r w:rsidRPr="00A02770">
            <w:rPr>
              <w:rStyle w:val="PlaceholderText"/>
              <w:b/>
              <w:bCs/>
              <w:sz w:val="36"/>
              <w:szCs w:val="36"/>
            </w:rPr>
            <w:t>[Initial and Surname]</w:t>
          </w:r>
        </w:p>
      </w:docPartBody>
    </w:docPart>
    <w:docPart>
      <w:docPartPr>
        <w:name w:val="DF5D5FB5C8C44BEABDC7FB5A1AA0C9E6"/>
        <w:category>
          <w:name w:val="General"/>
          <w:gallery w:val="placeholder"/>
        </w:category>
        <w:types>
          <w:type w:val="bbPlcHdr"/>
        </w:types>
        <w:behaviors>
          <w:behavior w:val="content"/>
        </w:behaviors>
        <w:guid w:val="{7928E61E-1E8D-41A1-B2D5-A1040763A1DF}"/>
      </w:docPartPr>
      <w:docPartBody>
        <w:p w:rsidR="00DD4031" w:rsidRDefault="00D75611" w:rsidP="00D75611">
          <w:pPr>
            <w:pStyle w:val="DF5D5FB5C8C44BEABDC7FB5A1AA0C9E62"/>
          </w:pPr>
          <w:r w:rsidRPr="00A02770">
            <w:rPr>
              <w:rStyle w:val="PlaceholderText"/>
              <w:sz w:val="36"/>
              <w:szCs w:val="36"/>
            </w:rPr>
            <w:t>[Student Number]</w:t>
          </w:r>
        </w:p>
      </w:docPartBody>
    </w:docPart>
    <w:docPart>
      <w:docPartPr>
        <w:name w:val="F756BCCE9A4243E0A48235FD5D358C03"/>
        <w:category>
          <w:name w:val="General"/>
          <w:gallery w:val="placeholder"/>
        </w:category>
        <w:types>
          <w:type w:val="bbPlcHdr"/>
        </w:types>
        <w:behaviors>
          <w:behavior w:val="content"/>
        </w:behaviors>
        <w:guid w:val="{19CE7048-E45E-4F89-9AA3-B153A94CE24B}"/>
      </w:docPartPr>
      <w:docPartBody>
        <w:p w:rsidR="00DD4031" w:rsidRDefault="00D75611" w:rsidP="00D75611">
          <w:pPr>
            <w:pStyle w:val="F756BCCE9A4243E0A48235FD5D358C032"/>
          </w:pPr>
          <w:r w:rsidRPr="00A02770">
            <w:rPr>
              <w:rStyle w:val="PlaceholderText"/>
              <w:i/>
              <w:iCs/>
              <w:szCs w:val="22"/>
            </w:rPr>
            <w:t>[Personality Type]</w:t>
          </w:r>
        </w:p>
      </w:docPartBody>
    </w:docPart>
    <w:docPart>
      <w:docPartPr>
        <w:name w:val="CFC5B2D66B0B432DAD441DBE83A97FE1"/>
        <w:category>
          <w:name w:val="General"/>
          <w:gallery w:val="placeholder"/>
        </w:category>
        <w:types>
          <w:type w:val="bbPlcHdr"/>
        </w:types>
        <w:behaviors>
          <w:behavior w:val="content"/>
        </w:behaviors>
        <w:guid w:val="{8026B7C3-1764-45CC-BF1C-8502FA437A0A}"/>
      </w:docPartPr>
      <w:docPartBody>
        <w:p w:rsidR="00DD4031" w:rsidRDefault="00D75611" w:rsidP="00D75611">
          <w:pPr>
            <w:pStyle w:val="CFC5B2D66B0B432DAD441DBE83A97FE12"/>
          </w:pPr>
          <w:r w:rsidRPr="00A02770">
            <w:rPr>
              <w:rStyle w:val="PlaceholderText"/>
              <w:sz w:val="32"/>
              <w:u w:val="single"/>
            </w:rPr>
            <w:t>[Current Field of Interest]</w:t>
          </w:r>
        </w:p>
      </w:docPartBody>
    </w:docPart>
    <w:docPart>
      <w:docPartPr>
        <w:name w:val="ED0EAA739D134B65B5F09F51B08BB1FE"/>
        <w:category>
          <w:name w:val="General"/>
          <w:gallery w:val="placeholder"/>
        </w:category>
        <w:types>
          <w:type w:val="bbPlcHdr"/>
        </w:types>
        <w:behaviors>
          <w:behavior w:val="content"/>
        </w:behaviors>
        <w:guid w:val="{856E8EA7-E521-4EAF-9926-26A9E349D1C5}"/>
      </w:docPartPr>
      <w:docPartBody>
        <w:p w:rsidR="00DD4031" w:rsidRDefault="00D75611" w:rsidP="00D75611">
          <w:pPr>
            <w:pStyle w:val="ED0EAA739D134B65B5F09F51B08BB1FE2"/>
          </w:pPr>
          <w:r w:rsidRPr="00A02770">
            <w:rPr>
              <w:rStyle w:val="PlaceholderText"/>
              <w:sz w:val="24"/>
              <w:szCs w:val="24"/>
            </w:rPr>
            <w:t>[Field of Interest Description]</w:t>
          </w:r>
        </w:p>
      </w:docPartBody>
    </w:docPart>
    <w:docPart>
      <w:docPartPr>
        <w:name w:val="E7B8F789B0174D828497974B5B129D4D"/>
        <w:category>
          <w:name w:val="General"/>
          <w:gallery w:val="placeholder"/>
        </w:category>
        <w:types>
          <w:type w:val="bbPlcHdr"/>
        </w:types>
        <w:behaviors>
          <w:behavior w:val="content"/>
        </w:behaviors>
        <w:guid w:val="{D05F9BF4-36A0-490A-AB44-161EC036205B}"/>
      </w:docPartPr>
      <w:docPartBody>
        <w:p w:rsidR="00DD4031" w:rsidRDefault="00D75611" w:rsidP="00D75611">
          <w:pPr>
            <w:pStyle w:val="E7B8F789B0174D828497974B5B129D4D2"/>
          </w:pPr>
          <w:r w:rsidRPr="00A02770">
            <w:rPr>
              <w:rStyle w:val="PlaceholderText"/>
              <w:i/>
              <w:iCs/>
              <w:sz w:val="24"/>
              <w:szCs w:val="24"/>
            </w:rPr>
            <w:t>[Favourite Programming Language]</w:t>
          </w:r>
        </w:p>
      </w:docPartBody>
    </w:docPart>
    <w:docPart>
      <w:docPartPr>
        <w:name w:val="04F1D06B49E5485DBB6714A04D0CCEE2"/>
        <w:category>
          <w:name w:val="General"/>
          <w:gallery w:val="placeholder"/>
        </w:category>
        <w:types>
          <w:type w:val="bbPlcHdr"/>
        </w:types>
        <w:behaviors>
          <w:behavior w:val="content"/>
        </w:behaviors>
        <w:guid w:val="{4A008407-5353-4CF2-9786-E2F896B5F09D}"/>
      </w:docPartPr>
      <w:docPartBody>
        <w:p w:rsidR="00DD4031" w:rsidRDefault="00D75611" w:rsidP="00D75611">
          <w:pPr>
            <w:pStyle w:val="04F1D06B49E5485DBB6714A04D0CCEE22"/>
          </w:pPr>
          <w:r w:rsidRPr="00A02770">
            <w:rPr>
              <w:rStyle w:val="PlaceholderText"/>
            </w:rPr>
            <w:t>[Student Number]</w:t>
          </w:r>
        </w:p>
      </w:docPartBody>
    </w:docPart>
    <w:docPart>
      <w:docPartPr>
        <w:name w:val="C572F19C0FE746819011CF487A7EDED0"/>
        <w:category>
          <w:name w:val="General"/>
          <w:gallery w:val="placeholder"/>
        </w:category>
        <w:types>
          <w:type w:val="bbPlcHdr"/>
        </w:types>
        <w:behaviors>
          <w:behavior w:val="content"/>
        </w:behaviors>
        <w:guid w:val="{EF5D9220-8DA4-4E5B-B5AB-5EB265A78070}"/>
      </w:docPartPr>
      <w:docPartBody>
        <w:p w:rsidR="00DD4031" w:rsidRDefault="00D75611" w:rsidP="00D75611">
          <w:pPr>
            <w:pStyle w:val="C572F19C0FE746819011CF487A7EDED02"/>
          </w:pPr>
          <w:r w:rsidRPr="00A02770">
            <w:rPr>
              <w:rStyle w:val="PlaceholderText"/>
            </w:rPr>
            <w:t>[Initial and Surname]</w:t>
          </w:r>
        </w:p>
      </w:docPartBody>
    </w:docPart>
    <w:docPart>
      <w:docPartPr>
        <w:name w:val="ACA3E00B6253440E82E03E4E872B7092"/>
        <w:category>
          <w:name w:val="General"/>
          <w:gallery w:val="placeholder"/>
        </w:category>
        <w:types>
          <w:type w:val="bbPlcHdr"/>
        </w:types>
        <w:behaviors>
          <w:behavior w:val="content"/>
        </w:behaviors>
        <w:guid w:val="{2D5DC257-A307-498E-BF55-AAE8137CAB45}"/>
      </w:docPartPr>
      <w:docPartBody>
        <w:p w:rsidR="00DD4031" w:rsidRDefault="00D75611" w:rsidP="00D75611">
          <w:pPr>
            <w:pStyle w:val="ACA3E00B6253440E82E03E4E872B70922"/>
          </w:pPr>
          <w:r w:rsidRPr="00A02770">
            <w:rPr>
              <w:rStyle w:val="PlaceholderText"/>
            </w:rPr>
            <w:t>[Preferred Name]</w:t>
          </w:r>
        </w:p>
      </w:docPartBody>
    </w:docPart>
    <w:docPart>
      <w:docPartPr>
        <w:name w:val="350B799DC5B141DDAEE9324F8A1E02D1"/>
        <w:category>
          <w:name w:val="General"/>
          <w:gallery w:val="placeholder"/>
        </w:category>
        <w:types>
          <w:type w:val="bbPlcHdr"/>
        </w:types>
        <w:behaviors>
          <w:behavior w:val="content"/>
        </w:behaviors>
        <w:guid w:val="{9FC34906-B44C-4B7F-8687-AB7180FE77DE}"/>
      </w:docPartPr>
      <w:docPartBody>
        <w:p w:rsidR="00DD4031" w:rsidRDefault="00D75611" w:rsidP="00D75611">
          <w:pPr>
            <w:pStyle w:val="350B799DC5B141DDAEE9324F8A1E02D12"/>
          </w:pPr>
          <w:r w:rsidRPr="00A02770">
            <w:rPr>
              <w:rStyle w:val="PlaceholderText"/>
            </w:rPr>
            <w:t>[Preferred Email Address]</w:t>
          </w:r>
        </w:p>
      </w:docPartBody>
    </w:docPart>
    <w:docPart>
      <w:docPartPr>
        <w:name w:val="661B0C81216C4B5FA0CECF0FE2D85FFF"/>
        <w:category>
          <w:name w:val="General"/>
          <w:gallery w:val="placeholder"/>
        </w:category>
        <w:types>
          <w:type w:val="bbPlcHdr"/>
        </w:types>
        <w:behaviors>
          <w:behavior w:val="content"/>
        </w:behaviors>
        <w:guid w:val="{54F5B232-7A56-417A-8A74-BB472859DCAA}"/>
      </w:docPartPr>
      <w:docPartBody>
        <w:p w:rsidR="00DD4031" w:rsidRDefault="00D75611" w:rsidP="00D75611">
          <w:pPr>
            <w:pStyle w:val="661B0C81216C4B5FA0CECF0FE2D85FFF2"/>
          </w:pPr>
          <w:r w:rsidRPr="00A02770">
            <w:rPr>
              <w:rStyle w:val="PlaceholderText"/>
            </w:rPr>
            <w:t>[Date of Birth]</w:t>
          </w:r>
        </w:p>
      </w:docPartBody>
    </w:docPart>
    <w:docPart>
      <w:docPartPr>
        <w:name w:val="ED2CA0B445C640578E375C0170A87239"/>
        <w:category>
          <w:name w:val="General"/>
          <w:gallery w:val="placeholder"/>
        </w:category>
        <w:types>
          <w:type w:val="bbPlcHdr"/>
        </w:types>
        <w:behaviors>
          <w:behavior w:val="content"/>
        </w:behaviors>
        <w:guid w:val="{42FC3483-0BEC-4DD3-8AEF-5F9281C7837C}"/>
      </w:docPartPr>
      <w:docPartBody>
        <w:p w:rsidR="00DD4031" w:rsidRDefault="00D75611" w:rsidP="00D75611">
          <w:pPr>
            <w:pStyle w:val="ED2CA0B445C640578E375C0170A872392"/>
          </w:pPr>
          <w:r w:rsidRPr="00A02770">
            <w:rPr>
              <w:rStyle w:val="PlaceholderText"/>
            </w:rPr>
            <w:t>[Campus Delivery Method]</w:t>
          </w:r>
        </w:p>
      </w:docPartBody>
    </w:docPart>
    <w:docPart>
      <w:docPartPr>
        <w:name w:val="6AD9170EA7B743F29B6D283BCDB4F6A9"/>
        <w:category>
          <w:name w:val="General"/>
          <w:gallery w:val="placeholder"/>
        </w:category>
        <w:types>
          <w:type w:val="bbPlcHdr"/>
        </w:types>
        <w:behaviors>
          <w:behavior w:val="content"/>
        </w:behaviors>
        <w:guid w:val="{ED819E75-2746-47C4-B7D4-630F834816AD}"/>
      </w:docPartPr>
      <w:docPartBody>
        <w:p w:rsidR="00DD4031" w:rsidRDefault="00D75611" w:rsidP="00D75611">
          <w:pPr>
            <w:pStyle w:val="6AD9170EA7B743F29B6D283BCDB4F6A92"/>
          </w:pPr>
          <w:r w:rsidRPr="00A02770">
            <w:rPr>
              <w:rStyle w:val="PlaceholderText"/>
            </w:rPr>
            <w:t>[LinkedIn Profile URL]</w:t>
          </w:r>
        </w:p>
      </w:docPartBody>
    </w:docPart>
    <w:docPart>
      <w:docPartPr>
        <w:name w:val="02F4F5CEA9414174B6B42B8CA1F58CDA"/>
        <w:category>
          <w:name w:val="General"/>
          <w:gallery w:val="placeholder"/>
        </w:category>
        <w:types>
          <w:type w:val="bbPlcHdr"/>
        </w:types>
        <w:behaviors>
          <w:behavior w:val="content"/>
        </w:behaviors>
        <w:guid w:val="{6B6BB975-C697-4ADC-9777-9786CDC71481}"/>
      </w:docPartPr>
      <w:docPartBody>
        <w:p w:rsidR="00DD4031" w:rsidRDefault="00D75611" w:rsidP="00D75611">
          <w:pPr>
            <w:pStyle w:val="02F4F5CEA9414174B6B42B8CA1F58CDA2"/>
          </w:pPr>
          <w:r w:rsidRPr="00A02770">
            <w:rPr>
              <w:rStyle w:val="PlaceholderText"/>
            </w:rPr>
            <w:t>[GitHub Profile URL]</w:t>
          </w:r>
        </w:p>
      </w:docPartBody>
    </w:docPart>
    <w:docPart>
      <w:docPartPr>
        <w:name w:val="585B23F76BC14C87BC33352395B97D9A"/>
        <w:category>
          <w:name w:val="General"/>
          <w:gallery w:val="placeholder"/>
        </w:category>
        <w:types>
          <w:type w:val="bbPlcHdr"/>
        </w:types>
        <w:behaviors>
          <w:behavior w:val="content"/>
        </w:behaviors>
        <w:guid w:val="{B6031B89-A767-404D-B1A3-1CAE56E8C7D3}"/>
      </w:docPartPr>
      <w:docPartBody>
        <w:p w:rsidR="00DD4031" w:rsidRDefault="00D75611" w:rsidP="00D75611">
          <w:pPr>
            <w:pStyle w:val="585B23F76BC14C87BC33352395B97D9A2"/>
          </w:pPr>
          <w:r w:rsidRPr="00A02770">
            <w:rPr>
              <w:rStyle w:val="PlaceholderText"/>
            </w:rPr>
            <w:t>[Stack Overflow Profile URL]</w:t>
          </w:r>
        </w:p>
      </w:docPartBody>
    </w:docPart>
    <w:docPart>
      <w:docPartPr>
        <w:name w:val="02590EDB1F28423FB5668B1AB098E8A6"/>
        <w:category>
          <w:name w:val="General"/>
          <w:gallery w:val="placeholder"/>
        </w:category>
        <w:types>
          <w:type w:val="bbPlcHdr"/>
        </w:types>
        <w:behaviors>
          <w:behavior w:val="content"/>
        </w:behaviors>
        <w:guid w:val="{7BB41DC8-5C13-47D8-92E2-686DBA227BF3}"/>
      </w:docPartPr>
      <w:docPartBody>
        <w:p w:rsidR="00DD4031" w:rsidRDefault="00D75611" w:rsidP="00D75611">
          <w:pPr>
            <w:pStyle w:val="02590EDB1F28423FB5668B1AB098E8A62"/>
          </w:pPr>
          <w:r w:rsidRPr="00A02770">
            <w:rPr>
              <w:rStyle w:val="PlaceholderText"/>
            </w:rPr>
            <w:t>[Agile Knowledge]</w:t>
          </w:r>
        </w:p>
      </w:docPartBody>
    </w:docPart>
    <w:docPart>
      <w:docPartPr>
        <w:name w:val="B884647786B942338F5F4D4B858E9931"/>
        <w:category>
          <w:name w:val="General"/>
          <w:gallery w:val="placeholder"/>
        </w:category>
        <w:types>
          <w:type w:val="bbPlcHdr"/>
        </w:types>
        <w:behaviors>
          <w:behavior w:val="content"/>
        </w:behaviors>
        <w:guid w:val="{25ED8711-01C8-44DA-AF21-830F3F78C200}"/>
      </w:docPartPr>
      <w:docPartBody>
        <w:p w:rsidR="00DD4031" w:rsidRDefault="00D75611" w:rsidP="00D75611">
          <w:pPr>
            <w:pStyle w:val="B884647786B942338F5F4D4B858E99312"/>
          </w:pPr>
          <w:r w:rsidRPr="00A02770">
            <w:rPr>
              <w:rStyle w:val="PlaceholderText"/>
            </w:rPr>
            <w:t>[API Development Knowledge]</w:t>
          </w:r>
        </w:p>
      </w:docPartBody>
    </w:docPart>
    <w:docPart>
      <w:docPartPr>
        <w:name w:val="75B007B312F84B19A7582440307D7F68"/>
        <w:category>
          <w:name w:val="General"/>
          <w:gallery w:val="placeholder"/>
        </w:category>
        <w:types>
          <w:type w:val="bbPlcHdr"/>
        </w:types>
        <w:behaviors>
          <w:behavior w:val="content"/>
        </w:behaviors>
        <w:guid w:val="{5C3EF01D-2E05-413B-98AC-D30E442F7D01}"/>
      </w:docPartPr>
      <w:docPartBody>
        <w:p w:rsidR="00DD4031" w:rsidRDefault="00D75611" w:rsidP="00D75611">
          <w:pPr>
            <w:pStyle w:val="75B007B312F84B19A7582440307D7F682"/>
          </w:pPr>
          <w:r w:rsidRPr="00A02770">
            <w:rPr>
              <w:rStyle w:val="PlaceholderText"/>
            </w:rPr>
            <w:t>[Web Development Patterns Knowledge]</w:t>
          </w:r>
        </w:p>
      </w:docPartBody>
    </w:docPart>
    <w:docPart>
      <w:docPartPr>
        <w:name w:val="AB799DEE50064BC28DEA04FB14B93326"/>
        <w:category>
          <w:name w:val="General"/>
          <w:gallery w:val="placeholder"/>
        </w:category>
        <w:types>
          <w:type w:val="bbPlcHdr"/>
        </w:types>
        <w:behaviors>
          <w:behavior w:val="content"/>
        </w:behaviors>
        <w:guid w:val="{BA69196B-B79E-4285-9A0C-866AD7A81D27}"/>
      </w:docPartPr>
      <w:docPartBody>
        <w:p w:rsidR="00DD4031" w:rsidRDefault="00D75611" w:rsidP="00D75611">
          <w:pPr>
            <w:pStyle w:val="AB799DEE50064BC28DEA04FB14B933262"/>
          </w:pPr>
          <w:r w:rsidRPr="00A02770">
            <w:rPr>
              <w:rStyle w:val="PlaceholderText"/>
            </w:rPr>
            <w:t>[Testing Knowledge]</w:t>
          </w:r>
        </w:p>
      </w:docPartBody>
    </w:docPart>
    <w:docPart>
      <w:docPartPr>
        <w:name w:val="023084BB3F44452BA4679F19F78A7050"/>
        <w:category>
          <w:name w:val="General"/>
          <w:gallery w:val="placeholder"/>
        </w:category>
        <w:types>
          <w:type w:val="bbPlcHdr"/>
        </w:types>
        <w:behaviors>
          <w:behavior w:val="content"/>
        </w:behaviors>
        <w:guid w:val="{EC370CD7-9D4E-4175-9E72-BB451BD08091}"/>
      </w:docPartPr>
      <w:docPartBody>
        <w:p w:rsidR="00DD4031" w:rsidRDefault="00D75611" w:rsidP="00D75611">
          <w:pPr>
            <w:pStyle w:val="023084BB3F44452BA4679F19F78A70502"/>
          </w:pPr>
          <w:r w:rsidRPr="00A02770">
            <w:rPr>
              <w:rStyle w:val="PlaceholderText"/>
            </w:rPr>
            <w:t>[RPA Knowledge]</w:t>
          </w:r>
        </w:p>
      </w:docPartBody>
    </w:docPart>
    <w:docPart>
      <w:docPartPr>
        <w:name w:val="F6FDD611678C47BBB2FE0C6942446092"/>
        <w:category>
          <w:name w:val="General"/>
          <w:gallery w:val="placeholder"/>
        </w:category>
        <w:types>
          <w:type w:val="bbPlcHdr"/>
        </w:types>
        <w:behaviors>
          <w:behavior w:val="content"/>
        </w:behaviors>
        <w:guid w:val="{DAAF3875-7473-43A6-9817-CA4ED95A8C4E}"/>
      </w:docPartPr>
      <w:docPartBody>
        <w:p w:rsidR="00DD4031" w:rsidRDefault="00D75611" w:rsidP="00D75611">
          <w:pPr>
            <w:pStyle w:val="F6FDD611678C47BBB2FE0C69424460922"/>
          </w:pPr>
          <w:r w:rsidRPr="00A02770">
            <w:rPr>
              <w:rStyle w:val="PlaceholderText"/>
            </w:rPr>
            <w:t>[Power BI Knowledge]</w:t>
          </w:r>
        </w:p>
      </w:docPartBody>
    </w:docPart>
    <w:docPart>
      <w:docPartPr>
        <w:name w:val="7461D2CCF3B04BA39536489CC8C02140"/>
        <w:category>
          <w:name w:val="General"/>
          <w:gallery w:val="placeholder"/>
        </w:category>
        <w:types>
          <w:type w:val="bbPlcHdr"/>
        </w:types>
        <w:behaviors>
          <w:behavior w:val="content"/>
        </w:behaviors>
        <w:guid w:val="{C4C839DD-D36F-49E2-AD7A-163657A49B73}"/>
      </w:docPartPr>
      <w:docPartBody>
        <w:p w:rsidR="00DD4031" w:rsidRDefault="00D75611" w:rsidP="00D75611">
          <w:pPr>
            <w:pStyle w:val="7461D2CCF3B04BA39536489CC8C021402"/>
          </w:pPr>
          <w:r w:rsidRPr="00A02770">
            <w:rPr>
              <w:rStyle w:val="PlaceholderText"/>
            </w:rPr>
            <w:t>[Module Expectations]</w:t>
          </w:r>
        </w:p>
      </w:docPartBody>
    </w:docPart>
    <w:docPart>
      <w:docPartPr>
        <w:name w:val="929596CE53064EE4A5E6EFAFB026F29B"/>
        <w:category>
          <w:name w:val="General"/>
          <w:gallery w:val="placeholder"/>
        </w:category>
        <w:types>
          <w:type w:val="bbPlcHdr"/>
        </w:types>
        <w:behaviors>
          <w:behavior w:val="content"/>
        </w:behaviors>
        <w:guid w:val="{26DC23BD-1384-4FA5-B869-D678ED934F96}"/>
      </w:docPartPr>
      <w:docPartBody>
        <w:p w:rsidR="00DD4031" w:rsidRDefault="00D75611" w:rsidP="00D75611">
          <w:pPr>
            <w:pStyle w:val="929596CE53064EE4A5E6EFAFB026F29B2"/>
          </w:pPr>
          <w:r w:rsidRPr="00A02770">
            <w:rPr>
              <w:rStyle w:val="PlaceholderText"/>
            </w:rPr>
            <w:t>[Skills to be Acquired]</w:t>
          </w:r>
        </w:p>
      </w:docPartBody>
    </w:docPart>
    <w:docPart>
      <w:docPartPr>
        <w:name w:val="F5185F1391044320A583E5604D00F79E"/>
        <w:category>
          <w:name w:val="General"/>
          <w:gallery w:val="placeholder"/>
        </w:category>
        <w:types>
          <w:type w:val="bbPlcHdr"/>
        </w:types>
        <w:behaviors>
          <w:behavior w:val="content"/>
        </w:behaviors>
        <w:guid w:val="{F5881420-54DD-4C28-9D98-D2F19EE9BBC5}"/>
      </w:docPartPr>
      <w:docPartBody>
        <w:p w:rsidR="00DD4031" w:rsidRDefault="00D75611" w:rsidP="00D75611">
          <w:pPr>
            <w:pStyle w:val="F5185F1391044320A583E5604D00F79E2"/>
          </w:pPr>
          <w:r w:rsidRPr="00A02770">
            <w:rPr>
              <w:rStyle w:val="PlaceholderText"/>
            </w:rPr>
            <w:t>[Entrepreneur Ambition]</w:t>
          </w:r>
        </w:p>
      </w:docPartBody>
    </w:docPart>
    <w:docPart>
      <w:docPartPr>
        <w:name w:val="897D0DDEFC9941A7AABE2AA614400870"/>
        <w:category>
          <w:name w:val="General"/>
          <w:gallery w:val="placeholder"/>
        </w:category>
        <w:types>
          <w:type w:val="bbPlcHdr"/>
        </w:types>
        <w:behaviors>
          <w:behavior w:val="content"/>
        </w:behaviors>
        <w:guid w:val="{A36F7AFE-2329-48E5-B979-AC26DD5364F1}"/>
      </w:docPartPr>
      <w:docPartBody>
        <w:p w:rsidR="00DD4031" w:rsidRDefault="00D75611" w:rsidP="00D75611">
          <w:pPr>
            <w:pStyle w:val="897D0DDEFC9941A7AABE2AA6144008702"/>
          </w:pPr>
          <w:r w:rsidRPr="00A02770">
            <w:rPr>
              <w:rStyle w:val="PlaceholderText"/>
            </w:rPr>
            <w:t>[Non-IT Ambition]</w:t>
          </w:r>
        </w:p>
      </w:docPartBody>
    </w:docPart>
    <w:docPart>
      <w:docPartPr>
        <w:name w:val="B0ADE1EB01D54AF88A930B0BD3ED881D"/>
        <w:category>
          <w:name w:val="General"/>
          <w:gallery w:val="placeholder"/>
        </w:category>
        <w:types>
          <w:type w:val="bbPlcHdr"/>
        </w:types>
        <w:behaviors>
          <w:behavior w:val="content"/>
        </w:behaviors>
        <w:guid w:val="{6C9C4FF5-6F08-4708-96ED-E2A0B63EF009}"/>
      </w:docPartPr>
      <w:docPartBody>
        <w:p w:rsidR="00DD4031" w:rsidRDefault="00D75611" w:rsidP="00D75611">
          <w:pPr>
            <w:pStyle w:val="B0ADE1EB01D54AF88A930B0BD3ED881D2"/>
          </w:pPr>
          <w:r w:rsidRPr="00A02770">
            <w:rPr>
              <w:rStyle w:val="PlaceholderText"/>
            </w:rPr>
            <w:t>[Desired Role Description]</w:t>
          </w:r>
        </w:p>
      </w:docPartBody>
    </w:docPart>
    <w:docPart>
      <w:docPartPr>
        <w:name w:val="5D68BCABD7D049A1B7C23C8BE4C69B41"/>
        <w:category>
          <w:name w:val="General"/>
          <w:gallery w:val="placeholder"/>
        </w:category>
        <w:types>
          <w:type w:val="bbPlcHdr"/>
        </w:types>
        <w:behaviors>
          <w:behavior w:val="content"/>
        </w:behaviors>
        <w:guid w:val="{ACC7BFF9-D681-4E82-9265-D8808A0E33E0}"/>
      </w:docPartPr>
      <w:docPartBody>
        <w:p w:rsidR="00DD4031" w:rsidRDefault="00D75611" w:rsidP="00D75611">
          <w:pPr>
            <w:pStyle w:val="5D68BCABD7D049A1B7C23C8BE4C69B412"/>
          </w:pPr>
          <w:r w:rsidRPr="00A02770">
            <w:rPr>
              <w:rStyle w:val="PlaceholderText"/>
            </w:rPr>
            <w:t>[Company and Position]</w:t>
          </w:r>
        </w:p>
      </w:docPartBody>
    </w:docPart>
    <w:docPart>
      <w:docPartPr>
        <w:name w:val="4CB1B61B9AF3431783E91A037C52AA9A"/>
        <w:category>
          <w:name w:val="General"/>
          <w:gallery w:val="placeholder"/>
        </w:category>
        <w:types>
          <w:type w:val="bbPlcHdr"/>
        </w:types>
        <w:behaviors>
          <w:behavior w:val="content"/>
        </w:behaviors>
        <w:guid w:val="{FB16DB3A-E8A8-4E99-91D2-09724CB4D73F}"/>
      </w:docPartPr>
      <w:docPartBody>
        <w:p w:rsidR="00DD4031" w:rsidRDefault="00D75611" w:rsidP="00D75611">
          <w:pPr>
            <w:pStyle w:val="4CB1B61B9AF3431783E91A037C52AA9A2"/>
          </w:pPr>
          <w:r w:rsidRPr="00A02770">
            <w:rPr>
              <w:rStyle w:val="PlaceholderText"/>
            </w:rPr>
            <w:t>[IT Roles]</w:t>
          </w:r>
        </w:p>
      </w:docPartBody>
    </w:docPart>
    <w:docPart>
      <w:docPartPr>
        <w:name w:val="DefaultPlaceholder_-1854013440"/>
        <w:category>
          <w:name w:val="General"/>
          <w:gallery w:val="placeholder"/>
        </w:category>
        <w:types>
          <w:type w:val="bbPlcHdr"/>
        </w:types>
        <w:behaviors>
          <w:behavior w:val="content"/>
        </w:behaviors>
        <w:guid w:val="{F8C3E7F0-04F3-4C7B-B87A-08E492B48243}"/>
      </w:docPartPr>
      <w:docPartBody>
        <w:p w:rsidR="00691425" w:rsidRDefault="00EE36B9">
          <w:r w:rsidRPr="00361FB4">
            <w:rPr>
              <w:rStyle w:val="PlaceholderText"/>
            </w:rPr>
            <w:t>Click or tap here to enter text.</w:t>
          </w:r>
        </w:p>
      </w:docPartBody>
    </w:docPart>
    <w:docPart>
      <w:docPartPr>
        <w:name w:val="5F7C38878AD44E7F9399B1B128A45935"/>
        <w:category>
          <w:name w:val="General"/>
          <w:gallery w:val="placeholder"/>
        </w:category>
        <w:types>
          <w:type w:val="bbPlcHdr"/>
        </w:types>
        <w:behaviors>
          <w:behavior w:val="content"/>
        </w:behaviors>
        <w:guid w:val="{86C4D75A-D7C4-4EAC-8FAE-21E0C166DCFF}"/>
      </w:docPartPr>
      <w:docPartBody>
        <w:p w:rsidR="00691425" w:rsidRDefault="00EE36B9" w:rsidP="00EE36B9">
          <w:pPr>
            <w:pStyle w:val="5F7C38878AD44E7F9399B1B128A45935"/>
          </w:pPr>
          <w:r w:rsidRPr="00361FB4">
            <w:rPr>
              <w:rStyle w:val="PlaceholderText"/>
            </w:rPr>
            <w:t>Click or tap here to enter text.</w:t>
          </w:r>
        </w:p>
      </w:docPartBody>
    </w:docPart>
    <w:docPart>
      <w:docPartPr>
        <w:name w:val="C6C338495FCC437BAE6EDF03722FD7A0"/>
        <w:category>
          <w:name w:val="General"/>
          <w:gallery w:val="placeholder"/>
        </w:category>
        <w:types>
          <w:type w:val="bbPlcHdr"/>
        </w:types>
        <w:behaviors>
          <w:behavior w:val="content"/>
        </w:behaviors>
        <w:guid w:val="{4ADB58E3-291B-4F61-AC38-3B40807971D0}"/>
      </w:docPartPr>
      <w:docPartBody>
        <w:p w:rsidR="00691425" w:rsidRDefault="00EE36B9" w:rsidP="00EE36B9">
          <w:pPr>
            <w:pStyle w:val="C6C338495FCC437BAE6EDF03722FD7A0"/>
          </w:pPr>
          <w:r w:rsidRPr="00361FB4">
            <w:rPr>
              <w:rStyle w:val="PlaceholderText"/>
            </w:rPr>
            <w:t>Click or tap here to enter text.</w:t>
          </w:r>
        </w:p>
      </w:docPartBody>
    </w:docPart>
    <w:docPart>
      <w:docPartPr>
        <w:name w:val="21C833A086B94AE2A18DF2F1D5BBD074"/>
        <w:category>
          <w:name w:val="General"/>
          <w:gallery w:val="placeholder"/>
        </w:category>
        <w:types>
          <w:type w:val="bbPlcHdr"/>
        </w:types>
        <w:behaviors>
          <w:behavior w:val="content"/>
        </w:behaviors>
        <w:guid w:val="{9295528B-116D-4DB9-875C-AEACF301EACB}"/>
      </w:docPartPr>
      <w:docPartBody>
        <w:p w:rsidR="00691425" w:rsidRDefault="00EE36B9" w:rsidP="00EE36B9">
          <w:pPr>
            <w:pStyle w:val="21C833A086B94AE2A18DF2F1D5BBD074"/>
          </w:pPr>
          <w:r w:rsidRPr="00361FB4">
            <w:rPr>
              <w:rStyle w:val="PlaceholderText"/>
            </w:rPr>
            <w:t>Click or tap here to enter text.</w:t>
          </w:r>
        </w:p>
      </w:docPartBody>
    </w:docPart>
    <w:docPart>
      <w:docPartPr>
        <w:name w:val="A5D593A4771B438E8331FE2DD326B59A"/>
        <w:category>
          <w:name w:val="General"/>
          <w:gallery w:val="placeholder"/>
        </w:category>
        <w:types>
          <w:type w:val="bbPlcHdr"/>
        </w:types>
        <w:behaviors>
          <w:behavior w:val="content"/>
        </w:behaviors>
        <w:guid w:val="{3378D7C6-F1EC-48B5-8AF9-2F4F22F12B11}"/>
      </w:docPartPr>
      <w:docPartBody>
        <w:p w:rsidR="00691425" w:rsidRDefault="00EE36B9" w:rsidP="00EE36B9">
          <w:pPr>
            <w:pStyle w:val="A5D593A4771B438E8331FE2DD326B59A"/>
          </w:pPr>
          <w:r w:rsidRPr="00361FB4">
            <w:rPr>
              <w:rStyle w:val="PlaceholderText"/>
            </w:rPr>
            <w:t>Click or tap here to enter text.</w:t>
          </w:r>
        </w:p>
      </w:docPartBody>
    </w:docPart>
    <w:docPart>
      <w:docPartPr>
        <w:name w:val="8978C7A8A787408E84B1CDF39F0F2B4D"/>
        <w:category>
          <w:name w:val="General"/>
          <w:gallery w:val="placeholder"/>
        </w:category>
        <w:types>
          <w:type w:val="bbPlcHdr"/>
        </w:types>
        <w:behaviors>
          <w:behavior w:val="content"/>
        </w:behaviors>
        <w:guid w:val="{AB42A785-69C6-436D-B2ED-624A0A99C20B}"/>
      </w:docPartPr>
      <w:docPartBody>
        <w:p w:rsidR="00691425" w:rsidRDefault="00EE36B9" w:rsidP="00EE36B9">
          <w:pPr>
            <w:pStyle w:val="8978C7A8A787408E84B1CDF39F0F2B4D"/>
          </w:pPr>
          <w:r w:rsidRPr="00361FB4">
            <w:rPr>
              <w:rStyle w:val="PlaceholderText"/>
            </w:rPr>
            <w:t>Click or tap here to enter text.</w:t>
          </w:r>
        </w:p>
      </w:docPartBody>
    </w:docPart>
    <w:docPart>
      <w:docPartPr>
        <w:name w:val="73BDCBC9727D4F1098267CB603B01E54"/>
        <w:category>
          <w:name w:val="General"/>
          <w:gallery w:val="placeholder"/>
        </w:category>
        <w:types>
          <w:type w:val="bbPlcHdr"/>
        </w:types>
        <w:behaviors>
          <w:behavior w:val="content"/>
        </w:behaviors>
        <w:guid w:val="{0FD43778-57B7-46A2-91FA-CC5646067904}"/>
      </w:docPartPr>
      <w:docPartBody>
        <w:p w:rsidR="00691425" w:rsidRDefault="00EE36B9" w:rsidP="00EE36B9">
          <w:pPr>
            <w:pStyle w:val="73BDCBC9727D4F1098267CB603B01E54"/>
          </w:pPr>
          <w:r w:rsidRPr="00361FB4">
            <w:rPr>
              <w:rStyle w:val="PlaceholderText"/>
            </w:rPr>
            <w:t>Click or tap here to enter text.</w:t>
          </w:r>
        </w:p>
      </w:docPartBody>
    </w:docPart>
    <w:docPart>
      <w:docPartPr>
        <w:name w:val="3B111942B6EA4E0FA1FB10A51D4D2EBE"/>
        <w:category>
          <w:name w:val="General"/>
          <w:gallery w:val="placeholder"/>
        </w:category>
        <w:types>
          <w:type w:val="bbPlcHdr"/>
        </w:types>
        <w:behaviors>
          <w:behavior w:val="content"/>
        </w:behaviors>
        <w:guid w:val="{F56B7736-8F59-491F-A582-9B473E797ECF}"/>
      </w:docPartPr>
      <w:docPartBody>
        <w:p w:rsidR="00691425" w:rsidRDefault="00EE36B9" w:rsidP="00EE36B9">
          <w:pPr>
            <w:pStyle w:val="3B111942B6EA4E0FA1FB10A51D4D2EBE"/>
          </w:pPr>
          <w:r w:rsidRPr="00361FB4">
            <w:rPr>
              <w:rStyle w:val="PlaceholderText"/>
            </w:rPr>
            <w:t>Click or tap here to enter text.</w:t>
          </w:r>
        </w:p>
      </w:docPartBody>
    </w:docPart>
    <w:docPart>
      <w:docPartPr>
        <w:name w:val="D719901160E74433919E039B5A6716B8"/>
        <w:category>
          <w:name w:val="General"/>
          <w:gallery w:val="placeholder"/>
        </w:category>
        <w:types>
          <w:type w:val="bbPlcHdr"/>
        </w:types>
        <w:behaviors>
          <w:behavior w:val="content"/>
        </w:behaviors>
        <w:guid w:val="{562EF7D2-B50D-4781-850C-34B7E8B56338}"/>
      </w:docPartPr>
      <w:docPartBody>
        <w:p w:rsidR="00691425" w:rsidRDefault="00EE36B9" w:rsidP="00EE36B9">
          <w:pPr>
            <w:pStyle w:val="D719901160E74433919E039B5A6716B8"/>
          </w:pPr>
          <w:r w:rsidRPr="00361FB4">
            <w:rPr>
              <w:rStyle w:val="PlaceholderText"/>
            </w:rPr>
            <w:t>Click or tap here to enter text.</w:t>
          </w:r>
        </w:p>
      </w:docPartBody>
    </w:docPart>
    <w:docPart>
      <w:docPartPr>
        <w:name w:val="69AA218CA64E460089E6AFC6B54B9C4A"/>
        <w:category>
          <w:name w:val="General"/>
          <w:gallery w:val="placeholder"/>
        </w:category>
        <w:types>
          <w:type w:val="bbPlcHdr"/>
        </w:types>
        <w:behaviors>
          <w:behavior w:val="content"/>
        </w:behaviors>
        <w:guid w:val="{46E0B9E0-7427-41D4-B233-CE235CF92AFF}"/>
      </w:docPartPr>
      <w:docPartBody>
        <w:p w:rsidR="00691425" w:rsidRDefault="00D75611" w:rsidP="00D75611">
          <w:pPr>
            <w:pStyle w:val="69AA218CA64E460089E6AFC6B54B9C4A3"/>
          </w:pPr>
          <w:r w:rsidRPr="00A02770">
            <w:rPr>
              <w:rStyle w:val="PlaceholderText"/>
            </w:rPr>
            <w:t>Click or tap here to enter text.</w:t>
          </w:r>
        </w:p>
      </w:docPartBody>
    </w:docPart>
    <w:docPart>
      <w:docPartPr>
        <w:name w:val="3BDDC2E168004D8FB298612920BBD015"/>
        <w:category>
          <w:name w:val="General"/>
          <w:gallery w:val="placeholder"/>
        </w:category>
        <w:types>
          <w:type w:val="bbPlcHdr"/>
        </w:types>
        <w:behaviors>
          <w:behavior w:val="content"/>
        </w:behaviors>
        <w:guid w:val="{7F6F95C1-8AD8-411D-ADEF-04448FEE4EA8}"/>
      </w:docPartPr>
      <w:docPartBody>
        <w:p w:rsidR="00691425" w:rsidRDefault="00D75611" w:rsidP="00D75611">
          <w:pPr>
            <w:pStyle w:val="3BDDC2E168004D8FB298612920BBD0153"/>
          </w:pPr>
          <w:r w:rsidRPr="00A02770">
            <w:rPr>
              <w:rStyle w:val="PlaceholderText"/>
            </w:rPr>
            <w:t>Click or tap here to enter text.</w:t>
          </w:r>
        </w:p>
      </w:docPartBody>
    </w:docPart>
    <w:docPart>
      <w:docPartPr>
        <w:name w:val="0A9E3503371D4D26810C25FA12438D8D"/>
        <w:category>
          <w:name w:val="General"/>
          <w:gallery w:val="placeholder"/>
        </w:category>
        <w:types>
          <w:type w:val="bbPlcHdr"/>
        </w:types>
        <w:behaviors>
          <w:behavior w:val="content"/>
        </w:behaviors>
        <w:guid w:val="{F4304CEA-B368-429D-9FF2-C9FE618C78D7}"/>
      </w:docPartPr>
      <w:docPartBody>
        <w:p w:rsidR="00691425" w:rsidRDefault="00D75611" w:rsidP="00D75611">
          <w:pPr>
            <w:pStyle w:val="0A9E3503371D4D26810C25FA12438D8D3"/>
          </w:pPr>
          <w:r w:rsidRPr="00A02770">
            <w:rPr>
              <w:rStyle w:val="PlaceholderText"/>
            </w:rPr>
            <w:t>Click or tap here to enter text.</w:t>
          </w:r>
        </w:p>
      </w:docPartBody>
    </w:docPart>
    <w:docPart>
      <w:docPartPr>
        <w:name w:val="CCEE3B5BB7F94FF4BCB0D979C9E80A98"/>
        <w:category>
          <w:name w:val="General"/>
          <w:gallery w:val="placeholder"/>
        </w:category>
        <w:types>
          <w:type w:val="bbPlcHdr"/>
        </w:types>
        <w:behaviors>
          <w:behavior w:val="content"/>
        </w:behaviors>
        <w:guid w:val="{BD0E48A9-E3EF-40B0-95AF-637C27AE82F1}"/>
      </w:docPartPr>
      <w:docPartBody>
        <w:p w:rsidR="00691425" w:rsidRDefault="00D75611" w:rsidP="00D75611">
          <w:pPr>
            <w:pStyle w:val="CCEE3B5BB7F94FF4BCB0D979C9E80A983"/>
          </w:pPr>
          <w:r w:rsidRPr="00A02770">
            <w:rPr>
              <w:rStyle w:val="PlaceholderText"/>
            </w:rPr>
            <w:t>Click or tap here to enter text.</w:t>
          </w:r>
        </w:p>
      </w:docPartBody>
    </w:docPart>
    <w:docPart>
      <w:docPartPr>
        <w:name w:val="0765AFA45B5B46E1B2AA8A92EF41FED2"/>
        <w:category>
          <w:name w:val="General"/>
          <w:gallery w:val="placeholder"/>
        </w:category>
        <w:types>
          <w:type w:val="bbPlcHdr"/>
        </w:types>
        <w:behaviors>
          <w:behavior w:val="content"/>
        </w:behaviors>
        <w:guid w:val="{B9590B86-2C20-481D-BCBA-9F612B4B32DD}"/>
      </w:docPartPr>
      <w:docPartBody>
        <w:p w:rsidR="00691425" w:rsidRDefault="00D75611" w:rsidP="00D75611">
          <w:pPr>
            <w:pStyle w:val="0765AFA45B5B46E1B2AA8A92EF41FED23"/>
          </w:pPr>
          <w:r w:rsidRPr="00A02770">
            <w:rPr>
              <w:rStyle w:val="PlaceholderText"/>
            </w:rPr>
            <w:t>Click or tap here to enter text.</w:t>
          </w:r>
        </w:p>
      </w:docPartBody>
    </w:docPart>
    <w:docPart>
      <w:docPartPr>
        <w:name w:val="1508DB9DFF1646E8B6A5A40984CB749C"/>
        <w:category>
          <w:name w:val="General"/>
          <w:gallery w:val="placeholder"/>
        </w:category>
        <w:types>
          <w:type w:val="bbPlcHdr"/>
        </w:types>
        <w:behaviors>
          <w:behavior w:val="content"/>
        </w:behaviors>
        <w:guid w:val="{EFBA4FA4-D0D8-47D9-8E58-B18A2DCD07A7}"/>
      </w:docPartPr>
      <w:docPartBody>
        <w:p w:rsidR="00691425" w:rsidRDefault="00D75611" w:rsidP="00D75611">
          <w:pPr>
            <w:pStyle w:val="1508DB9DFF1646E8B6A5A40984CB749C3"/>
          </w:pPr>
          <w:r w:rsidRPr="00A02770">
            <w:rPr>
              <w:rStyle w:val="PlaceholderText"/>
            </w:rPr>
            <w:t>Click or tap here to enter text.</w:t>
          </w:r>
        </w:p>
      </w:docPartBody>
    </w:docPart>
    <w:docPart>
      <w:docPartPr>
        <w:name w:val="7AA20104FB9F4D0382F457D73C87E061"/>
        <w:category>
          <w:name w:val="General"/>
          <w:gallery w:val="placeholder"/>
        </w:category>
        <w:types>
          <w:type w:val="bbPlcHdr"/>
        </w:types>
        <w:behaviors>
          <w:behavior w:val="content"/>
        </w:behaviors>
        <w:guid w:val="{3595E5C3-6B33-4B7A-9DC3-3D1C74343DA4}"/>
      </w:docPartPr>
      <w:docPartBody>
        <w:p w:rsidR="00691425" w:rsidRDefault="00D75611" w:rsidP="00D75611">
          <w:pPr>
            <w:pStyle w:val="7AA20104FB9F4D0382F457D73C87E0613"/>
          </w:pPr>
          <w:r w:rsidRPr="00A02770">
            <w:rPr>
              <w:rStyle w:val="PlaceholderText"/>
            </w:rPr>
            <w:t>Click or tap here to enter text.</w:t>
          </w:r>
        </w:p>
      </w:docPartBody>
    </w:docPart>
    <w:docPart>
      <w:docPartPr>
        <w:name w:val="327F26CDE78B494B8BD6E47A82F2BB7F"/>
        <w:category>
          <w:name w:val="General"/>
          <w:gallery w:val="placeholder"/>
        </w:category>
        <w:types>
          <w:type w:val="bbPlcHdr"/>
        </w:types>
        <w:behaviors>
          <w:behavior w:val="content"/>
        </w:behaviors>
        <w:guid w:val="{1975B555-E70B-4214-B23A-3992A380A5B6}"/>
      </w:docPartPr>
      <w:docPartBody>
        <w:p w:rsidR="00691425" w:rsidRDefault="00D75611" w:rsidP="00D75611">
          <w:pPr>
            <w:pStyle w:val="327F26CDE78B494B8BD6E47A82F2BB7F3"/>
          </w:pPr>
          <w:r w:rsidRPr="00A02770">
            <w:rPr>
              <w:rStyle w:val="PlaceholderText"/>
            </w:rPr>
            <w:t>Click or tap here to enter text.</w:t>
          </w:r>
        </w:p>
      </w:docPartBody>
    </w:docPart>
    <w:docPart>
      <w:docPartPr>
        <w:name w:val="593E6C3DC99C4356B9D1A2024EEBFCBE"/>
        <w:category>
          <w:name w:val="General"/>
          <w:gallery w:val="placeholder"/>
        </w:category>
        <w:types>
          <w:type w:val="bbPlcHdr"/>
        </w:types>
        <w:behaviors>
          <w:behavior w:val="content"/>
        </w:behaviors>
        <w:guid w:val="{3667910F-5192-442D-B721-768242C5F3CE}"/>
      </w:docPartPr>
      <w:docPartBody>
        <w:p w:rsidR="00691425" w:rsidRDefault="00D75611" w:rsidP="00D75611">
          <w:pPr>
            <w:pStyle w:val="593E6C3DC99C4356B9D1A2024EEBFCBE3"/>
          </w:pPr>
          <w:r w:rsidRPr="00A02770">
            <w:rPr>
              <w:rStyle w:val="PlaceholderText"/>
            </w:rPr>
            <w:t>Click or tap here to enter text.</w:t>
          </w:r>
        </w:p>
      </w:docPartBody>
    </w:docPart>
    <w:docPart>
      <w:docPartPr>
        <w:name w:val="C735006EB9984A77A80319B4988E4132"/>
        <w:category>
          <w:name w:val="General"/>
          <w:gallery w:val="placeholder"/>
        </w:category>
        <w:types>
          <w:type w:val="bbPlcHdr"/>
        </w:types>
        <w:behaviors>
          <w:behavior w:val="content"/>
        </w:behaviors>
        <w:guid w:val="{00E487CB-225E-4B74-98F5-264EC44945B0}"/>
      </w:docPartPr>
      <w:docPartBody>
        <w:p w:rsidR="00691425" w:rsidRDefault="00D75611" w:rsidP="00D75611">
          <w:pPr>
            <w:pStyle w:val="C735006EB9984A77A80319B4988E41323"/>
          </w:pPr>
          <w:r w:rsidRPr="00A02770">
            <w:rPr>
              <w:rStyle w:val="PlaceholderText"/>
            </w:rPr>
            <w:t>Click or tap here to enter text.</w:t>
          </w:r>
        </w:p>
      </w:docPartBody>
    </w:docPart>
    <w:docPart>
      <w:docPartPr>
        <w:name w:val="8E519C35365A4CF29F7EADB4AD84FACF"/>
        <w:category>
          <w:name w:val="General"/>
          <w:gallery w:val="placeholder"/>
        </w:category>
        <w:types>
          <w:type w:val="bbPlcHdr"/>
        </w:types>
        <w:behaviors>
          <w:behavior w:val="content"/>
        </w:behaviors>
        <w:guid w:val="{918B65ED-D83B-420E-ABE2-8177F1E10035}"/>
      </w:docPartPr>
      <w:docPartBody>
        <w:p w:rsidR="00691425" w:rsidRDefault="00D75611" w:rsidP="00D75611">
          <w:pPr>
            <w:pStyle w:val="8E519C35365A4CF29F7EADB4AD84FACF3"/>
          </w:pPr>
          <w:r w:rsidRPr="00A02770">
            <w:rPr>
              <w:rStyle w:val="PlaceholderText"/>
            </w:rPr>
            <w:t>Click or tap here to enter text.</w:t>
          </w:r>
        </w:p>
      </w:docPartBody>
    </w:docPart>
    <w:docPart>
      <w:docPartPr>
        <w:name w:val="21994881CE474A6C972086C406832962"/>
        <w:category>
          <w:name w:val="General"/>
          <w:gallery w:val="placeholder"/>
        </w:category>
        <w:types>
          <w:type w:val="bbPlcHdr"/>
        </w:types>
        <w:behaviors>
          <w:behavior w:val="content"/>
        </w:behaviors>
        <w:guid w:val="{C59584D0-42C1-4B1F-9397-FB1856565010}"/>
      </w:docPartPr>
      <w:docPartBody>
        <w:p w:rsidR="00691425" w:rsidRDefault="00D75611" w:rsidP="00D75611">
          <w:pPr>
            <w:pStyle w:val="21994881CE474A6C972086C4068329623"/>
          </w:pPr>
          <w:r w:rsidRPr="00A02770">
            <w:rPr>
              <w:rStyle w:val="PlaceholderText"/>
            </w:rPr>
            <w:t>Click or tap here to enter text.</w:t>
          </w:r>
        </w:p>
      </w:docPartBody>
    </w:docPart>
    <w:docPart>
      <w:docPartPr>
        <w:name w:val="8F32FF72D7764D07A29B59131B07E5DA"/>
        <w:category>
          <w:name w:val="General"/>
          <w:gallery w:val="placeholder"/>
        </w:category>
        <w:types>
          <w:type w:val="bbPlcHdr"/>
        </w:types>
        <w:behaviors>
          <w:behavior w:val="content"/>
        </w:behaviors>
        <w:guid w:val="{1E2D21CF-FE95-4C4C-8B05-16E445E5EF4E}"/>
      </w:docPartPr>
      <w:docPartBody>
        <w:p w:rsidR="00691425" w:rsidRDefault="00D75611" w:rsidP="00D75611">
          <w:pPr>
            <w:pStyle w:val="8F32FF72D7764D07A29B59131B07E5DA3"/>
          </w:pPr>
          <w:r w:rsidRPr="00A02770">
            <w:rPr>
              <w:rStyle w:val="PlaceholderText"/>
            </w:rPr>
            <w:t>Click or tap here to enter text.</w:t>
          </w:r>
        </w:p>
      </w:docPartBody>
    </w:docPart>
    <w:docPart>
      <w:docPartPr>
        <w:name w:val="EF8129EBD4B14767A173DDED8B36738B"/>
        <w:category>
          <w:name w:val="General"/>
          <w:gallery w:val="placeholder"/>
        </w:category>
        <w:types>
          <w:type w:val="bbPlcHdr"/>
        </w:types>
        <w:behaviors>
          <w:behavior w:val="content"/>
        </w:behaviors>
        <w:guid w:val="{02A65A0C-D1A0-4CF9-8A96-56D6D83F9A2B}"/>
      </w:docPartPr>
      <w:docPartBody>
        <w:p w:rsidR="00691425" w:rsidRDefault="00D75611" w:rsidP="00D75611">
          <w:pPr>
            <w:pStyle w:val="EF8129EBD4B14767A173DDED8B36738B3"/>
          </w:pPr>
          <w:r w:rsidRPr="00A02770">
            <w:rPr>
              <w:rStyle w:val="PlaceholderText"/>
            </w:rPr>
            <w:t>Click or tap here to enter text.</w:t>
          </w:r>
        </w:p>
      </w:docPartBody>
    </w:docPart>
    <w:docPart>
      <w:docPartPr>
        <w:name w:val="B5077E3EB09E4C0BB6A8222A6CBC2A0A"/>
        <w:category>
          <w:name w:val="General"/>
          <w:gallery w:val="placeholder"/>
        </w:category>
        <w:types>
          <w:type w:val="bbPlcHdr"/>
        </w:types>
        <w:behaviors>
          <w:behavior w:val="content"/>
        </w:behaviors>
        <w:guid w:val="{39A04A65-6561-4E44-8215-C34698987194}"/>
      </w:docPartPr>
      <w:docPartBody>
        <w:p w:rsidR="00691425" w:rsidRDefault="00D75611" w:rsidP="00D75611">
          <w:pPr>
            <w:pStyle w:val="B5077E3EB09E4C0BB6A8222A6CBC2A0A3"/>
          </w:pPr>
          <w:r w:rsidRPr="00A02770">
            <w:rPr>
              <w:rStyle w:val="PlaceholderText"/>
            </w:rPr>
            <w:t>Click or tap here to enter text.</w:t>
          </w:r>
        </w:p>
      </w:docPartBody>
    </w:docPart>
    <w:docPart>
      <w:docPartPr>
        <w:name w:val="90EDFA0B2E534712BDBD38B32116E2BF"/>
        <w:category>
          <w:name w:val="General"/>
          <w:gallery w:val="placeholder"/>
        </w:category>
        <w:types>
          <w:type w:val="bbPlcHdr"/>
        </w:types>
        <w:behaviors>
          <w:behavior w:val="content"/>
        </w:behaviors>
        <w:guid w:val="{D2DC5FD8-76C5-4B84-8DAC-2B0181D9BBAB}"/>
      </w:docPartPr>
      <w:docPartBody>
        <w:p w:rsidR="00691425" w:rsidRDefault="00D75611" w:rsidP="00D75611">
          <w:pPr>
            <w:pStyle w:val="90EDFA0B2E534712BDBD38B32116E2BF3"/>
          </w:pPr>
          <w:r w:rsidRPr="00A02770">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A22E5116-1162-4DCE-95CE-D320F907559A}"/>
      </w:docPartPr>
      <w:docPartBody>
        <w:p w:rsidR="00691425" w:rsidRDefault="00EE36B9">
          <w:r w:rsidRPr="00361FB4">
            <w:rPr>
              <w:rStyle w:val="PlaceholderText"/>
            </w:rPr>
            <w:t>Enter any content that you want to repeat, including other content controls. You can also insert this control around table rows in order to repeat parts of a table.</w:t>
          </w:r>
        </w:p>
      </w:docPartBody>
    </w:docPart>
    <w:docPart>
      <w:docPartPr>
        <w:name w:val="88C8F2AB534B4B72AB25DBC157C41036"/>
        <w:category>
          <w:name w:val="General"/>
          <w:gallery w:val="placeholder"/>
        </w:category>
        <w:types>
          <w:type w:val="bbPlcHdr"/>
        </w:types>
        <w:behaviors>
          <w:behavior w:val="content"/>
        </w:behaviors>
        <w:guid w:val="{C993BECE-4933-4E94-B149-CFBF6DA15FBC}"/>
      </w:docPartPr>
      <w:docPartBody>
        <w:p w:rsidR="00691425" w:rsidRDefault="00D75611" w:rsidP="00D75611">
          <w:pPr>
            <w:pStyle w:val="88C8F2AB534B4B72AB25DBC157C410362"/>
          </w:pPr>
          <w:r w:rsidRPr="00A02770">
            <w:rPr>
              <w:rStyle w:val="PlaceholderText"/>
            </w:rPr>
            <w:t>Click or tap here to enter text.</w:t>
          </w:r>
        </w:p>
      </w:docPartBody>
    </w:docPart>
    <w:docPart>
      <w:docPartPr>
        <w:name w:val="85887E8681414DEABC75CCA73B94C770"/>
        <w:category>
          <w:name w:val="General"/>
          <w:gallery w:val="placeholder"/>
        </w:category>
        <w:types>
          <w:type w:val="bbPlcHdr"/>
        </w:types>
        <w:behaviors>
          <w:behavior w:val="content"/>
        </w:behaviors>
        <w:guid w:val="{CF09D3C0-C155-45BD-B22B-249191CC63A8}"/>
      </w:docPartPr>
      <w:docPartBody>
        <w:p w:rsidR="00691425" w:rsidRDefault="00D75611" w:rsidP="00D75611">
          <w:pPr>
            <w:pStyle w:val="85887E8681414DEABC75CCA73B94C7702"/>
          </w:pPr>
          <w:r w:rsidRPr="00A02770">
            <w:rPr>
              <w:rStyle w:val="PlaceholderText"/>
            </w:rPr>
            <w:t>Click or tap here to enter text.</w:t>
          </w:r>
        </w:p>
      </w:docPartBody>
    </w:docPart>
    <w:docPart>
      <w:docPartPr>
        <w:name w:val="7E23C317308E4172B516245129B63EF9"/>
        <w:category>
          <w:name w:val="General"/>
          <w:gallery w:val="placeholder"/>
        </w:category>
        <w:types>
          <w:type w:val="bbPlcHdr"/>
        </w:types>
        <w:behaviors>
          <w:behavior w:val="content"/>
        </w:behaviors>
        <w:guid w:val="{C1A9D59F-FB9D-46EC-AE28-4CDB5F0B8AE6}"/>
      </w:docPartPr>
      <w:docPartBody>
        <w:p w:rsidR="00691425" w:rsidRDefault="00D75611" w:rsidP="00D75611">
          <w:pPr>
            <w:pStyle w:val="7E23C317308E4172B516245129B63EF92"/>
          </w:pPr>
          <w:r w:rsidRPr="00A02770">
            <w:rPr>
              <w:rStyle w:val="PlaceholderText"/>
            </w:rPr>
            <w:t>Click or tap here to enter text.</w:t>
          </w:r>
        </w:p>
      </w:docPartBody>
    </w:docPart>
    <w:docPart>
      <w:docPartPr>
        <w:name w:val="052FB2795171415F8EAEF7FB6BC1B323"/>
        <w:category>
          <w:name w:val="General"/>
          <w:gallery w:val="placeholder"/>
        </w:category>
        <w:types>
          <w:type w:val="bbPlcHdr"/>
        </w:types>
        <w:behaviors>
          <w:behavior w:val="content"/>
        </w:behaviors>
        <w:guid w:val="{EA8411D1-2D6C-4864-A97C-F7BE13EDB348}"/>
      </w:docPartPr>
      <w:docPartBody>
        <w:p w:rsidR="00D75611" w:rsidRDefault="001A0516" w:rsidP="001A0516">
          <w:pPr>
            <w:pStyle w:val="052FB2795171415F8EAEF7FB6BC1B323"/>
          </w:pPr>
          <w:r w:rsidRPr="00361FB4">
            <w:rPr>
              <w:rStyle w:val="PlaceholderText"/>
            </w:rPr>
            <w:t>Enter any content that you want to repeat, including other content controls. You can also insert this control around table rows in order to repeat parts of a table.</w:t>
          </w:r>
        </w:p>
      </w:docPartBody>
    </w:docPart>
    <w:docPart>
      <w:docPartPr>
        <w:name w:val="BFE1AE1374444CDBBDC35609666B919A"/>
        <w:category>
          <w:name w:val="General"/>
          <w:gallery w:val="placeholder"/>
        </w:category>
        <w:types>
          <w:type w:val="bbPlcHdr"/>
        </w:types>
        <w:behaviors>
          <w:behavior w:val="content"/>
        </w:behaviors>
        <w:guid w:val="{C40E50EE-4172-4500-83D6-3AA3F4474079}"/>
      </w:docPartPr>
      <w:docPartBody>
        <w:p w:rsidR="00D75611" w:rsidRDefault="00D75611" w:rsidP="00D75611">
          <w:pPr>
            <w:pStyle w:val="BFE1AE1374444CDBBDC35609666B919A2"/>
          </w:pPr>
          <w:r w:rsidRPr="00A02770">
            <w:rPr>
              <w:rStyle w:val="PlaceholderText"/>
            </w:rPr>
            <w:t>Click or tap here to enter text.</w:t>
          </w:r>
        </w:p>
      </w:docPartBody>
    </w:docPart>
    <w:docPart>
      <w:docPartPr>
        <w:name w:val="2B34580D67FB462FABB2BD1024868FE9"/>
        <w:category>
          <w:name w:val="General"/>
          <w:gallery w:val="placeholder"/>
        </w:category>
        <w:types>
          <w:type w:val="bbPlcHdr"/>
        </w:types>
        <w:behaviors>
          <w:behavior w:val="content"/>
        </w:behaviors>
        <w:guid w:val="{BF4368F6-E720-4D3C-9C6A-26426D52257B}"/>
      </w:docPartPr>
      <w:docPartBody>
        <w:p w:rsidR="00D75611" w:rsidRDefault="00D75611" w:rsidP="00D75611">
          <w:pPr>
            <w:pStyle w:val="2B34580D67FB462FABB2BD1024868FE92"/>
          </w:pPr>
          <w:r w:rsidRPr="00A02770">
            <w:rPr>
              <w:rStyle w:val="PlaceholderText"/>
            </w:rPr>
            <w:t>Click or tap here to enter text.</w:t>
          </w:r>
        </w:p>
      </w:docPartBody>
    </w:docPart>
    <w:docPart>
      <w:docPartPr>
        <w:name w:val="3C9E73A9D97B4FB68838B838C8545D4F"/>
        <w:category>
          <w:name w:val="General"/>
          <w:gallery w:val="placeholder"/>
        </w:category>
        <w:types>
          <w:type w:val="bbPlcHdr"/>
        </w:types>
        <w:behaviors>
          <w:behavior w:val="content"/>
        </w:behaviors>
        <w:guid w:val="{7CC1F2A2-D8F5-4122-AE73-7586CDA83A40}"/>
      </w:docPartPr>
      <w:docPartBody>
        <w:p w:rsidR="00D75611" w:rsidRDefault="00D75611" w:rsidP="00D75611">
          <w:pPr>
            <w:pStyle w:val="3C9E73A9D97B4FB68838B838C8545D4F2"/>
          </w:pPr>
          <w:r w:rsidRPr="00A02770">
            <w:rPr>
              <w:rStyle w:val="PlaceholderText"/>
            </w:rPr>
            <w:t>Click or tap here to enter text.</w:t>
          </w:r>
        </w:p>
      </w:docPartBody>
    </w:docPart>
    <w:docPart>
      <w:docPartPr>
        <w:name w:val="F7A3BA498F4A4AC78A810AF4D663E698"/>
        <w:category>
          <w:name w:val="General"/>
          <w:gallery w:val="placeholder"/>
        </w:category>
        <w:types>
          <w:type w:val="bbPlcHdr"/>
        </w:types>
        <w:behaviors>
          <w:behavior w:val="content"/>
        </w:behaviors>
        <w:guid w:val="{56871805-2FE6-4016-995D-2DB17CA3B2D8}"/>
      </w:docPartPr>
      <w:docPartBody>
        <w:p w:rsidR="00D75611" w:rsidRDefault="00D75611" w:rsidP="00D75611">
          <w:pPr>
            <w:pStyle w:val="F7A3BA498F4A4AC78A810AF4D663E6982"/>
          </w:pPr>
          <w:r w:rsidRPr="00A02770">
            <w:rPr>
              <w:rStyle w:val="PlaceholderText"/>
            </w:rPr>
            <w:t>Click or tap here to enter text.</w:t>
          </w:r>
        </w:p>
      </w:docPartBody>
    </w:docPart>
    <w:docPart>
      <w:docPartPr>
        <w:name w:val="A384CE3C183C4E5AB35DE1575E42E2A9"/>
        <w:category>
          <w:name w:val="General"/>
          <w:gallery w:val="placeholder"/>
        </w:category>
        <w:types>
          <w:type w:val="bbPlcHdr"/>
        </w:types>
        <w:behaviors>
          <w:behavior w:val="content"/>
        </w:behaviors>
        <w:guid w:val="{0A86DCFE-1CC5-4D2D-AA88-B1C9D1C87F2A}"/>
      </w:docPartPr>
      <w:docPartBody>
        <w:p w:rsidR="000E714E" w:rsidRDefault="00D75611" w:rsidP="00D75611">
          <w:pPr>
            <w:pStyle w:val="A384CE3C183C4E5AB35DE1575E42E2A9"/>
          </w:pPr>
          <w:r w:rsidRPr="00361FB4">
            <w:rPr>
              <w:rStyle w:val="PlaceholderText"/>
            </w:rPr>
            <w:t>Enter any content that you want to repeat, including other content controls. You can also insert this control around table rows in order to repeat parts of a table.</w:t>
          </w:r>
        </w:p>
      </w:docPartBody>
    </w:docPart>
    <w:docPart>
      <w:docPartPr>
        <w:name w:val="A43639452FD04E7EB775E45634651085"/>
        <w:category>
          <w:name w:val="General"/>
          <w:gallery w:val="placeholder"/>
        </w:category>
        <w:types>
          <w:type w:val="bbPlcHdr"/>
        </w:types>
        <w:behaviors>
          <w:behavior w:val="content"/>
        </w:behaviors>
        <w:guid w:val="{0B2C9C34-6E81-4FA1-950D-22AB9252313F}"/>
      </w:docPartPr>
      <w:docPartBody>
        <w:p w:rsidR="000E714E" w:rsidRDefault="00D75611" w:rsidP="00D75611">
          <w:pPr>
            <w:pStyle w:val="A43639452FD04E7EB775E456346510852"/>
          </w:pPr>
          <w:r w:rsidRPr="00A02770">
            <w:rPr>
              <w:rStyle w:val="PlaceholderText"/>
            </w:rPr>
            <w:t>Click or tap here to enter text.</w:t>
          </w:r>
        </w:p>
      </w:docPartBody>
    </w:docPart>
    <w:docPart>
      <w:docPartPr>
        <w:name w:val="5E1F565169D1486BABCA6D4F427EC41B"/>
        <w:category>
          <w:name w:val="General"/>
          <w:gallery w:val="placeholder"/>
        </w:category>
        <w:types>
          <w:type w:val="bbPlcHdr"/>
        </w:types>
        <w:behaviors>
          <w:behavior w:val="content"/>
        </w:behaviors>
        <w:guid w:val="{0AAF7C2A-7D56-4A44-BD82-4AFBE1006B83}"/>
      </w:docPartPr>
      <w:docPartBody>
        <w:p w:rsidR="000E714E" w:rsidRDefault="00D75611" w:rsidP="00D75611">
          <w:pPr>
            <w:pStyle w:val="5E1F565169D1486BABCA6D4F427EC41B2"/>
          </w:pPr>
          <w:r w:rsidRPr="00A02770">
            <w:rPr>
              <w:rStyle w:val="PlaceholderText"/>
            </w:rPr>
            <w:t>Click or tap here to enter text.</w:t>
          </w:r>
        </w:p>
      </w:docPartBody>
    </w:docPart>
    <w:docPart>
      <w:docPartPr>
        <w:name w:val="0D7E913E8E7A4041BC6E3270A8022B41"/>
        <w:category>
          <w:name w:val="General"/>
          <w:gallery w:val="placeholder"/>
        </w:category>
        <w:types>
          <w:type w:val="bbPlcHdr"/>
        </w:types>
        <w:behaviors>
          <w:behavior w:val="content"/>
        </w:behaviors>
        <w:guid w:val="{CB3CBD5D-42CC-4965-B953-030824AAE08D}"/>
      </w:docPartPr>
      <w:docPartBody>
        <w:p w:rsidR="000E714E" w:rsidRDefault="00D75611" w:rsidP="00D75611">
          <w:pPr>
            <w:pStyle w:val="0D7E913E8E7A4041BC6E3270A8022B412"/>
          </w:pPr>
          <w:r w:rsidRPr="00A02770">
            <w:rPr>
              <w:rStyle w:val="PlaceholderText"/>
            </w:rPr>
            <w:t>Click or tap here to enter text.</w:t>
          </w:r>
        </w:p>
      </w:docPartBody>
    </w:docPart>
    <w:docPart>
      <w:docPartPr>
        <w:name w:val="E6C406EF422649B8B26A71B58DA8E449"/>
        <w:category>
          <w:name w:val="General"/>
          <w:gallery w:val="placeholder"/>
        </w:category>
        <w:types>
          <w:type w:val="bbPlcHdr"/>
        </w:types>
        <w:behaviors>
          <w:behavior w:val="content"/>
        </w:behaviors>
        <w:guid w:val="{9EF36AC9-86D1-40D5-8446-171C5120BC68}"/>
      </w:docPartPr>
      <w:docPartBody>
        <w:p w:rsidR="000E714E" w:rsidRDefault="00D75611" w:rsidP="00D75611">
          <w:pPr>
            <w:pStyle w:val="E6C406EF422649B8B26A71B58DA8E4492"/>
          </w:pPr>
          <w:r w:rsidRPr="00A02770">
            <w:rPr>
              <w:rStyle w:val="PlaceholderText"/>
            </w:rPr>
            <w:t>Click or tap here to enter text.</w:t>
          </w:r>
        </w:p>
      </w:docPartBody>
    </w:docPart>
    <w:docPart>
      <w:docPartPr>
        <w:name w:val="46692BFADE694A448AA1ABBF119F7A63"/>
        <w:category>
          <w:name w:val="General"/>
          <w:gallery w:val="placeholder"/>
        </w:category>
        <w:types>
          <w:type w:val="bbPlcHdr"/>
        </w:types>
        <w:behaviors>
          <w:behavior w:val="content"/>
        </w:behaviors>
        <w:guid w:val="{E8D31A90-0D62-46ED-BECE-6B3D52AA3666}"/>
      </w:docPartPr>
      <w:docPartBody>
        <w:p w:rsidR="000E714E" w:rsidRDefault="00D75611" w:rsidP="00D75611">
          <w:pPr>
            <w:pStyle w:val="46692BFADE694A448AA1ABBF119F7A63"/>
          </w:pPr>
          <w:r w:rsidRPr="00361FB4">
            <w:rPr>
              <w:rStyle w:val="PlaceholderText"/>
            </w:rPr>
            <w:t>Enter any content that you want to repeat, including other content controls. You can also insert this control around table rows in order to repeat parts of a table.</w:t>
          </w:r>
        </w:p>
      </w:docPartBody>
    </w:docPart>
    <w:docPart>
      <w:docPartPr>
        <w:name w:val="1FD8B894A08F46B09DDA737C70B7172A"/>
        <w:category>
          <w:name w:val="General"/>
          <w:gallery w:val="placeholder"/>
        </w:category>
        <w:types>
          <w:type w:val="bbPlcHdr"/>
        </w:types>
        <w:behaviors>
          <w:behavior w:val="content"/>
        </w:behaviors>
        <w:guid w:val="{AB5E7285-BE94-49BC-BB88-9E1A15BEB7B1}"/>
      </w:docPartPr>
      <w:docPartBody>
        <w:p w:rsidR="000E714E" w:rsidRDefault="00D75611" w:rsidP="00D75611">
          <w:pPr>
            <w:pStyle w:val="1FD8B894A08F46B09DDA737C70B7172A2"/>
          </w:pPr>
          <w:r w:rsidRPr="00A02770">
            <w:rPr>
              <w:rStyle w:val="PlaceholderText"/>
            </w:rPr>
            <w:t>Click or tap here to enter text.</w:t>
          </w:r>
        </w:p>
      </w:docPartBody>
    </w:docPart>
    <w:docPart>
      <w:docPartPr>
        <w:name w:val="8C9CB19DACDB4EEBB9F0C3CF75BD7D61"/>
        <w:category>
          <w:name w:val="General"/>
          <w:gallery w:val="placeholder"/>
        </w:category>
        <w:types>
          <w:type w:val="bbPlcHdr"/>
        </w:types>
        <w:behaviors>
          <w:behavior w:val="content"/>
        </w:behaviors>
        <w:guid w:val="{320F4A5F-83E1-4A66-B22D-E86C7CD078BC}"/>
      </w:docPartPr>
      <w:docPartBody>
        <w:p w:rsidR="000E714E" w:rsidRDefault="00D75611" w:rsidP="00D75611">
          <w:pPr>
            <w:pStyle w:val="8C9CB19DACDB4EEBB9F0C3CF75BD7D612"/>
          </w:pPr>
          <w:r w:rsidRPr="00A02770">
            <w:rPr>
              <w:rStyle w:val="PlaceholderText"/>
            </w:rPr>
            <w:t>Click or tap here to enter text.</w:t>
          </w:r>
        </w:p>
      </w:docPartBody>
    </w:docPart>
    <w:docPart>
      <w:docPartPr>
        <w:name w:val="CD770A71709A42B7957E5D48702449F9"/>
        <w:category>
          <w:name w:val="General"/>
          <w:gallery w:val="placeholder"/>
        </w:category>
        <w:types>
          <w:type w:val="bbPlcHdr"/>
        </w:types>
        <w:behaviors>
          <w:behavior w:val="content"/>
        </w:behaviors>
        <w:guid w:val="{3B44440C-FEA1-4882-B506-F37768E163A3}"/>
      </w:docPartPr>
      <w:docPartBody>
        <w:p w:rsidR="000E714E" w:rsidRDefault="00D75611" w:rsidP="00D75611">
          <w:pPr>
            <w:pStyle w:val="CD770A71709A42B7957E5D48702449F92"/>
          </w:pPr>
          <w:r w:rsidRPr="00A02770">
            <w:rPr>
              <w:rStyle w:val="PlaceholderText"/>
            </w:rPr>
            <w:t>Click or tap here to enter text.</w:t>
          </w:r>
        </w:p>
      </w:docPartBody>
    </w:docPart>
    <w:docPart>
      <w:docPartPr>
        <w:name w:val="FB28C06167234779A81BD82312A71B46"/>
        <w:category>
          <w:name w:val="General"/>
          <w:gallery w:val="placeholder"/>
        </w:category>
        <w:types>
          <w:type w:val="bbPlcHdr"/>
        </w:types>
        <w:behaviors>
          <w:behavior w:val="content"/>
        </w:behaviors>
        <w:guid w:val="{95AB5CE1-7085-4437-BB0A-A80C00296847}"/>
      </w:docPartPr>
      <w:docPartBody>
        <w:p w:rsidR="000E714E" w:rsidRDefault="00D75611" w:rsidP="00D75611">
          <w:pPr>
            <w:pStyle w:val="FB28C06167234779A81BD82312A71B462"/>
          </w:pPr>
          <w:r w:rsidRPr="00A02770">
            <w:rPr>
              <w:rStyle w:val="PlaceholderText"/>
            </w:rPr>
            <w:t>Click or tap here to enter text.</w:t>
          </w:r>
        </w:p>
      </w:docPartBody>
    </w:docPart>
    <w:docPart>
      <w:docPartPr>
        <w:name w:val="1D20033D78BE41ADA010022BE5BCF6A2"/>
        <w:category>
          <w:name w:val="General"/>
          <w:gallery w:val="placeholder"/>
        </w:category>
        <w:types>
          <w:type w:val="bbPlcHdr"/>
        </w:types>
        <w:behaviors>
          <w:behavior w:val="content"/>
        </w:behaviors>
        <w:guid w:val="{E2BB1555-0AC9-4561-BAE5-BC16710B77BA}"/>
      </w:docPartPr>
      <w:docPartBody>
        <w:p w:rsidR="000E714E" w:rsidRDefault="00D75611" w:rsidP="00D75611">
          <w:pPr>
            <w:pStyle w:val="1D20033D78BE41ADA010022BE5BCF6A2"/>
          </w:pPr>
          <w:r w:rsidRPr="00361FB4">
            <w:rPr>
              <w:rStyle w:val="PlaceholderText"/>
            </w:rPr>
            <w:t>Enter any content that you want to repeat, including other content controls. You can also insert this control around table rows in order to repeat parts of a table.</w:t>
          </w:r>
        </w:p>
      </w:docPartBody>
    </w:docPart>
    <w:docPart>
      <w:docPartPr>
        <w:name w:val="47EE70B942254212B5199CF7E7CD34D9"/>
        <w:category>
          <w:name w:val="General"/>
          <w:gallery w:val="placeholder"/>
        </w:category>
        <w:types>
          <w:type w:val="bbPlcHdr"/>
        </w:types>
        <w:behaviors>
          <w:behavior w:val="content"/>
        </w:behaviors>
        <w:guid w:val="{43BA0ECF-9744-46C3-91B4-BB68C85DCE16}"/>
      </w:docPartPr>
      <w:docPartBody>
        <w:p w:rsidR="000E714E" w:rsidRDefault="00D75611" w:rsidP="00D75611">
          <w:pPr>
            <w:pStyle w:val="47EE70B942254212B5199CF7E7CD34D92"/>
          </w:pPr>
          <w:r w:rsidRPr="00A02770">
            <w:rPr>
              <w:rStyle w:val="PlaceholderText"/>
            </w:rPr>
            <w:t>Click or tap here to enter text.</w:t>
          </w:r>
        </w:p>
      </w:docPartBody>
    </w:docPart>
    <w:docPart>
      <w:docPartPr>
        <w:name w:val="89C3A4E35C2C4F84BC76032AD5FE42AA"/>
        <w:category>
          <w:name w:val="General"/>
          <w:gallery w:val="placeholder"/>
        </w:category>
        <w:types>
          <w:type w:val="bbPlcHdr"/>
        </w:types>
        <w:behaviors>
          <w:behavior w:val="content"/>
        </w:behaviors>
        <w:guid w:val="{94D7464F-2FD9-41A5-8F7E-FC334A515930}"/>
      </w:docPartPr>
      <w:docPartBody>
        <w:p w:rsidR="000E714E" w:rsidRDefault="00D75611" w:rsidP="00D75611">
          <w:pPr>
            <w:pStyle w:val="89C3A4E35C2C4F84BC76032AD5FE42AA2"/>
          </w:pPr>
          <w:r w:rsidRPr="00A02770">
            <w:rPr>
              <w:rStyle w:val="PlaceholderText"/>
            </w:rPr>
            <w:t>Click or tap here to enter text.</w:t>
          </w:r>
        </w:p>
      </w:docPartBody>
    </w:docPart>
    <w:docPart>
      <w:docPartPr>
        <w:name w:val="31959A6F25544E5A9C38827D7B3F2860"/>
        <w:category>
          <w:name w:val="General"/>
          <w:gallery w:val="placeholder"/>
        </w:category>
        <w:types>
          <w:type w:val="bbPlcHdr"/>
        </w:types>
        <w:behaviors>
          <w:behavior w:val="content"/>
        </w:behaviors>
        <w:guid w:val="{B5BAD0A0-9DCC-4AF9-97E8-8ACCCBE2603F}"/>
      </w:docPartPr>
      <w:docPartBody>
        <w:p w:rsidR="000E714E" w:rsidRDefault="00D75611" w:rsidP="00D75611">
          <w:pPr>
            <w:pStyle w:val="31959A6F25544E5A9C38827D7B3F28602"/>
          </w:pPr>
          <w:r w:rsidRPr="00A02770">
            <w:rPr>
              <w:rStyle w:val="PlaceholderText"/>
            </w:rPr>
            <w:t>Click or tap here to enter text.</w:t>
          </w:r>
        </w:p>
      </w:docPartBody>
    </w:docPart>
    <w:docPart>
      <w:docPartPr>
        <w:name w:val="4827293384FA4EA8A1DF79AB746C4AD6"/>
        <w:category>
          <w:name w:val="General"/>
          <w:gallery w:val="placeholder"/>
        </w:category>
        <w:types>
          <w:type w:val="bbPlcHdr"/>
        </w:types>
        <w:behaviors>
          <w:behavior w:val="content"/>
        </w:behaviors>
        <w:guid w:val="{66610149-6E65-4B5F-88FC-6E63F9A7C5BE}"/>
      </w:docPartPr>
      <w:docPartBody>
        <w:p w:rsidR="000E714E" w:rsidRDefault="00D75611" w:rsidP="00D75611">
          <w:pPr>
            <w:pStyle w:val="4827293384FA4EA8A1DF79AB746C4AD62"/>
          </w:pPr>
          <w:r w:rsidRPr="00A02770">
            <w:rPr>
              <w:rStyle w:val="PlaceholderText"/>
            </w:rPr>
            <w:t>Click or tap here to enter text.</w:t>
          </w:r>
        </w:p>
      </w:docPartBody>
    </w:docPart>
    <w:docPart>
      <w:docPartPr>
        <w:name w:val="C02159E1AC8B40EDAD5608000E3BF80D"/>
        <w:category>
          <w:name w:val="General"/>
          <w:gallery w:val="placeholder"/>
        </w:category>
        <w:types>
          <w:type w:val="bbPlcHdr"/>
        </w:types>
        <w:behaviors>
          <w:behavior w:val="content"/>
        </w:behaviors>
        <w:guid w:val="{788582F2-572F-4E53-A266-409B7C1CD6F0}"/>
      </w:docPartPr>
      <w:docPartBody>
        <w:p w:rsidR="000E714E" w:rsidRDefault="00D75611" w:rsidP="00D75611">
          <w:pPr>
            <w:pStyle w:val="C02159E1AC8B40EDAD5608000E3BF80D"/>
          </w:pPr>
          <w:r w:rsidRPr="00361FB4">
            <w:rPr>
              <w:rStyle w:val="PlaceholderText"/>
            </w:rPr>
            <w:t>Enter any content that you want to repeat, including other content controls. You can also insert this control around table rows in order to repeat parts of a table.</w:t>
          </w:r>
        </w:p>
      </w:docPartBody>
    </w:docPart>
    <w:docPart>
      <w:docPartPr>
        <w:name w:val="5FCEFCA2AD6D47179470DB7E2D73A7B4"/>
        <w:category>
          <w:name w:val="General"/>
          <w:gallery w:val="placeholder"/>
        </w:category>
        <w:types>
          <w:type w:val="bbPlcHdr"/>
        </w:types>
        <w:behaviors>
          <w:behavior w:val="content"/>
        </w:behaviors>
        <w:guid w:val="{EBA081AB-6694-4B8B-8A4D-5AC1D12B82E6}"/>
      </w:docPartPr>
      <w:docPartBody>
        <w:p w:rsidR="000E714E" w:rsidRDefault="00D75611" w:rsidP="00D75611">
          <w:pPr>
            <w:pStyle w:val="5FCEFCA2AD6D47179470DB7E2D73A7B42"/>
          </w:pPr>
          <w:r w:rsidRPr="00A02770">
            <w:rPr>
              <w:rStyle w:val="PlaceholderText"/>
            </w:rPr>
            <w:t>Click or tap here to enter text.</w:t>
          </w:r>
        </w:p>
      </w:docPartBody>
    </w:docPart>
    <w:docPart>
      <w:docPartPr>
        <w:name w:val="4AE9BCA5612B4DA7A9896DD6D2430229"/>
        <w:category>
          <w:name w:val="General"/>
          <w:gallery w:val="placeholder"/>
        </w:category>
        <w:types>
          <w:type w:val="bbPlcHdr"/>
        </w:types>
        <w:behaviors>
          <w:behavior w:val="content"/>
        </w:behaviors>
        <w:guid w:val="{0310413A-EF9A-4262-85B7-EC9FA0C05F04}"/>
      </w:docPartPr>
      <w:docPartBody>
        <w:p w:rsidR="000E714E" w:rsidRDefault="00D75611" w:rsidP="00D75611">
          <w:pPr>
            <w:pStyle w:val="4AE9BCA5612B4DA7A9896DD6D24302292"/>
          </w:pPr>
          <w:r w:rsidRPr="00A02770">
            <w:rPr>
              <w:rStyle w:val="PlaceholderText"/>
            </w:rPr>
            <w:t>Click or tap here to enter text.</w:t>
          </w:r>
        </w:p>
      </w:docPartBody>
    </w:docPart>
    <w:docPart>
      <w:docPartPr>
        <w:name w:val="5BC85A486738442CBD725FCE52FBF194"/>
        <w:category>
          <w:name w:val="General"/>
          <w:gallery w:val="placeholder"/>
        </w:category>
        <w:types>
          <w:type w:val="bbPlcHdr"/>
        </w:types>
        <w:behaviors>
          <w:behavior w:val="content"/>
        </w:behaviors>
        <w:guid w:val="{B9B965CA-1E38-4FD3-8178-5033031E6C73}"/>
      </w:docPartPr>
      <w:docPartBody>
        <w:p w:rsidR="000E714E" w:rsidRDefault="00D75611" w:rsidP="00D75611">
          <w:pPr>
            <w:pStyle w:val="5BC85A486738442CBD725FCE52FBF1942"/>
          </w:pPr>
          <w:r w:rsidRPr="00A02770">
            <w:rPr>
              <w:rStyle w:val="PlaceholderText"/>
            </w:rPr>
            <w:t>Click or tap here to enter text.</w:t>
          </w:r>
        </w:p>
      </w:docPartBody>
    </w:docPart>
    <w:docPart>
      <w:docPartPr>
        <w:name w:val="BDF855119EF9457AA00392A1F77C4E31"/>
        <w:category>
          <w:name w:val="General"/>
          <w:gallery w:val="placeholder"/>
        </w:category>
        <w:types>
          <w:type w:val="bbPlcHdr"/>
        </w:types>
        <w:behaviors>
          <w:behavior w:val="content"/>
        </w:behaviors>
        <w:guid w:val="{4976229E-248D-41A1-B109-111528771413}"/>
      </w:docPartPr>
      <w:docPartBody>
        <w:p w:rsidR="000E714E" w:rsidRDefault="00D75611" w:rsidP="00D75611">
          <w:pPr>
            <w:pStyle w:val="BDF855119EF9457AA00392A1F77C4E312"/>
          </w:pPr>
          <w:r w:rsidRPr="00A02770">
            <w:rPr>
              <w:rStyle w:val="PlaceholderText"/>
            </w:rPr>
            <w:t>Click or tap here to enter text.</w:t>
          </w:r>
        </w:p>
      </w:docPartBody>
    </w:docPart>
    <w:docPart>
      <w:docPartPr>
        <w:name w:val="7DD0E444D7CC494DBD6856392E8525A1"/>
        <w:category>
          <w:name w:val="General"/>
          <w:gallery w:val="placeholder"/>
        </w:category>
        <w:types>
          <w:type w:val="bbPlcHdr"/>
        </w:types>
        <w:behaviors>
          <w:behavior w:val="content"/>
        </w:behaviors>
        <w:guid w:val="{E64E70C2-6F21-4D10-A6D5-4BFC798F8B0A}"/>
      </w:docPartPr>
      <w:docPartBody>
        <w:p w:rsidR="000E714E" w:rsidRDefault="00D75611" w:rsidP="00D75611">
          <w:pPr>
            <w:pStyle w:val="7DD0E444D7CC494DBD6856392E8525A1"/>
          </w:pPr>
          <w:r w:rsidRPr="00361FB4">
            <w:rPr>
              <w:rStyle w:val="PlaceholderText"/>
            </w:rPr>
            <w:t>Enter any content that you want to repeat, including other content controls. You can also insert this control around table rows in order to repeat parts of a table.</w:t>
          </w:r>
        </w:p>
      </w:docPartBody>
    </w:docPart>
    <w:docPart>
      <w:docPartPr>
        <w:name w:val="1005977AE0C74829948F18DAD2A3344E"/>
        <w:category>
          <w:name w:val="General"/>
          <w:gallery w:val="placeholder"/>
        </w:category>
        <w:types>
          <w:type w:val="bbPlcHdr"/>
        </w:types>
        <w:behaviors>
          <w:behavior w:val="content"/>
        </w:behaviors>
        <w:guid w:val="{434AB3D1-02A5-4FEB-8A12-9D2B4EF266ED}"/>
      </w:docPartPr>
      <w:docPartBody>
        <w:p w:rsidR="000E714E" w:rsidRDefault="00D75611" w:rsidP="00D75611">
          <w:pPr>
            <w:pStyle w:val="1005977AE0C74829948F18DAD2A3344E2"/>
          </w:pPr>
          <w:r w:rsidRPr="00A02770">
            <w:rPr>
              <w:rStyle w:val="PlaceholderText"/>
            </w:rPr>
            <w:t>Click or tap here to enter text.</w:t>
          </w:r>
        </w:p>
      </w:docPartBody>
    </w:docPart>
    <w:docPart>
      <w:docPartPr>
        <w:name w:val="AD696A80E08C4F4BAD86470C27E00F09"/>
        <w:category>
          <w:name w:val="General"/>
          <w:gallery w:val="placeholder"/>
        </w:category>
        <w:types>
          <w:type w:val="bbPlcHdr"/>
        </w:types>
        <w:behaviors>
          <w:behavior w:val="content"/>
        </w:behaviors>
        <w:guid w:val="{B1C35239-0CAB-4777-A9CA-F30C7DC76C3A}"/>
      </w:docPartPr>
      <w:docPartBody>
        <w:p w:rsidR="000E714E" w:rsidRDefault="00D75611" w:rsidP="00D75611">
          <w:pPr>
            <w:pStyle w:val="AD696A80E08C4F4BAD86470C27E00F092"/>
          </w:pPr>
          <w:r w:rsidRPr="00A02770">
            <w:rPr>
              <w:rStyle w:val="PlaceholderText"/>
            </w:rPr>
            <w:t>Click or tap here to enter text.</w:t>
          </w:r>
        </w:p>
      </w:docPartBody>
    </w:docPart>
    <w:docPart>
      <w:docPartPr>
        <w:name w:val="95656B96310A450E90D4F3927038C916"/>
        <w:category>
          <w:name w:val="General"/>
          <w:gallery w:val="placeholder"/>
        </w:category>
        <w:types>
          <w:type w:val="bbPlcHdr"/>
        </w:types>
        <w:behaviors>
          <w:behavior w:val="content"/>
        </w:behaviors>
        <w:guid w:val="{41E0B0E0-B3EC-4B62-BB4E-CB85931D49BA}"/>
      </w:docPartPr>
      <w:docPartBody>
        <w:p w:rsidR="000E714E" w:rsidRDefault="00D75611" w:rsidP="00D75611">
          <w:pPr>
            <w:pStyle w:val="95656B96310A450E90D4F3927038C9162"/>
          </w:pPr>
          <w:r w:rsidRPr="00A02770">
            <w:rPr>
              <w:rStyle w:val="PlaceholderText"/>
            </w:rPr>
            <w:t>Click or tap here to enter text.</w:t>
          </w:r>
        </w:p>
      </w:docPartBody>
    </w:docPart>
    <w:docPart>
      <w:docPartPr>
        <w:name w:val="A9B3CA430DAC44EA82AADA1B66616702"/>
        <w:category>
          <w:name w:val="General"/>
          <w:gallery w:val="placeholder"/>
        </w:category>
        <w:types>
          <w:type w:val="bbPlcHdr"/>
        </w:types>
        <w:behaviors>
          <w:behavior w:val="content"/>
        </w:behaviors>
        <w:guid w:val="{3FB66A60-0953-48F9-9EA8-86878D119825}"/>
      </w:docPartPr>
      <w:docPartBody>
        <w:p w:rsidR="000E714E" w:rsidRDefault="00D75611" w:rsidP="00D75611">
          <w:pPr>
            <w:pStyle w:val="A9B3CA430DAC44EA82AADA1B666167022"/>
          </w:pPr>
          <w:r w:rsidRPr="00A02770">
            <w:rPr>
              <w:rStyle w:val="PlaceholderText"/>
            </w:rPr>
            <w:t>Click or tap here to enter text.</w:t>
          </w:r>
        </w:p>
      </w:docPartBody>
    </w:docPart>
    <w:docPart>
      <w:docPartPr>
        <w:name w:val="261F92ED5F604F47999F4E84B7868F03"/>
        <w:category>
          <w:name w:val="General"/>
          <w:gallery w:val="placeholder"/>
        </w:category>
        <w:types>
          <w:type w:val="bbPlcHdr"/>
        </w:types>
        <w:behaviors>
          <w:behavior w:val="content"/>
        </w:behaviors>
        <w:guid w:val="{F56AFC43-9BD3-4325-B68B-834C0DEACC3E}"/>
      </w:docPartPr>
      <w:docPartBody>
        <w:p w:rsidR="000E714E" w:rsidRDefault="00D75611" w:rsidP="00D75611">
          <w:pPr>
            <w:pStyle w:val="261F92ED5F604F47999F4E84B7868F032"/>
          </w:pPr>
          <w:r w:rsidRPr="00A02770">
            <w:rPr>
              <w:rStyle w:val="PlaceholderText"/>
            </w:rPr>
            <w:t>Click or tap here to enter text.</w:t>
          </w:r>
        </w:p>
      </w:docPartBody>
    </w:docPart>
    <w:docPart>
      <w:docPartPr>
        <w:name w:val="A705320CF6DB44A693C37C782F066198"/>
        <w:category>
          <w:name w:val="General"/>
          <w:gallery w:val="placeholder"/>
        </w:category>
        <w:types>
          <w:type w:val="bbPlcHdr"/>
        </w:types>
        <w:behaviors>
          <w:behavior w:val="content"/>
        </w:behaviors>
        <w:guid w:val="{1841493F-F207-420C-B7B3-E7ECFD3DA7D0}"/>
      </w:docPartPr>
      <w:docPartBody>
        <w:p w:rsidR="000E714E" w:rsidRDefault="00D75611" w:rsidP="00D75611">
          <w:pPr>
            <w:pStyle w:val="A705320CF6DB44A693C37C782F0661982"/>
          </w:pPr>
          <w:r w:rsidRPr="00A02770">
            <w:rPr>
              <w:rStyle w:val="PlaceholderText"/>
            </w:rPr>
            <w:t>Click or tap here to enter text.</w:t>
          </w:r>
        </w:p>
      </w:docPartBody>
    </w:docPart>
    <w:docPart>
      <w:docPartPr>
        <w:name w:val="C0E961D4E63C4DD7AE555112E4CB55E1"/>
        <w:category>
          <w:name w:val="General"/>
          <w:gallery w:val="placeholder"/>
        </w:category>
        <w:types>
          <w:type w:val="bbPlcHdr"/>
        </w:types>
        <w:behaviors>
          <w:behavior w:val="content"/>
        </w:behaviors>
        <w:guid w:val="{7C0B8E21-33AD-4909-AAFC-B9825879DF45}"/>
      </w:docPartPr>
      <w:docPartBody>
        <w:p w:rsidR="000E714E" w:rsidRDefault="00D75611" w:rsidP="00D75611">
          <w:pPr>
            <w:pStyle w:val="C0E961D4E63C4DD7AE555112E4CB55E12"/>
          </w:pPr>
          <w:r w:rsidRPr="00A02770">
            <w:rPr>
              <w:rStyle w:val="PlaceholderText"/>
            </w:rPr>
            <w:t>Click or tap here to enter text.</w:t>
          </w:r>
        </w:p>
      </w:docPartBody>
    </w:docPart>
    <w:docPart>
      <w:docPartPr>
        <w:name w:val="1B9AC3246D8649579398809D970BC3AB"/>
        <w:category>
          <w:name w:val="General"/>
          <w:gallery w:val="placeholder"/>
        </w:category>
        <w:types>
          <w:type w:val="bbPlcHdr"/>
        </w:types>
        <w:behaviors>
          <w:behavior w:val="content"/>
        </w:behaviors>
        <w:guid w:val="{2707532A-27B8-4046-A808-C494BDE26C60}"/>
      </w:docPartPr>
      <w:docPartBody>
        <w:p w:rsidR="000E714E" w:rsidRDefault="00D75611" w:rsidP="00D75611">
          <w:pPr>
            <w:pStyle w:val="1B9AC3246D8649579398809D970BC3AB2"/>
          </w:pPr>
          <w:r w:rsidRPr="00A02770">
            <w:rPr>
              <w:rStyle w:val="PlaceholderText"/>
            </w:rPr>
            <w:t>Click or tap here to enter text.</w:t>
          </w:r>
        </w:p>
      </w:docPartBody>
    </w:docPart>
    <w:docPart>
      <w:docPartPr>
        <w:name w:val="5FB34BBBCE4E48A3BCE63AE3A8F276D1"/>
        <w:category>
          <w:name w:val="General"/>
          <w:gallery w:val="placeholder"/>
        </w:category>
        <w:types>
          <w:type w:val="bbPlcHdr"/>
        </w:types>
        <w:behaviors>
          <w:behavior w:val="content"/>
        </w:behaviors>
        <w:guid w:val="{CF2E4C73-69AC-4312-AB44-4583BDDCFABE}"/>
      </w:docPartPr>
      <w:docPartBody>
        <w:p w:rsidR="000E714E" w:rsidRDefault="00D75611" w:rsidP="00D75611">
          <w:pPr>
            <w:pStyle w:val="5FB34BBBCE4E48A3BCE63AE3A8F276D12"/>
          </w:pPr>
          <w:r w:rsidRPr="00A02770">
            <w:rPr>
              <w:rStyle w:val="PlaceholderText"/>
            </w:rPr>
            <w:t>Click or tap here to enter text.</w:t>
          </w:r>
        </w:p>
      </w:docPartBody>
    </w:docPart>
    <w:docPart>
      <w:docPartPr>
        <w:name w:val="62C49AB7888C492ABDB32B23B997671A"/>
        <w:category>
          <w:name w:val="General"/>
          <w:gallery w:val="placeholder"/>
        </w:category>
        <w:types>
          <w:type w:val="bbPlcHdr"/>
        </w:types>
        <w:behaviors>
          <w:behavior w:val="content"/>
        </w:behaviors>
        <w:guid w:val="{141E5A76-A626-46E4-B4C2-6B4A5E82B192}"/>
      </w:docPartPr>
      <w:docPartBody>
        <w:p w:rsidR="000E714E" w:rsidRDefault="00D75611" w:rsidP="00D75611">
          <w:pPr>
            <w:pStyle w:val="62C49AB7888C492ABDB32B23B997671A2"/>
          </w:pPr>
          <w:r w:rsidRPr="00503580">
            <w:rPr>
              <w:rStyle w:val="PlaceholderText"/>
              <w:color w:val="auto"/>
            </w:rPr>
            <w:t>Click or tap here to enter text.</w:t>
          </w:r>
        </w:p>
      </w:docPartBody>
    </w:docPart>
    <w:docPart>
      <w:docPartPr>
        <w:name w:val="4B99E7ACE6F34C68A95F5BD37192C77C"/>
        <w:category>
          <w:name w:val="General"/>
          <w:gallery w:val="placeholder"/>
        </w:category>
        <w:types>
          <w:type w:val="bbPlcHdr"/>
        </w:types>
        <w:behaviors>
          <w:behavior w:val="content"/>
        </w:behaviors>
        <w:guid w:val="{0216C114-5ACC-4BCA-8F45-E1804931631E}"/>
      </w:docPartPr>
      <w:docPartBody>
        <w:p w:rsidR="000E714E" w:rsidRDefault="00D75611" w:rsidP="00D75611">
          <w:pPr>
            <w:pStyle w:val="4B99E7ACE6F34C68A95F5BD37192C77C2"/>
          </w:pPr>
          <w:r w:rsidRPr="00503580">
            <w:rPr>
              <w:rStyle w:val="PlaceholderText"/>
              <w:color w:val="auto"/>
            </w:rPr>
            <w:t>Click or tap here to enter text.</w:t>
          </w:r>
        </w:p>
      </w:docPartBody>
    </w:docPart>
    <w:docPart>
      <w:docPartPr>
        <w:name w:val="0B66538218F0473F8A3B5F059B15358F"/>
        <w:category>
          <w:name w:val="General"/>
          <w:gallery w:val="placeholder"/>
        </w:category>
        <w:types>
          <w:type w:val="bbPlcHdr"/>
        </w:types>
        <w:behaviors>
          <w:behavior w:val="content"/>
        </w:behaviors>
        <w:guid w:val="{1E28DA0E-74AE-4B8F-8A69-793BBF47590F}"/>
      </w:docPartPr>
      <w:docPartBody>
        <w:p w:rsidR="000E714E" w:rsidRDefault="00D75611" w:rsidP="00D75611">
          <w:pPr>
            <w:pStyle w:val="0B66538218F0473F8A3B5F059B15358F2"/>
          </w:pPr>
          <w:r w:rsidRPr="00503580">
            <w:rPr>
              <w:rStyle w:val="PlaceholderText"/>
              <w:color w:val="auto"/>
            </w:rPr>
            <w:t>Click or tap here to enter text.</w:t>
          </w:r>
        </w:p>
      </w:docPartBody>
    </w:docPart>
    <w:docPart>
      <w:docPartPr>
        <w:name w:val="E661E8D20CA64E6ABF1517B9059FEABC"/>
        <w:category>
          <w:name w:val="General"/>
          <w:gallery w:val="placeholder"/>
        </w:category>
        <w:types>
          <w:type w:val="bbPlcHdr"/>
        </w:types>
        <w:behaviors>
          <w:behavior w:val="content"/>
        </w:behaviors>
        <w:guid w:val="{778DA96B-BD96-44FB-8B17-D161A4C7FD6C}"/>
      </w:docPartPr>
      <w:docPartBody>
        <w:p w:rsidR="000E714E" w:rsidRDefault="00D75611" w:rsidP="00D75611">
          <w:pPr>
            <w:pStyle w:val="E661E8D20CA64E6ABF1517B9059FEABC1"/>
          </w:pPr>
          <w:r w:rsidRPr="00503580">
            <w:rPr>
              <w:rStyle w:val="PlaceholderText"/>
              <w:color w:val="auto"/>
            </w:rPr>
            <w:t>Click or tap here to enter text.</w:t>
          </w:r>
        </w:p>
      </w:docPartBody>
    </w:docPart>
    <w:docPart>
      <w:docPartPr>
        <w:name w:val="7EEC3A7138BE40DA9570C072E2228FD6"/>
        <w:category>
          <w:name w:val="General"/>
          <w:gallery w:val="placeholder"/>
        </w:category>
        <w:types>
          <w:type w:val="bbPlcHdr"/>
        </w:types>
        <w:behaviors>
          <w:behavior w:val="content"/>
        </w:behaviors>
        <w:guid w:val="{51C9A5BA-5A9E-403A-8ADB-9F95755C0C5B}"/>
      </w:docPartPr>
      <w:docPartBody>
        <w:p w:rsidR="000E714E" w:rsidRDefault="00D75611" w:rsidP="00D75611">
          <w:pPr>
            <w:pStyle w:val="7EEC3A7138BE40DA9570C072E2228FD61"/>
          </w:pPr>
          <w:r w:rsidRPr="00503580">
            <w:rPr>
              <w:rStyle w:val="PlaceholderText"/>
              <w:color w:val="auto"/>
            </w:rPr>
            <w:t>Click or tap here to enter text.</w:t>
          </w:r>
        </w:p>
      </w:docPartBody>
    </w:docPart>
    <w:docPart>
      <w:docPartPr>
        <w:name w:val="887154606E7D4605B428EDBC884C7BC9"/>
        <w:category>
          <w:name w:val="General"/>
          <w:gallery w:val="placeholder"/>
        </w:category>
        <w:types>
          <w:type w:val="bbPlcHdr"/>
        </w:types>
        <w:behaviors>
          <w:behavior w:val="content"/>
        </w:behaviors>
        <w:guid w:val="{FA6D1DA4-4C02-48B2-B7CF-3A6CC6D36B70}"/>
      </w:docPartPr>
      <w:docPartBody>
        <w:p w:rsidR="000E714E" w:rsidRDefault="00D75611" w:rsidP="00D75611">
          <w:pPr>
            <w:pStyle w:val="887154606E7D4605B428EDBC884C7BC91"/>
          </w:pPr>
          <w:r w:rsidRPr="00503580">
            <w:rPr>
              <w:rStyle w:val="PlaceholderText"/>
              <w:color w:val="auto"/>
            </w:rPr>
            <w:t>Click or tap here to enter text.</w:t>
          </w:r>
        </w:p>
      </w:docPartBody>
    </w:docPart>
    <w:docPart>
      <w:docPartPr>
        <w:name w:val="EA28DFEC95D242859545B335622AC610"/>
        <w:category>
          <w:name w:val="General"/>
          <w:gallery w:val="placeholder"/>
        </w:category>
        <w:types>
          <w:type w:val="bbPlcHdr"/>
        </w:types>
        <w:behaviors>
          <w:behavior w:val="content"/>
        </w:behaviors>
        <w:guid w:val="{661CE9AA-30D0-4566-B08E-CB4EC94F7106}"/>
      </w:docPartPr>
      <w:docPartBody>
        <w:p w:rsidR="00000000" w:rsidRDefault="00000000">
          <w:pPr>
            <w:pStyle w:val="EA28DFEC95D242859545B335622AC610"/>
          </w:pPr>
          <w:r w:rsidRPr="00361FB4">
            <w:rPr>
              <w:rStyle w:val="PlaceholderText"/>
            </w:rPr>
            <w:t>Enter any content that you want to repeat, including other content controls. You can also insert this control around table rows in order to repeat parts of a table.</w:t>
          </w:r>
        </w:p>
      </w:docPartBody>
    </w:docPart>
    <w:docPart>
      <w:docPartPr>
        <w:name w:val="CBF0F842DA9B40F5A68423A006E9BCBE"/>
        <w:category>
          <w:name w:val="General"/>
          <w:gallery w:val="placeholder"/>
        </w:category>
        <w:types>
          <w:type w:val="bbPlcHdr"/>
        </w:types>
        <w:behaviors>
          <w:behavior w:val="content"/>
        </w:behaviors>
        <w:guid w:val="{B677744E-641F-4A72-9232-A96ABEAAFB73}"/>
      </w:docPartPr>
      <w:docPartBody>
        <w:p w:rsidR="00000000" w:rsidRDefault="00000000">
          <w:pPr>
            <w:pStyle w:val="CBF0F842DA9B40F5A68423A006E9BCBE"/>
          </w:pPr>
          <w:r w:rsidRPr="00A02770">
            <w:rPr>
              <w:rStyle w:val="PlaceholderText"/>
            </w:rPr>
            <w:t>Click or tap here to enter text.</w:t>
          </w:r>
        </w:p>
      </w:docPartBody>
    </w:docPart>
    <w:docPart>
      <w:docPartPr>
        <w:name w:val="A36A84A16D7D42618B09A29991FF1437"/>
        <w:category>
          <w:name w:val="General"/>
          <w:gallery w:val="placeholder"/>
        </w:category>
        <w:types>
          <w:type w:val="bbPlcHdr"/>
        </w:types>
        <w:behaviors>
          <w:behavior w:val="content"/>
        </w:behaviors>
        <w:guid w:val="{9B0D8009-3ADE-4341-B122-0B1C92643B0C}"/>
      </w:docPartPr>
      <w:docPartBody>
        <w:p w:rsidR="00000000" w:rsidRDefault="00000000">
          <w:pPr>
            <w:pStyle w:val="A36A84A16D7D42618B09A29991FF1437"/>
          </w:pPr>
          <w:r w:rsidRPr="00A0277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031"/>
    <w:rsid w:val="000E714E"/>
    <w:rsid w:val="00126C9D"/>
    <w:rsid w:val="001A0516"/>
    <w:rsid w:val="003805EE"/>
    <w:rsid w:val="00691425"/>
    <w:rsid w:val="00D75611"/>
    <w:rsid w:val="00DD4031"/>
    <w:rsid w:val="00EE36B9"/>
    <w:rsid w:val="00F4620F"/>
    <w:rsid w:val="00FB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7C38878AD44E7F9399B1B128A45935">
    <w:name w:val="5F7C38878AD44E7F9399B1B128A45935"/>
    <w:rsid w:val="00EE36B9"/>
  </w:style>
  <w:style w:type="paragraph" w:customStyle="1" w:styleId="C6C338495FCC437BAE6EDF03722FD7A0">
    <w:name w:val="C6C338495FCC437BAE6EDF03722FD7A0"/>
    <w:rsid w:val="00EE36B9"/>
  </w:style>
  <w:style w:type="paragraph" w:customStyle="1" w:styleId="21C833A086B94AE2A18DF2F1D5BBD074">
    <w:name w:val="21C833A086B94AE2A18DF2F1D5BBD074"/>
    <w:rsid w:val="00EE36B9"/>
  </w:style>
  <w:style w:type="paragraph" w:customStyle="1" w:styleId="A5D593A4771B438E8331FE2DD326B59A">
    <w:name w:val="A5D593A4771B438E8331FE2DD326B59A"/>
    <w:rsid w:val="00EE36B9"/>
  </w:style>
  <w:style w:type="paragraph" w:customStyle="1" w:styleId="8978C7A8A787408E84B1CDF39F0F2B4D">
    <w:name w:val="8978C7A8A787408E84B1CDF39F0F2B4D"/>
    <w:rsid w:val="00EE36B9"/>
  </w:style>
  <w:style w:type="paragraph" w:customStyle="1" w:styleId="73BDCBC9727D4F1098267CB603B01E54">
    <w:name w:val="73BDCBC9727D4F1098267CB603B01E54"/>
    <w:rsid w:val="00EE36B9"/>
  </w:style>
  <w:style w:type="paragraph" w:customStyle="1" w:styleId="3B111942B6EA4E0FA1FB10A51D4D2EBE">
    <w:name w:val="3B111942B6EA4E0FA1FB10A51D4D2EBE"/>
    <w:rsid w:val="00EE36B9"/>
  </w:style>
  <w:style w:type="paragraph" w:customStyle="1" w:styleId="D719901160E74433919E039B5A6716B8">
    <w:name w:val="D719901160E74433919E039B5A6716B8"/>
    <w:rsid w:val="00EE36B9"/>
  </w:style>
  <w:style w:type="paragraph" w:customStyle="1" w:styleId="052FB2795171415F8EAEF7FB6BC1B323">
    <w:name w:val="052FB2795171415F8EAEF7FB6BC1B323"/>
    <w:rsid w:val="001A0516"/>
  </w:style>
  <w:style w:type="paragraph" w:customStyle="1" w:styleId="A384CE3C183C4E5AB35DE1575E42E2A9">
    <w:name w:val="A384CE3C183C4E5AB35DE1575E42E2A9"/>
    <w:rsid w:val="00D75611"/>
  </w:style>
  <w:style w:type="paragraph" w:customStyle="1" w:styleId="46692BFADE694A448AA1ABBF119F7A63">
    <w:name w:val="46692BFADE694A448AA1ABBF119F7A63"/>
    <w:rsid w:val="00D75611"/>
  </w:style>
  <w:style w:type="paragraph" w:customStyle="1" w:styleId="1D20033D78BE41ADA010022BE5BCF6A2">
    <w:name w:val="1D20033D78BE41ADA010022BE5BCF6A2"/>
    <w:rsid w:val="00D75611"/>
  </w:style>
  <w:style w:type="paragraph" w:customStyle="1" w:styleId="C02159E1AC8B40EDAD5608000E3BF80D">
    <w:name w:val="C02159E1AC8B40EDAD5608000E3BF80D"/>
    <w:rsid w:val="00D75611"/>
  </w:style>
  <w:style w:type="paragraph" w:customStyle="1" w:styleId="7DD0E444D7CC494DBD6856392E8525A1">
    <w:name w:val="7DD0E444D7CC494DBD6856392E8525A1"/>
    <w:rsid w:val="00D75611"/>
  </w:style>
  <w:style w:type="paragraph" w:customStyle="1" w:styleId="14E4D6A5B1874C6CA35A6EA1A5C8229C2">
    <w:name w:val="14E4D6A5B1874C6CA35A6EA1A5C8229C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DF5D5FB5C8C44BEABDC7FB5A1AA0C9E62">
    <w:name w:val="DF5D5FB5C8C44BEABDC7FB5A1AA0C9E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F756BCCE9A4243E0A48235FD5D358C032">
    <w:name w:val="F756BCCE9A4243E0A48235FD5D358C03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CFC5B2D66B0B432DAD441DBE83A97FE12">
    <w:name w:val="CFC5B2D66B0B432DAD441DBE83A97FE12"/>
    <w:rsid w:val="00D75611"/>
    <w:pPr>
      <w:spacing w:after="0" w:line="240" w:lineRule="auto"/>
      <w:jc w:val="center"/>
    </w:pPr>
    <w:rPr>
      <w:rFonts w:ascii="Arial" w:eastAsia="Times New Roman" w:hAnsi="Arial" w:cs="Times New Roman"/>
      <w:kern w:val="0"/>
      <w:sz w:val="34"/>
      <w:szCs w:val="32"/>
      <w14:ligatures w14:val="none"/>
    </w:rPr>
  </w:style>
  <w:style w:type="paragraph" w:customStyle="1" w:styleId="ED0EAA739D134B65B5F09F51B08BB1FE2">
    <w:name w:val="ED0EAA739D134B65B5F09F51B08BB1FE2"/>
    <w:rsid w:val="00D75611"/>
    <w:pPr>
      <w:spacing w:after="0" w:line="240" w:lineRule="auto"/>
      <w:jc w:val="center"/>
    </w:pPr>
    <w:rPr>
      <w:rFonts w:ascii="Arial" w:eastAsia="Times New Roman" w:hAnsi="Arial" w:cs="Times New Roman"/>
      <w:kern w:val="0"/>
      <w:sz w:val="34"/>
      <w:szCs w:val="32"/>
      <w14:ligatures w14:val="none"/>
    </w:rPr>
  </w:style>
  <w:style w:type="paragraph" w:customStyle="1" w:styleId="E7B8F789B0174D828497974B5B129D4D2">
    <w:name w:val="E7B8F789B0174D828497974B5B129D4D2"/>
    <w:rsid w:val="00D75611"/>
    <w:pPr>
      <w:spacing w:after="0" w:line="240" w:lineRule="auto"/>
      <w:jc w:val="center"/>
    </w:pPr>
    <w:rPr>
      <w:rFonts w:ascii="Arial" w:eastAsia="Times New Roman" w:hAnsi="Arial" w:cs="Times New Roman"/>
      <w:kern w:val="0"/>
      <w:sz w:val="34"/>
      <w:szCs w:val="32"/>
      <w14:ligatures w14:val="none"/>
    </w:rPr>
  </w:style>
  <w:style w:type="paragraph" w:customStyle="1" w:styleId="04F1D06B49E5485DBB6714A04D0CCEE22">
    <w:name w:val="04F1D06B49E5485DBB6714A04D0CCEE2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C572F19C0FE746819011CF487A7EDED02">
    <w:name w:val="C572F19C0FE746819011CF487A7EDED0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ACA3E00B6253440E82E03E4E872B70922">
    <w:name w:val="ACA3E00B6253440E82E03E4E872B7092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350B799DC5B141DDAEE9324F8A1E02D12">
    <w:name w:val="350B799DC5B141DDAEE9324F8A1E02D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661B0C81216C4B5FA0CECF0FE2D85FFF2">
    <w:name w:val="661B0C81216C4B5FA0CECF0FE2D85FFF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ED2CA0B445C640578E375C0170A872392">
    <w:name w:val="ED2CA0B445C640578E375C0170A8723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6AD9170EA7B743F29B6D283BCDB4F6A92">
    <w:name w:val="6AD9170EA7B743F29B6D283BCDB4F6A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2F4F5CEA9414174B6B42B8CA1F58CDA2">
    <w:name w:val="02F4F5CEA9414174B6B42B8CA1F58CD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85B23F76BC14C87BC33352395B97D9A2">
    <w:name w:val="585B23F76BC14C87BC33352395B97D9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2590EDB1F28423FB5668B1AB098E8A62">
    <w:name w:val="02590EDB1F28423FB5668B1AB098E8A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B884647786B942338F5F4D4B858E99312">
    <w:name w:val="B884647786B942338F5F4D4B858E993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75B007B312F84B19A7582440307D7F682">
    <w:name w:val="75B007B312F84B19A7582440307D7F68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AB799DEE50064BC28DEA04FB14B933262">
    <w:name w:val="AB799DEE50064BC28DEA04FB14B9332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23084BB3F44452BA4679F19F78A70502">
    <w:name w:val="023084BB3F44452BA4679F19F78A7050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F6FDD611678C47BBB2FE0C69424460922">
    <w:name w:val="F6FDD611678C47BBB2FE0C6942446092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7461D2CCF3B04BA39536489CC8C021402">
    <w:name w:val="7461D2CCF3B04BA39536489CC8C02140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929596CE53064EE4A5E6EFAFB026F29B2">
    <w:name w:val="929596CE53064EE4A5E6EFAFB026F29B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F5185F1391044320A583E5604D00F79E2">
    <w:name w:val="F5185F1391044320A583E5604D00F79E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97D0DDEFC9941A7AABE2AA6144008702">
    <w:name w:val="897D0DDEFC9941A7AABE2AA614400870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4CB1B61B9AF3431783E91A037C52AA9A2">
    <w:name w:val="4CB1B61B9AF3431783E91A037C52AA9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B0ADE1EB01D54AF88A930B0BD3ED881D2">
    <w:name w:val="B0ADE1EB01D54AF88A930B0BD3ED881D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D68BCABD7D049A1B7C23C8BE4C69B412">
    <w:name w:val="5D68BCABD7D049A1B7C23C8BE4C69B4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BFE1AE1374444CDBBDC35609666B919A2">
    <w:name w:val="BFE1AE1374444CDBBDC35609666B919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2B34580D67FB462FABB2BD1024868FE92">
    <w:name w:val="2B34580D67FB462FABB2BD1024868FE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3C9E73A9D97B4FB68838B838C8545D4F2">
    <w:name w:val="3C9E73A9D97B4FB68838B838C8545D4F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F7A3BA498F4A4AC78A810AF4D663E6982">
    <w:name w:val="F7A3BA498F4A4AC78A810AF4D663E698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261F92ED5F604F47999F4E84B7868F032">
    <w:name w:val="261F92ED5F604F47999F4E84B7868F03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A705320CF6DB44A693C37C782F0661982">
    <w:name w:val="A705320CF6DB44A693C37C782F066198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C0E961D4E63C4DD7AE555112E4CB55E12">
    <w:name w:val="C0E961D4E63C4DD7AE555112E4CB55E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1B9AC3246D8649579398809D970BC3AB2">
    <w:name w:val="1B9AC3246D8649579398809D970BC3AB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FB34BBBCE4E48A3BCE63AE3A8F276D12">
    <w:name w:val="5FB34BBBCE4E48A3BCE63AE3A8F276D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A43639452FD04E7EB775E456346510852">
    <w:name w:val="A43639452FD04E7EB775E45634651085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E1F565169D1486BABCA6D4F427EC41B2">
    <w:name w:val="5E1F565169D1486BABCA6D4F427EC41B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D7E913E8E7A4041BC6E3270A8022B412">
    <w:name w:val="0D7E913E8E7A4041BC6E3270A8022B4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E6C406EF422649B8B26A71B58DA8E4492">
    <w:name w:val="E6C406EF422649B8B26A71B58DA8E44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1FD8B894A08F46B09DDA737C70B7172A2">
    <w:name w:val="1FD8B894A08F46B09DDA737C70B7172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C9CB19DACDB4EEBB9F0C3CF75BD7D612">
    <w:name w:val="8C9CB19DACDB4EEBB9F0C3CF75BD7D6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CD770A71709A42B7957E5D48702449F92">
    <w:name w:val="CD770A71709A42B7957E5D48702449F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FB28C06167234779A81BD82312A71B462">
    <w:name w:val="FB28C06167234779A81BD82312A71B4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47EE70B942254212B5199CF7E7CD34D92">
    <w:name w:val="47EE70B942254212B5199CF7E7CD34D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9C3A4E35C2C4F84BC76032AD5FE42AA2">
    <w:name w:val="89C3A4E35C2C4F84BC76032AD5FE42A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31959A6F25544E5A9C38827D7B3F28602">
    <w:name w:val="31959A6F25544E5A9C38827D7B3F2860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4827293384FA4EA8A1DF79AB746C4AD62">
    <w:name w:val="4827293384FA4EA8A1DF79AB746C4AD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FCEFCA2AD6D47179470DB7E2D73A7B42">
    <w:name w:val="5FCEFCA2AD6D47179470DB7E2D73A7B4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4AE9BCA5612B4DA7A9896DD6D24302292">
    <w:name w:val="4AE9BCA5612B4DA7A9896DD6D243022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BC85A486738442CBD725FCE52FBF1942">
    <w:name w:val="5BC85A486738442CBD725FCE52FBF194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BDF855119EF9457AA00392A1F77C4E312">
    <w:name w:val="BDF855119EF9457AA00392A1F77C4E31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1005977AE0C74829948F18DAD2A3344E2">
    <w:name w:val="1005977AE0C74829948F18DAD2A3344E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AD696A80E08C4F4BAD86470C27E00F092">
    <w:name w:val="AD696A80E08C4F4BAD86470C27E00F0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95656B96310A450E90D4F3927038C9162">
    <w:name w:val="95656B96310A450E90D4F3927038C91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A9B3CA430DAC44EA82AADA1B666167022">
    <w:name w:val="A9B3CA430DAC44EA82AADA1B66616702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69AA218CA64E460089E6AFC6B54B9C4A3">
    <w:name w:val="69AA218CA64E460089E6AFC6B54B9C4A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3BDDC2E168004D8FB298612920BBD0153">
    <w:name w:val="3BDDC2E168004D8FB298612920BBD015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A9E3503371D4D26810C25FA12438D8D3">
    <w:name w:val="0A9E3503371D4D26810C25FA12438D8D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CCEE3B5BB7F94FF4BCB0D979C9E80A983">
    <w:name w:val="CCEE3B5BB7F94FF4BCB0D979C9E80A98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765AFA45B5B46E1B2AA8A92EF41FED23">
    <w:name w:val="0765AFA45B5B46E1B2AA8A92EF41FED2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1508DB9DFF1646E8B6A5A40984CB749C3">
    <w:name w:val="1508DB9DFF1646E8B6A5A40984CB749C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7AA20104FB9F4D0382F457D73C87E0613">
    <w:name w:val="7AA20104FB9F4D0382F457D73C87E061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327F26CDE78B494B8BD6E47A82F2BB7F3">
    <w:name w:val="327F26CDE78B494B8BD6E47A82F2BB7F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593E6C3DC99C4356B9D1A2024EEBFCBE3">
    <w:name w:val="593E6C3DC99C4356B9D1A2024EEBFCBE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C735006EB9984A77A80319B4988E41323">
    <w:name w:val="C735006EB9984A77A80319B4988E4132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E519C35365A4CF29F7EADB4AD84FACF3">
    <w:name w:val="8E519C35365A4CF29F7EADB4AD84FACF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21994881CE474A6C972086C4068329623">
    <w:name w:val="21994881CE474A6C972086C406832962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F32FF72D7764D07A29B59131B07E5DA3">
    <w:name w:val="8F32FF72D7764D07A29B59131B07E5DA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EF8129EBD4B14767A173DDED8B36738B3">
    <w:name w:val="EF8129EBD4B14767A173DDED8B36738B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B5077E3EB09E4C0BB6A8222A6CBC2A0A3">
    <w:name w:val="B5077E3EB09E4C0BB6A8222A6CBC2A0A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E661E8D20CA64E6ABF1517B9059FEABC1">
    <w:name w:val="E661E8D20CA64E6ABF1517B9059FEABC1"/>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7EEC3A7138BE40DA9570C072E2228FD61">
    <w:name w:val="7EEC3A7138BE40DA9570C072E2228FD61"/>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87154606E7D4605B428EDBC884C7BC91">
    <w:name w:val="887154606E7D4605B428EDBC884C7BC91"/>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62C49AB7888C492ABDB32B23B997671A2">
    <w:name w:val="62C49AB7888C492ABDB32B23B997671A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4B99E7ACE6F34C68A95F5BD37192C77C2">
    <w:name w:val="4B99E7ACE6F34C68A95F5BD37192C77C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0B66538218F0473F8A3B5F059B15358F2">
    <w:name w:val="0B66538218F0473F8A3B5F059B15358F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8C8F2AB534B4B72AB25DBC157C410362">
    <w:name w:val="88C8F2AB534B4B72AB25DBC157C41036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85887E8681414DEABC75CCA73B94C7702">
    <w:name w:val="85887E8681414DEABC75CCA73B94C770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7E23C317308E4172B516245129B63EF92">
    <w:name w:val="7E23C317308E4172B516245129B63EF92"/>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90EDFA0B2E534712BDBD38B32116E2BF3">
    <w:name w:val="90EDFA0B2E534712BDBD38B32116E2BF3"/>
    <w:rsid w:val="00D75611"/>
    <w:pPr>
      <w:spacing w:after="240" w:line="360" w:lineRule="auto"/>
      <w:jc w:val="both"/>
    </w:pPr>
    <w:rPr>
      <w:rFonts w:ascii="Arial" w:eastAsia="Times New Roman" w:hAnsi="Arial" w:cs="Times New Roman"/>
      <w:kern w:val="0"/>
      <w:szCs w:val="20"/>
      <w:lang w:val="en-ZA"/>
      <w14:ligatures w14:val="none"/>
    </w:rPr>
  </w:style>
  <w:style w:type="paragraph" w:customStyle="1" w:styleId="EA28DFEC95D242859545B335622AC610">
    <w:name w:val="EA28DFEC95D242859545B335622AC610"/>
    <w:pPr>
      <w:spacing w:line="278" w:lineRule="auto"/>
    </w:pPr>
    <w:rPr>
      <w:sz w:val="24"/>
      <w:szCs w:val="24"/>
      <w:lang w:val="en-ZA" w:eastAsia="en-ZA"/>
    </w:rPr>
  </w:style>
  <w:style w:type="paragraph" w:customStyle="1" w:styleId="CBF0F842DA9B40F5A68423A006E9BCBE">
    <w:name w:val="CBF0F842DA9B40F5A68423A006E9BCBE"/>
    <w:pPr>
      <w:spacing w:line="278" w:lineRule="auto"/>
    </w:pPr>
    <w:rPr>
      <w:sz w:val="24"/>
      <w:szCs w:val="24"/>
      <w:lang w:val="en-ZA" w:eastAsia="en-ZA"/>
    </w:rPr>
  </w:style>
  <w:style w:type="paragraph" w:customStyle="1" w:styleId="A36A84A16D7D42618B09A29991FF1437">
    <w:name w:val="A36A84A16D7D42618B09A29991FF1437"/>
    <w:pPr>
      <w:spacing w:line="278" w:lineRule="auto"/>
    </w:pPr>
    <w:rPr>
      <w:sz w:val="24"/>
      <w:szCs w:val="24"/>
      <w:lang w:val="en-ZA" w:eastAsia="en-Z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IDevelopmentKnowledge xmlns="b2691010-a272-48c5-adbb-48465b1412c0">2</APIDevelopmentKnowledge>
    <PersonalityType xmlns="b2691010-a272-48c5-adbb-48465b1412c0">Architect</PersonalityType>
    <LinkedInProfileURL xmlns="b2691010-a272-48c5-adbb-48465b1412c0">https://www.linkedin.com/in/alone-mpitula-3524a3319</LinkedInProfileURL>
    <PreferredName xmlns="b2691010-a272-48c5-adbb-48465b1412c0">Alone</PreferredName>
    <AgileKnowledge xmlns="b2691010-a272-48c5-adbb-48465b1412c0">3</AgileKnowledge>
    <CampusDeliveryMethod xmlns="b2691010-a272-48c5-adbb-48465b1412c0">Vaal - Contact</CampusDeliveryMethod>
    <Non_x002d_ITAmbition xmlns="b2691010-a272-48c5-adbb-48465b1412c0">Business Consultant or an estate agent</Non_x002d_ITAmbition>
    <ProfilePicture xmlns="b2691010-a272-48c5-adbb-48465b1412c0" xsi:nil="true"/>
    <SkillstobeAcquired xmlns="b2691010-a272-48c5-adbb-48465b1412c0">Throughout the module, I want to acquire technical skills in developing Web APIs, and web applications, and executing Robotic Process Automation (RPA) for testing and learn to create reporting tools for data visualization. Additionally, project management skills through planning, documenting implementations and iteratively delivering and illustrating project progress.</SkillstobeAcquired>
    <DateofBirth xmlns="b2691010-a272-48c5-adbb-48465b1412c0">2002-01-13</DateofBirth>
    <GitHubProfileURL xmlns="b2691010-a272-48c5-adbb-48465b1412c0">https://github.com/Mpitula </GitHubProfileURL>
    <StackOverflowProfileURL xmlns="b2691010-a272-48c5-adbb-48465b1412c0">https://stackoverflow.com/users/26492851/alone-mpitula</StackOverflowProfileURL>
    <StudentNumber xmlns="b2691010-a272-48c5-adbb-48465b1412c0">37460366</StudentNumber>
    <EntrepreneurAmbition xmlns="b2691010-a272-48c5-adbb-48465b1412c0">Start a tech startup focused on AI solutions</EntrepreneurAmbition>
    <CurrentFieldofInterest xmlns="b2691010-a272-48c5-adbb-48465b1412c0">Data Science and Analytics</CurrentFieldofInterest>
    <ModuleExpectations xmlns="b2691010-a272-48c5-adbb-48465b1412c0">Module expectations, students to analyse and address business challenges NWU Tech Patterns face, particularly in measuring the benefits and esteem realized from their automation. Students will need to propose arrangements that distinguish time and cost savings for projects and clients, develop secure and dependable front-end applications, and guarantee data is processed and stored safely. The solutions should be both cloud-hosted or on-premises, thoroughly tested, source-controlled, and compliant with industry measures and best practices.</ModuleExpectations>
    <ITRoles xmlns="b2691010-a272-48c5-adbb-48465b1412c0">Apply for software developer positions at tech companies.</ITRoles>
    <RPAKnowledge xmlns="b2691010-a272-48c5-adbb-48465b1412c0">1</RPAKnowledge>
    <CompanyandPosition xmlns="b2691010-a272-48c5-adbb-48465b1412c0">Microsoft, Software Engineer</CompanyandPosition>
    <WebDevelopmentPatternsKnowledge xmlns="b2691010-a272-48c5-adbb-48465b1412c0">1</WebDevelopmentPatternsKnowledge>
    <InitialandSurname xmlns="b2691010-a272-48c5-adbb-48465b1412c0">A Mpitula</InitialandSurname>
    <PreferredEmailAddress xmlns="b2691010-a272-48c5-adbb-48465b1412c0">Alonemapitlula@gmail.com</PreferredEmailAddress>
    <FieldofInterestDescription xmlns="b2691010-a272-48c5-adbb-48465b1412c0">Data science and analytics include extracting insights from information utilizing statistical analysis, machine learning, and information visualization. Key roles include data scientists, who build predictive models, and data analysts, who interpret data for decision-making. Essential skills encompass programming (Python, R), statistical analysis, and tools like SQL and Tableau. Applications span various industries, including business, healthcare, finance, and retail, driving informed decision-making and strategic planning.</FieldofInterestDescription>
    <DesiredRoleDescription xmlns="b2691010-a272-48c5-adbb-48465b1412c0">Requirement Analysis, Work with stakeholders to understand and gather data. Translate business needs into technical specifications.</DesiredRoleDescription>
    <PowerBIKnowledge xmlns="b2691010-a272-48c5-adbb-48465b1412c0">2</PowerBIKnowledge>
    <FavouriteProgrammingLanguage xmlns="b2691010-a272-48c5-adbb-48465b1412c0">C#; HTML &amp; CSS; PYTHON; JAVA</FavouriteProgrammingLanguage>
    <TestingKnowledge xmlns="b2691010-a272-48c5-adbb-48465b1412c0">1</TestingKnowledg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68D2AA8A6FF514A94751BC3C56ED93C" ma:contentTypeVersion="43" ma:contentTypeDescription="Create a new document." ma:contentTypeScope="" ma:versionID="f24dd2ae69cd58f699aeec39f14a6d1c">
  <xsd:schema xmlns:xsd="http://www.w3.org/2001/XMLSchema" xmlns:xs="http://www.w3.org/2001/XMLSchema" xmlns:p="http://schemas.microsoft.com/office/2006/metadata/properties" xmlns:ns2="b2691010-a272-48c5-adbb-48465b1412c0" targetNamespace="http://schemas.microsoft.com/office/2006/metadata/properties" ma:root="true" ma:fieldsID="9d6a851e199a5ccf92888f96bc0d81b5" ns2:_="">
    <xsd:import namespace="b2691010-a272-48c5-adbb-48465b1412c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StudentNumber" minOccurs="0"/>
                <xsd:element ref="ns2:PreferredName" minOccurs="0"/>
                <xsd:element ref="ns2:PreferredEmailAddress" minOccurs="0"/>
                <xsd:element ref="ns2:DateofBirth" minOccurs="0"/>
                <xsd:element ref="ns2:CampusDeliveryMethod" minOccurs="0"/>
                <xsd:element ref="ns2:ProfilePicture" minOccurs="0"/>
                <xsd:element ref="ns2:LinkedInProfileURL" minOccurs="0"/>
                <xsd:element ref="ns2:GitHubProfileURL" minOccurs="0"/>
                <xsd:element ref="ns2:StackOverflowProfileURL" minOccurs="0"/>
                <xsd:element ref="ns2:FavouriteProgrammingLanguage" minOccurs="0"/>
                <xsd:element ref="ns2:CurrentFieldofInterest" minOccurs="0"/>
                <xsd:element ref="ns2:FieldofInterestDescription" minOccurs="0"/>
                <xsd:element ref="ns2:SkillstobeAcquired" minOccurs="0"/>
                <xsd:element ref="ns2:EntrepreneurAmbition" minOccurs="0"/>
                <xsd:element ref="ns2:Non_x002d_ITAmbition" minOccurs="0"/>
                <xsd:element ref="ns2:ITRoles" minOccurs="0"/>
                <xsd:element ref="ns2:DesiredRoleDescription" minOccurs="0"/>
                <xsd:element ref="ns2:AgileKnowledge" minOccurs="0"/>
                <xsd:element ref="ns2:APIDevelopmentKnowledge" minOccurs="0"/>
                <xsd:element ref="ns2:WebDevelopmentPatternsKnowledge" minOccurs="0"/>
                <xsd:element ref="ns2:TestingKnowledge" minOccurs="0"/>
                <xsd:element ref="ns2:RPAKnowledge" minOccurs="0"/>
                <xsd:element ref="ns2:PowerBIKnowledge" minOccurs="0"/>
                <xsd:element ref="ns2:ModuleExpectations" minOccurs="0"/>
                <xsd:element ref="ns2:CompanyandPosition" minOccurs="0"/>
                <xsd:element ref="ns2:PersonalityType" minOccurs="0"/>
                <xsd:element ref="ns2:InitialandSur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691010-a272-48c5-adbb-48465b1412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StudentNumber" ma:index="11" nillable="true" ma:displayName="Student Number" ma:format="Dropdown" ma:internalName="StudentNumber">
      <xsd:simpleType>
        <xsd:restriction base="dms:Text">
          <xsd:maxLength value="255"/>
        </xsd:restriction>
      </xsd:simpleType>
    </xsd:element>
    <xsd:element name="PreferredName" ma:index="12" nillable="true" ma:displayName="Preferred Name" ma:format="Dropdown" ma:internalName="PreferredName">
      <xsd:simpleType>
        <xsd:restriction base="dms:Text">
          <xsd:maxLength value="255"/>
        </xsd:restriction>
      </xsd:simpleType>
    </xsd:element>
    <xsd:element name="PreferredEmailAddress" ma:index="13" nillable="true" ma:displayName="Preferred Email Address" ma:format="Dropdown" ma:internalName="PreferredEmailAddress">
      <xsd:simpleType>
        <xsd:restriction base="dms:Text">
          <xsd:maxLength value="255"/>
        </xsd:restriction>
      </xsd:simpleType>
    </xsd:element>
    <xsd:element name="DateofBirth" ma:index="14" nillable="true" ma:displayName="Date of Birth" ma:format="Dropdown" ma:internalName="DateofBirth">
      <xsd:simpleType>
        <xsd:restriction base="dms:Text">
          <xsd:maxLength value="255"/>
        </xsd:restriction>
      </xsd:simpleType>
    </xsd:element>
    <xsd:element name="CampusDeliveryMethod" ma:index="15" nillable="true" ma:displayName="Campus Delivery Method" ma:format="Dropdown" ma:internalName="CampusDeliveryMethod">
      <xsd:simpleType>
        <xsd:restriction base="dms:Text">
          <xsd:maxLength value="255"/>
        </xsd:restriction>
      </xsd:simpleType>
    </xsd:element>
    <xsd:element name="ProfilePicture" ma:index="16" nillable="true" ma:displayName="Profile Picture" ma:format="Thumbnail" ma:internalName="ProfilePicture">
      <xsd:simpleType>
        <xsd:restriction base="dms:Unknown"/>
      </xsd:simpleType>
    </xsd:element>
    <xsd:element name="LinkedInProfileURL" ma:index="17" nillable="true" ma:displayName="LinkedIn Profile URL" ma:format="Dropdown" ma:internalName="LinkedInProfileURL">
      <xsd:simpleType>
        <xsd:restriction base="dms:Text">
          <xsd:maxLength value="255"/>
        </xsd:restriction>
      </xsd:simpleType>
    </xsd:element>
    <xsd:element name="GitHubProfileURL" ma:index="18" nillable="true" ma:displayName="GitHub Profile URL" ma:format="Dropdown" ma:internalName="GitHubProfileURL">
      <xsd:simpleType>
        <xsd:restriction base="dms:Text">
          <xsd:maxLength value="255"/>
        </xsd:restriction>
      </xsd:simpleType>
    </xsd:element>
    <xsd:element name="StackOverflowProfileURL" ma:index="19" nillable="true" ma:displayName="Stack Overflow Profile URL" ma:format="Dropdown" ma:internalName="StackOverflowProfileURL">
      <xsd:simpleType>
        <xsd:restriction base="dms:Text">
          <xsd:maxLength value="255"/>
        </xsd:restriction>
      </xsd:simpleType>
    </xsd:element>
    <xsd:element name="FavouriteProgrammingLanguage" ma:index="20" nillable="true" ma:displayName="Favourite Programming Language" ma:format="Dropdown" ma:internalName="FavouriteProgrammingLanguage">
      <xsd:simpleType>
        <xsd:restriction base="dms:Text">
          <xsd:maxLength value="255"/>
        </xsd:restriction>
      </xsd:simpleType>
    </xsd:element>
    <xsd:element name="CurrentFieldofInterest" ma:index="21" nillable="true" ma:displayName="Current Field of Interest" ma:format="Dropdown" ma:internalName="CurrentFieldofInterest">
      <xsd:simpleType>
        <xsd:restriction base="dms:Note">
          <xsd:maxLength value="255"/>
        </xsd:restriction>
      </xsd:simpleType>
    </xsd:element>
    <xsd:element name="FieldofInterestDescription" ma:index="22" nillable="true" ma:displayName="Field of Interest Description" ma:format="Dropdown" ma:internalName="FieldofInterestDescription">
      <xsd:simpleType>
        <xsd:restriction base="dms:Note"/>
      </xsd:simpleType>
    </xsd:element>
    <xsd:element name="SkillstobeAcquired" ma:index="23" nillable="true" ma:displayName="Skills to be Acquired" ma:format="Dropdown" ma:internalName="SkillstobeAcquired">
      <xsd:simpleType>
        <xsd:restriction base="dms:Note"/>
      </xsd:simpleType>
    </xsd:element>
    <xsd:element name="EntrepreneurAmbition" ma:index="24" nillable="true" ma:displayName="Entrepreneur Ambition" ma:format="Dropdown" ma:internalName="EntrepreneurAmbition">
      <xsd:simpleType>
        <xsd:restriction base="dms:Text">
          <xsd:maxLength value="255"/>
        </xsd:restriction>
      </xsd:simpleType>
    </xsd:element>
    <xsd:element name="Non_x002d_ITAmbition" ma:index="25" nillable="true" ma:displayName="Non-IT Ambition" ma:format="Dropdown" ma:internalName="Non_x002d_ITAmbition">
      <xsd:simpleType>
        <xsd:restriction base="dms:Text">
          <xsd:maxLength value="255"/>
        </xsd:restriction>
      </xsd:simpleType>
    </xsd:element>
    <xsd:element name="ITRoles" ma:index="26" nillable="true" ma:displayName="IT Roles" ma:format="Dropdown" ma:internalName="ITRoles">
      <xsd:simpleType>
        <xsd:restriction base="dms:Note"/>
      </xsd:simpleType>
    </xsd:element>
    <xsd:element name="DesiredRoleDescription" ma:index="27" nillable="true" ma:displayName="Desired Role Description" ma:format="Dropdown" ma:internalName="DesiredRoleDescription">
      <xsd:simpleType>
        <xsd:restriction base="dms:Note"/>
      </xsd:simpleType>
    </xsd:element>
    <xsd:element name="AgileKnowledge" ma:index="28" nillable="true" ma:displayName="Agile Knowledge" ma:format="Dropdown" ma:internalName="AgileKnowledge">
      <xsd:simpleType>
        <xsd:restriction base="dms:Text">
          <xsd:maxLength value="255"/>
        </xsd:restriction>
      </xsd:simpleType>
    </xsd:element>
    <xsd:element name="APIDevelopmentKnowledge" ma:index="29" nillable="true" ma:displayName="API Development Knowledge" ma:format="Dropdown" ma:internalName="APIDevelopmentKnowledge">
      <xsd:simpleType>
        <xsd:restriction base="dms:Text">
          <xsd:maxLength value="255"/>
        </xsd:restriction>
      </xsd:simpleType>
    </xsd:element>
    <xsd:element name="WebDevelopmentPatternsKnowledge" ma:index="30" nillable="true" ma:displayName="Web Development Patterns Knowledge" ma:format="Dropdown" ma:internalName="WebDevelopmentPatternsKnowledge">
      <xsd:simpleType>
        <xsd:restriction base="dms:Text">
          <xsd:maxLength value="255"/>
        </xsd:restriction>
      </xsd:simpleType>
    </xsd:element>
    <xsd:element name="TestingKnowledge" ma:index="31" nillable="true" ma:displayName="Testing Knowledge" ma:format="Dropdown" ma:internalName="TestingKnowledge">
      <xsd:simpleType>
        <xsd:restriction base="dms:Text">
          <xsd:maxLength value="255"/>
        </xsd:restriction>
      </xsd:simpleType>
    </xsd:element>
    <xsd:element name="RPAKnowledge" ma:index="32" nillable="true" ma:displayName="RPA Knowledge" ma:format="Dropdown" ma:internalName="RPAKnowledge">
      <xsd:simpleType>
        <xsd:restriction base="dms:Text">
          <xsd:maxLength value="255"/>
        </xsd:restriction>
      </xsd:simpleType>
    </xsd:element>
    <xsd:element name="PowerBIKnowledge" ma:index="33" nillable="true" ma:displayName="Power BI Knowledge" ma:format="Dropdown" ma:internalName="PowerBIKnowledge">
      <xsd:simpleType>
        <xsd:restriction base="dms:Text">
          <xsd:maxLength value="255"/>
        </xsd:restriction>
      </xsd:simpleType>
    </xsd:element>
    <xsd:element name="ModuleExpectations" ma:index="34" nillable="true" ma:displayName="Module Expectations" ma:format="Dropdown" ma:internalName="ModuleExpectations">
      <xsd:simpleType>
        <xsd:restriction base="dms:Note"/>
      </xsd:simpleType>
    </xsd:element>
    <xsd:element name="CompanyandPosition" ma:index="35" nillable="true" ma:displayName="Company and Position" ma:format="Dropdown" ma:internalName="CompanyandPosition">
      <xsd:simpleType>
        <xsd:restriction base="dms:Note"/>
      </xsd:simpleType>
    </xsd:element>
    <xsd:element name="PersonalityType" ma:index="36" nillable="true" ma:displayName="Personality Type" ma:format="Dropdown" ma:internalName="PersonalityType">
      <xsd:simpleType>
        <xsd:restriction base="dms:Text">
          <xsd:maxLength value="255"/>
        </xsd:restriction>
      </xsd:simpleType>
    </xsd:element>
    <xsd:element name="InitialandSurname" ma:index="37" nillable="true" ma:displayName="Initial and Surname" ma:format="Dropdown" ma:internalName="InitialandSurnam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CE688B-01A1-4A38-B19A-BD9E313D3D5A}">
  <ds:schemaRefs>
    <ds:schemaRef ds:uri="http://schemas.microsoft.com/sharepoint/v3/contenttype/forms"/>
  </ds:schemaRefs>
</ds:datastoreItem>
</file>

<file path=customXml/itemProps2.xml><?xml version="1.0" encoding="utf-8"?>
<ds:datastoreItem xmlns:ds="http://schemas.openxmlformats.org/officeDocument/2006/customXml" ds:itemID="{A3A2649F-51E7-4BAB-97E8-E589016BDBFC}">
  <ds:schemaRefs>
    <ds:schemaRef ds:uri="http://schemas.microsoft.com/office/2006/metadata/properties"/>
    <ds:schemaRef ds:uri="http://schemas.microsoft.com/office/infopath/2007/PartnerControls"/>
    <ds:schemaRef ds:uri="b2691010-a272-48c5-adbb-48465b1412c0"/>
  </ds:schemaRefs>
</ds:datastoreItem>
</file>

<file path=customXml/itemProps3.xml><?xml version="1.0" encoding="utf-8"?>
<ds:datastoreItem xmlns:ds="http://schemas.openxmlformats.org/officeDocument/2006/customXml" ds:itemID="{B2E202A8-E7EA-4A32-AC7F-0EEBBE950670}">
  <ds:schemaRefs>
    <ds:schemaRef ds:uri="http://schemas.openxmlformats.org/officeDocument/2006/bibliography"/>
  </ds:schemaRefs>
</ds:datastoreItem>
</file>

<file path=customXml/itemProps4.xml><?xml version="1.0" encoding="utf-8"?>
<ds:datastoreItem xmlns:ds="http://schemas.openxmlformats.org/officeDocument/2006/customXml" ds:itemID="{F156B4B7-E91C-41E6-9F9D-F1D4A8EEAF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691010-a272-48c5-adbb-48465b1412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proposal2018.dotx</Template>
  <TotalTime>245</TotalTime>
  <Pages>12</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11864</CharactersWithSpaces>
  <SharedDoc>false</SharedDoc>
  <HLinks>
    <vt:vector size="120" baseType="variant">
      <vt:variant>
        <vt:i4>1245237</vt:i4>
      </vt:variant>
      <vt:variant>
        <vt:i4>116</vt:i4>
      </vt:variant>
      <vt:variant>
        <vt:i4>0</vt:i4>
      </vt:variant>
      <vt:variant>
        <vt:i4>5</vt:i4>
      </vt:variant>
      <vt:variant>
        <vt:lpwstr/>
      </vt:variant>
      <vt:variant>
        <vt:lpwstr>_Toc140755129</vt:lpwstr>
      </vt:variant>
      <vt:variant>
        <vt:i4>1245237</vt:i4>
      </vt:variant>
      <vt:variant>
        <vt:i4>110</vt:i4>
      </vt:variant>
      <vt:variant>
        <vt:i4>0</vt:i4>
      </vt:variant>
      <vt:variant>
        <vt:i4>5</vt:i4>
      </vt:variant>
      <vt:variant>
        <vt:lpwstr/>
      </vt:variant>
      <vt:variant>
        <vt:lpwstr>_Toc140755128</vt:lpwstr>
      </vt:variant>
      <vt:variant>
        <vt:i4>1245237</vt:i4>
      </vt:variant>
      <vt:variant>
        <vt:i4>104</vt:i4>
      </vt:variant>
      <vt:variant>
        <vt:i4>0</vt:i4>
      </vt:variant>
      <vt:variant>
        <vt:i4>5</vt:i4>
      </vt:variant>
      <vt:variant>
        <vt:lpwstr/>
      </vt:variant>
      <vt:variant>
        <vt:lpwstr>_Toc140755127</vt:lpwstr>
      </vt:variant>
      <vt:variant>
        <vt:i4>1245237</vt:i4>
      </vt:variant>
      <vt:variant>
        <vt:i4>98</vt:i4>
      </vt:variant>
      <vt:variant>
        <vt:i4>0</vt:i4>
      </vt:variant>
      <vt:variant>
        <vt:i4>5</vt:i4>
      </vt:variant>
      <vt:variant>
        <vt:lpwstr/>
      </vt:variant>
      <vt:variant>
        <vt:lpwstr>_Toc140755126</vt:lpwstr>
      </vt:variant>
      <vt:variant>
        <vt:i4>1245237</vt:i4>
      </vt:variant>
      <vt:variant>
        <vt:i4>92</vt:i4>
      </vt:variant>
      <vt:variant>
        <vt:i4>0</vt:i4>
      </vt:variant>
      <vt:variant>
        <vt:i4>5</vt:i4>
      </vt:variant>
      <vt:variant>
        <vt:lpwstr/>
      </vt:variant>
      <vt:variant>
        <vt:lpwstr>_Toc140755125</vt:lpwstr>
      </vt:variant>
      <vt:variant>
        <vt:i4>1245237</vt:i4>
      </vt:variant>
      <vt:variant>
        <vt:i4>86</vt:i4>
      </vt:variant>
      <vt:variant>
        <vt:i4>0</vt:i4>
      </vt:variant>
      <vt:variant>
        <vt:i4>5</vt:i4>
      </vt:variant>
      <vt:variant>
        <vt:lpwstr/>
      </vt:variant>
      <vt:variant>
        <vt:lpwstr>_Toc140755124</vt:lpwstr>
      </vt:variant>
      <vt:variant>
        <vt:i4>1245237</vt:i4>
      </vt:variant>
      <vt:variant>
        <vt:i4>80</vt:i4>
      </vt:variant>
      <vt:variant>
        <vt:i4>0</vt:i4>
      </vt:variant>
      <vt:variant>
        <vt:i4>5</vt:i4>
      </vt:variant>
      <vt:variant>
        <vt:lpwstr/>
      </vt:variant>
      <vt:variant>
        <vt:lpwstr>_Toc140755123</vt:lpwstr>
      </vt:variant>
      <vt:variant>
        <vt:i4>1245237</vt:i4>
      </vt:variant>
      <vt:variant>
        <vt:i4>74</vt:i4>
      </vt:variant>
      <vt:variant>
        <vt:i4>0</vt:i4>
      </vt:variant>
      <vt:variant>
        <vt:i4>5</vt:i4>
      </vt:variant>
      <vt:variant>
        <vt:lpwstr/>
      </vt:variant>
      <vt:variant>
        <vt:lpwstr>_Toc140755122</vt:lpwstr>
      </vt:variant>
      <vt:variant>
        <vt:i4>1245237</vt:i4>
      </vt:variant>
      <vt:variant>
        <vt:i4>68</vt:i4>
      </vt:variant>
      <vt:variant>
        <vt:i4>0</vt:i4>
      </vt:variant>
      <vt:variant>
        <vt:i4>5</vt:i4>
      </vt:variant>
      <vt:variant>
        <vt:lpwstr/>
      </vt:variant>
      <vt:variant>
        <vt:lpwstr>_Toc140755121</vt:lpwstr>
      </vt:variant>
      <vt:variant>
        <vt:i4>1245237</vt:i4>
      </vt:variant>
      <vt:variant>
        <vt:i4>62</vt:i4>
      </vt:variant>
      <vt:variant>
        <vt:i4>0</vt:i4>
      </vt:variant>
      <vt:variant>
        <vt:i4>5</vt:i4>
      </vt:variant>
      <vt:variant>
        <vt:lpwstr/>
      </vt:variant>
      <vt:variant>
        <vt:lpwstr>_Toc140755120</vt:lpwstr>
      </vt:variant>
      <vt:variant>
        <vt:i4>1048629</vt:i4>
      </vt:variant>
      <vt:variant>
        <vt:i4>56</vt:i4>
      </vt:variant>
      <vt:variant>
        <vt:i4>0</vt:i4>
      </vt:variant>
      <vt:variant>
        <vt:i4>5</vt:i4>
      </vt:variant>
      <vt:variant>
        <vt:lpwstr/>
      </vt:variant>
      <vt:variant>
        <vt:lpwstr>_Toc140755119</vt:lpwstr>
      </vt:variant>
      <vt:variant>
        <vt:i4>1048629</vt:i4>
      </vt:variant>
      <vt:variant>
        <vt:i4>50</vt:i4>
      </vt:variant>
      <vt:variant>
        <vt:i4>0</vt:i4>
      </vt:variant>
      <vt:variant>
        <vt:i4>5</vt:i4>
      </vt:variant>
      <vt:variant>
        <vt:lpwstr/>
      </vt:variant>
      <vt:variant>
        <vt:lpwstr>_Toc140755118</vt:lpwstr>
      </vt:variant>
      <vt:variant>
        <vt:i4>1048629</vt:i4>
      </vt:variant>
      <vt:variant>
        <vt:i4>44</vt:i4>
      </vt:variant>
      <vt:variant>
        <vt:i4>0</vt:i4>
      </vt:variant>
      <vt:variant>
        <vt:i4>5</vt:i4>
      </vt:variant>
      <vt:variant>
        <vt:lpwstr/>
      </vt:variant>
      <vt:variant>
        <vt:lpwstr>_Toc140755117</vt:lpwstr>
      </vt:variant>
      <vt:variant>
        <vt:i4>1048629</vt:i4>
      </vt:variant>
      <vt:variant>
        <vt:i4>38</vt:i4>
      </vt:variant>
      <vt:variant>
        <vt:i4>0</vt:i4>
      </vt:variant>
      <vt:variant>
        <vt:i4>5</vt:i4>
      </vt:variant>
      <vt:variant>
        <vt:lpwstr/>
      </vt:variant>
      <vt:variant>
        <vt:lpwstr>_Toc140755116</vt:lpwstr>
      </vt:variant>
      <vt:variant>
        <vt:i4>1048629</vt:i4>
      </vt:variant>
      <vt:variant>
        <vt:i4>32</vt:i4>
      </vt:variant>
      <vt:variant>
        <vt:i4>0</vt:i4>
      </vt:variant>
      <vt:variant>
        <vt:i4>5</vt:i4>
      </vt:variant>
      <vt:variant>
        <vt:lpwstr/>
      </vt:variant>
      <vt:variant>
        <vt:lpwstr>_Toc140755115</vt:lpwstr>
      </vt:variant>
      <vt:variant>
        <vt:i4>1048629</vt:i4>
      </vt:variant>
      <vt:variant>
        <vt:i4>26</vt:i4>
      </vt:variant>
      <vt:variant>
        <vt:i4>0</vt:i4>
      </vt:variant>
      <vt:variant>
        <vt:i4>5</vt:i4>
      </vt:variant>
      <vt:variant>
        <vt:lpwstr/>
      </vt:variant>
      <vt:variant>
        <vt:lpwstr>_Toc140755114</vt:lpwstr>
      </vt:variant>
      <vt:variant>
        <vt:i4>1048629</vt:i4>
      </vt:variant>
      <vt:variant>
        <vt:i4>20</vt:i4>
      </vt:variant>
      <vt:variant>
        <vt:i4>0</vt:i4>
      </vt:variant>
      <vt:variant>
        <vt:i4>5</vt:i4>
      </vt:variant>
      <vt:variant>
        <vt:lpwstr/>
      </vt:variant>
      <vt:variant>
        <vt:lpwstr>_Toc140755113</vt:lpwstr>
      </vt:variant>
      <vt:variant>
        <vt:i4>1048629</vt:i4>
      </vt:variant>
      <vt:variant>
        <vt:i4>14</vt:i4>
      </vt:variant>
      <vt:variant>
        <vt:i4>0</vt:i4>
      </vt:variant>
      <vt:variant>
        <vt:i4>5</vt:i4>
      </vt:variant>
      <vt:variant>
        <vt:lpwstr/>
      </vt:variant>
      <vt:variant>
        <vt:lpwstr>_Toc140755112</vt:lpwstr>
      </vt:variant>
      <vt:variant>
        <vt:i4>1048629</vt:i4>
      </vt:variant>
      <vt:variant>
        <vt:i4>8</vt:i4>
      </vt:variant>
      <vt:variant>
        <vt:i4>0</vt:i4>
      </vt:variant>
      <vt:variant>
        <vt:i4>5</vt:i4>
      </vt:variant>
      <vt:variant>
        <vt:lpwstr/>
      </vt:variant>
      <vt:variant>
        <vt:lpwstr>_Toc140755111</vt:lpwstr>
      </vt:variant>
      <vt:variant>
        <vt:i4>1048629</vt:i4>
      </vt:variant>
      <vt:variant>
        <vt:i4>2</vt:i4>
      </vt:variant>
      <vt:variant>
        <vt:i4>0</vt:i4>
      </vt:variant>
      <vt:variant>
        <vt:i4>5</vt:i4>
      </vt:variant>
      <vt:variant>
        <vt:lpwstr/>
      </vt:variant>
      <vt:variant>
        <vt:lpwstr>_Toc140755110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 Mpitula</cp:lastModifiedBy>
  <cp:revision>9</cp:revision>
  <dcterms:created xsi:type="dcterms:W3CDTF">2024-07-28T13:19:00Z</dcterms:created>
  <dcterms:modified xsi:type="dcterms:W3CDTF">2024-07-28T22:30:00Z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637e5cc-ed1f-4ad6-a881-35c0f1c6f3d8_Enabled">
    <vt:lpwstr>true</vt:lpwstr>
  </property>
  <property fmtid="{D5CDD505-2E9C-101B-9397-08002B2CF9AE}" pid="3" name="MSIP_Label_4637e5cc-ed1f-4ad6-a881-35c0f1c6f3d8_SetDate">
    <vt:lpwstr>2023-07-20T10:26:17Z</vt:lpwstr>
  </property>
  <property fmtid="{D5CDD505-2E9C-101B-9397-08002B2CF9AE}" pid="4" name="MSIP_Label_4637e5cc-ed1f-4ad6-a881-35c0f1c6f3d8_Method">
    <vt:lpwstr>Standard</vt:lpwstr>
  </property>
  <property fmtid="{D5CDD505-2E9C-101B-9397-08002B2CF9AE}" pid="5" name="MSIP_Label_4637e5cc-ed1f-4ad6-a881-35c0f1c6f3d8_Name">
    <vt:lpwstr>General</vt:lpwstr>
  </property>
  <property fmtid="{D5CDD505-2E9C-101B-9397-08002B2CF9AE}" pid="6" name="MSIP_Label_4637e5cc-ed1f-4ad6-a881-35c0f1c6f3d8_SiteId">
    <vt:lpwstr>e3cf3c98-a978-465f-8254-9d541eeea73c</vt:lpwstr>
  </property>
  <property fmtid="{D5CDD505-2E9C-101B-9397-08002B2CF9AE}" pid="7" name="MSIP_Label_4637e5cc-ed1f-4ad6-a881-35c0f1c6f3d8_ActionId">
    <vt:lpwstr>d2984541-fc87-4d64-8493-c952ea39d943</vt:lpwstr>
  </property>
  <property fmtid="{D5CDD505-2E9C-101B-9397-08002B2CF9AE}" pid="8" name="MSIP_Label_4637e5cc-ed1f-4ad6-a881-35c0f1c6f3d8_ContentBits">
    <vt:lpwstr>0</vt:lpwstr>
  </property>
  <property fmtid="{D5CDD505-2E9C-101B-9397-08002B2CF9AE}" pid="9" name="GrammarlyDocumentId">
    <vt:lpwstr>3db22b443175bc415c0e426fcea022d28cb8773be491f63e58199fe223343015</vt:lpwstr>
  </property>
  <property fmtid="{D5CDD505-2E9C-101B-9397-08002B2CF9AE}" pid="10" name="ContentTypeId">
    <vt:lpwstr>0x010100C68D2AA8A6FF514A94751BC3C56ED93C</vt:lpwstr>
  </property>
</Properties>
</file>